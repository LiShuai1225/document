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3F" w:rsidRDefault="00916877" w:rsidP="00916877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网络通信（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E661B" w:rsidRDefault="00D00CF3" w:rsidP="005136A4">
      <w:r>
        <w:rPr>
          <w:rFonts w:hint="eastAsia"/>
        </w:rPr>
        <w:t>前一章我们完成了数据包发送流程的分析学习</w:t>
      </w:r>
      <w:r w:rsidR="00D74D49">
        <w:rPr>
          <w:rFonts w:hint="eastAsia"/>
        </w:rPr>
        <w:t>，本章则要学习数据包的接收过程</w:t>
      </w:r>
      <w:r w:rsidR="00E315EF">
        <w:rPr>
          <w:rFonts w:hint="eastAsia"/>
        </w:rPr>
        <w:t>，</w:t>
      </w:r>
      <w:r w:rsidR="00061BB0">
        <w:rPr>
          <w:rFonts w:hint="eastAsia"/>
        </w:rPr>
        <w:t>我们同样也从应用层开始入手，然后深入到内核的实现代码，从而真正理解接收数据接口。</w:t>
      </w:r>
      <w:r w:rsidR="00F41D2A">
        <w:rPr>
          <w:rFonts w:hint="eastAsia"/>
        </w:rPr>
        <w:t>本章也是网络通信的最后一章。</w:t>
      </w:r>
    </w:p>
    <w:p w:rsidR="003B5BCA" w:rsidRDefault="00E847CB" w:rsidP="00E847CB">
      <w:pPr>
        <w:pStyle w:val="2"/>
      </w:pPr>
      <w:r>
        <w:rPr>
          <w:rFonts w:hint="eastAsia"/>
        </w:rPr>
        <w:t xml:space="preserve">13.1 </w:t>
      </w:r>
      <w:r>
        <w:rPr>
          <w:rFonts w:hint="eastAsia"/>
        </w:rPr>
        <w:t>系统调用接口</w:t>
      </w:r>
    </w:p>
    <w:p w:rsidR="00E847CB" w:rsidRPr="00E847CB" w:rsidRDefault="00692EE8" w:rsidP="00E847CB">
      <w:pPr>
        <w:ind w:firstLineChars="0" w:firstLine="0"/>
      </w:pPr>
      <w:r>
        <w:rPr>
          <w:rFonts w:hint="eastAsia"/>
        </w:rPr>
        <w:t>与发送类似，内核也提供了多个发送数据的系统调用接口。</w:t>
      </w:r>
    </w:p>
    <w:p w:rsidR="00692EE8" w:rsidRDefault="00692EE8" w:rsidP="008C5A08">
      <w:pPr>
        <w:pStyle w:val="af7"/>
      </w:pPr>
      <w:r>
        <w:t>#include &lt;sys/types.h&gt;</w:t>
      </w:r>
    </w:p>
    <w:p w:rsidR="00692EE8" w:rsidRDefault="00692EE8" w:rsidP="008C5A08">
      <w:pPr>
        <w:pStyle w:val="af7"/>
      </w:pPr>
      <w:r>
        <w:t>#include &lt;sys/socket.h&gt;</w:t>
      </w:r>
    </w:p>
    <w:p w:rsidR="00692EE8" w:rsidRPr="00EA69A2" w:rsidRDefault="00692EE8" w:rsidP="008C5A08">
      <w:pPr>
        <w:pStyle w:val="af7"/>
      </w:pPr>
    </w:p>
    <w:p w:rsidR="00692EE8" w:rsidRDefault="00692EE8" w:rsidP="008C5A08">
      <w:pPr>
        <w:pStyle w:val="af7"/>
      </w:pPr>
      <w:r>
        <w:t>ssize_t recv(int sockfd, void *buf, size_t len, int flags);</w:t>
      </w:r>
    </w:p>
    <w:p w:rsidR="00692EE8" w:rsidRDefault="00692EE8" w:rsidP="008C5A08">
      <w:pPr>
        <w:pStyle w:val="af7"/>
      </w:pPr>
    </w:p>
    <w:p w:rsidR="00692EE8" w:rsidRDefault="00692EE8" w:rsidP="008C5A08">
      <w:pPr>
        <w:pStyle w:val="af7"/>
      </w:pPr>
      <w:r>
        <w:t>ssize_t recvfrom(int sockfd, void *buf, size_t len, int flags,</w:t>
      </w:r>
    </w:p>
    <w:p w:rsidR="00692EE8" w:rsidRDefault="00692EE8" w:rsidP="008C5A08">
      <w:pPr>
        <w:pStyle w:val="af7"/>
      </w:pPr>
      <w:r>
        <w:t xml:space="preserve">                        struct sockaddr *src_addr, socklen_t *addrlen);</w:t>
      </w:r>
    </w:p>
    <w:p w:rsidR="00692EE8" w:rsidRDefault="00692EE8" w:rsidP="008C5A08">
      <w:pPr>
        <w:pStyle w:val="af7"/>
      </w:pPr>
    </w:p>
    <w:p w:rsidR="00E847CB" w:rsidRDefault="00692EE8" w:rsidP="008C5A08">
      <w:pPr>
        <w:pStyle w:val="af7"/>
      </w:pPr>
      <w:r>
        <w:t>ssize_t recvmsg(int sockfd, struct msghdr *msg, int flags);</w:t>
      </w:r>
    </w:p>
    <w:p w:rsidR="00B00E99" w:rsidRDefault="00B84BB1" w:rsidP="00B00E99">
      <w:pPr>
        <w:ind w:firstLineChars="0" w:firstLine="368"/>
      </w:pPr>
      <w:r>
        <w:rPr>
          <w:rFonts w:hint="eastAsia"/>
        </w:rPr>
        <w:t>与</w:t>
      </w:r>
      <w:r>
        <w:rPr>
          <w:rFonts w:hint="eastAsia"/>
        </w:rPr>
        <w:t>send</w:t>
      </w:r>
      <w:r>
        <w:rPr>
          <w:rFonts w:hint="eastAsia"/>
        </w:rPr>
        <w:t>类似，</w:t>
      </w:r>
      <w:r>
        <w:rPr>
          <w:rFonts w:hint="eastAsia"/>
        </w:rPr>
        <w:t>recv</w:t>
      </w:r>
      <w:r>
        <w:rPr>
          <w:rFonts w:hint="eastAsia"/>
        </w:rPr>
        <w:t>一般</w:t>
      </w:r>
      <w:r w:rsidR="002D12D1">
        <w:rPr>
          <w:rFonts w:hint="eastAsia"/>
        </w:rPr>
        <w:t>也</w:t>
      </w:r>
      <w:r>
        <w:rPr>
          <w:rFonts w:hint="eastAsia"/>
        </w:rPr>
        <w:t>是用于</w:t>
      </w:r>
      <w:r w:rsidR="0083685C">
        <w:rPr>
          <w:rFonts w:hint="eastAsia"/>
        </w:rPr>
        <w:t>面向连接的套接字。原因在于，对于非连接的套接字来说，使用</w:t>
      </w:r>
      <w:r w:rsidR="0083685C">
        <w:rPr>
          <w:rFonts w:hint="eastAsia"/>
        </w:rPr>
        <w:t>recv</w:t>
      </w:r>
      <w:r w:rsidR="0083685C">
        <w:rPr>
          <w:rFonts w:hint="eastAsia"/>
        </w:rPr>
        <w:t>接收数据</w:t>
      </w:r>
      <w:r w:rsidR="00A11B2E">
        <w:rPr>
          <w:rFonts w:hint="eastAsia"/>
        </w:rPr>
        <w:t>，通过接口不能获得发送端的地址，也就是说不知道这个数据是谁发过来的。</w:t>
      </w:r>
      <w:r w:rsidR="004E1AC5">
        <w:rPr>
          <w:rFonts w:hint="eastAsia"/>
        </w:rPr>
        <w:t>所以，如果使用者不关心发送端信息，</w:t>
      </w:r>
      <w:r w:rsidR="00F34768">
        <w:rPr>
          <w:rFonts w:hint="eastAsia"/>
        </w:rPr>
        <w:t>或者该信息可以从数据中获得，那么</w:t>
      </w:r>
      <w:r w:rsidR="00F34768">
        <w:rPr>
          <w:rFonts w:hint="eastAsia"/>
        </w:rPr>
        <w:t>recv</w:t>
      </w:r>
      <w:r w:rsidR="00F34768">
        <w:rPr>
          <w:rFonts w:hint="eastAsia"/>
        </w:rPr>
        <w:t>接口同样也可以用于非连接的套接字。</w:t>
      </w:r>
      <w:r w:rsidR="00345666">
        <w:rPr>
          <w:rFonts w:hint="eastAsia"/>
        </w:rPr>
        <w:t>而</w:t>
      </w:r>
      <w:r w:rsidR="00345666">
        <w:rPr>
          <w:rFonts w:hint="eastAsia"/>
        </w:rPr>
        <w:t>recvfrom</w:t>
      </w:r>
      <w:r w:rsidR="00345666">
        <w:rPr>
          <w:rFonts w:hint="eastAsia"/>
        </w:rPr>
        <w:t>通过额外的参数</w:t>
      </w:r>
      <w:r w:rsidR="00345666">
        <w:rPr>
          <w:rFonts w:hint="eastAsia"/>
        </w:rPr>
        <w:t>src_addr</w:t>
      </w:r>
      <w:r w:rsidR="00345666">
        <w:rPr>
          <w:rFonts w:hint="eastAsia"/>
        </w:rPr>
        <w:t>和</w:t>
      </w:r>
      <w:r w:rsidR="00345666">
        <w:rPr>
          <w:rFonts w:hint="eastAsia"/>
        </w:rPr>
        <w:t>addrlen</w:t>
      </w:r>
      <w:r w:rsidR="00345666">
        <w:rPr>
          <w:rFonts w:hint="eastAsia"/>
        </w:rPr>
        <w:t>，来获得发送方的地址，其中需要注意的是</w:t>
      </w:r>
      <w:r w:rsidR="00345666">
        <w:rPr>
          <w:rFonts w:hint="eastAsia"/>
        </w:rPr>
        <w:t>addrlen</w:t>
      </w:r>
      <w:r w:rsidR="00345666">
        <w:rPr>
          <w:rFonts w:hint="eastAsia"/>
        </w:rPr>
        <w:t>，它既是输入值又是输出值。</w:t>
      </w:r>
      <w:r w:rsidR="00E36E48">
        <w:rPr>
          <w:rFonts w:hint="eastAsia"/>
        </w:rPr>
        <w:t>recvmsg</w:t>
      </w:r>
      <w:r w:rsidR="00E74290">
        <w:rPr>
          <w:rFonts w:hint="eastAsia"/>
        </w:rPr>
        <w:t>与</w:t>
      </w:r>
      <w:r w:rsidR="00E74290">
        <w:rPr>
          <w:rFonts w:hint="eastAsia"/>
        </w:rPr>
        <w:t>sendmsg</w:t>
      </w:r>
      <w:r w:rsidR="00E74290">
        <w:rPr>
          <w:rFonts w:hint="eastAsia"/>
        </w:rPr>
        <w:t>一样，把接收到的数据和地址都保存在</w:t>
      </w:r>
      <w:r w:rsidR="00E74290">
        <w:rPr>
          <w:rFonts w:hint="eastAsia"/>
        </w:rPr>
        <w:t>msg</w:t>
      </w:r>
      <w:r w:rsidR="00E74290">
        <w:rPr>
          <w:rFonts w:hint="eastAsia"/>
        </w:rPr>
        <w:t>中。其中</w:t>
      </w:r>
      <w:r w:rsidR="00E74290">
        <w:rPr>
          <w:rFonts w:hint="eastAsia"/>
        </w:rPr>
        <w:t>msg.msg_name</w:t>
      </w:r>
      <w:r w:rsidR="00E74290">
        <w:rPr>
          <w:rFonts w:hint="eastAsia"/>
        </w:rPr>
        <w:t>和</w:t>
      </w:r>
      <w:r w:rsidR="00E74290">
        <w:rPr>
          <w:rFonts w:hint="eastAsia"/>
        </w:rPr>
        <w:t>msg.msg_len</w:t>
      </w:r>
      <w:r w:rsidR="00E74290">
        <w:rPr>
          <w:rFonts w:hint="eastAsia"/>
        </w:rPr>
        <w:t>用于保存接收端地址，而</w:t>
      </w:r>
      <w:r w:rsidR="00E74290">
        <w:rPr>
          <w:rFonts w:hint="eastAsia"/>
        </w:rPr>
        <w:t>msg.msg_iov</w:t>
      </w:r>
      <w:r w:rsidR="00E74290">
        <w:rPr>
          <w:rFonts w:hint="eastAsia"/>
        </w:rPr>
        <w:t>用于保存接收到的数据。这三个系统调用与对应的发送接口一样，都支持设置标志位</w:t>
      </w:r>
      <w:r w:rsidR="00E74290">
        <w:rPr>
          <w:rFonts w:hint="eastAsia"/>
        </w:rPr>
        <w:t>flags</w:t>
      </w:r>
      <w:r w:rsidR="00E74290">
        <w:rPr>
          <w:rFonts w:hint="eastAsia"/>
        </w:rPr>
        <w:t>——都是比较现代的接口设计方法。</w:t>
      </w:r>
    </w:p>
    <w:p w:rsidR="00B00E99" w:rsidRDefault="00B00E99" w:rsidP="00B7263F">
      <w:pPr>
        <w:ind w:firstLineChars="0" w:firstLine="0"/>
      </w:pPr>
    </w:p>
    <w:p w:rsidR="00B7263F" w:rsidRDefault="00B7263F" w:rsidP="00B7263F">
      <w:pPr>
        <w:pStyle w:val="2"/>
      </w:pPr>
      <w:r>
        <w:rPr>
          <w:rFonts w:hint="eastAsia"/>
        </w:rPr>
        <w:t xml:space="preserve">13.2 </w:t>
      </w:r>
      <w:r>
        <w:rPr>
          <w:rFonts w:hint="eastAsia"/>
        </w:rPr>
        <w:t>数据包内核空间到用户空间的流程</w:t>
      </w:r>
    </w:p>
    <w:p w:rsidR="00B7263F" w:rsidRDefault="00F301B9" w:rsidP="00B7263F">
      <w:pPr>
        <w:ind w:firstLineChars="0" w:firstLine="0"/>
      </w:pPr>
      <w:r>
        <w:rPr>
          <w:rFonts w:hint="eastAsia"/>
        </w:rPr>
        <w:tab/>
      </w:r>
      <w:r w:rsidR="009D4485">
        <w:rPr>
          <w:rFonts w:hint="eastAsia"/>
        </w:rPr>
        <w:t>前一章中，几个不同的发送数据包的系统调用，最终都是通过公共的函数</w:t>
      </w:r>
      <w:r w:rsidR="009D4485">
        <w:rPr>
          <w:rFonts w:hint="eastAsia"/>
        </w:rPr>
        <w:t>sock_sendmsg</w:t>
      </w:r>
      <w:r w:rsidR="009D4485">
        <w:rPr>
          <w:rFonts w:hint="eastAsia"/>
        </w:rPr>
        <w:t>来完成的。那么对于接收数据包的系统调用，我们相信最后也是殊途同归，进入到一个公共的函数中。</w:t>
      </w:r>
      <w:r w:rsidR="007B05B6">
        <w:rPr>
          <w:rFonts w:hint="eastAsia"/>
        </w:rPr>
        <w:lastRenderedPageBreak/>
        <w:t>接下来，我们跟踪一下上一节三个系统调用的实现，来证明我们的猜想。</w:t>
      </w:r>
    </w:p>
    <w:p w:rsidR="007B05B6" w:rsidRDefault="00895AC8" w:rsidP="00B7263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首先是</w:t>
      </w:r>
      <w:r>
        <w:rPr>
          <w:rFonts w:hint="eastAsia"/>
        </w:rPr>
        <w:t>recv</w:t>
      </w:r>
      <w:r>
        <w:rPr>
          <w:rFonts w:hint="eastAsia"/>
        </w:rPr>
        <w:t>的源码</w:t>
      </w:r>
      <w:r w:rsidR="00FD7475">
        <w:rPr>
          <w:rFonts w:hint="eastAsia"/>
        </w:rPr>
        <w:t>，</w:t>
      </w:r>
    </w:p>
    <w:p w:rsidR="00462F9B" w:rsidRDefault="00462F9B" w:rsidP="008C5A08">
      <w:pPr>
        <w:pStyle w:val="af7"/>
      </w:pPr>
      <w:r>
        <w:t>asmlinkage long sys_recv(int fd, void __user *ubuf, size_t size,</w:t>
      </w:r>
    </w:p>
    <w:p w:rsidR="00462F9B" w:rsidRDefault="00462F9B" w:rsidP="008C5A08">
      <w:pPr>
        <w:pStyle w:val="af7"/>
      </w:pPr>
      <w:r>
        <w:t xml:space="preserve">             unsigned flags)</w:t>
      </w:r>
    </w:p>
    <w:p w:rsidR="00462F9B" w:rsidRDefault="00462F9B" w:rsidP="008C5A08">
      <w:pPr>
        <w:pStyle w:val="af7"/>
      </w:pPr>
      <w:r>
        <w:t>{</w:t>
      </w:r>
    </w:p>
    <w:p w:rsidR="00462F9B" w:rsidRDefault="00462F9B" w:rsidP="008C5A08">
      <w:pPr>
        <w:pStyle w:val="af7"/>
      </w:pPr>
      <w:r>
        <w:t xml:space="preserve">    return sys_recvfrom(fd, ubuf, size, flags, NULL, NULL);</w:t>
      </w:r>
    </w:p>
    <w:p w:rsidR="00462F9B" w:rsidRPr="00B7263F" w:rsidRDefault="00462F9B" w:rsidP="008C5A08">
      <w:pPr>
        <w:pStyle w:val="af7"/>
      </w:pPr>
      <w:r>
        <w:t>}</w:t>
      </w:r>
    </w:p>
    <w:p w:rsidR="00FE661B" w:rsidRDefault="00462F9B" w:rsidP="005C7C7E">
      <w:pPr>
        <w:ind w:firstLineChars="0" w:firstLine="0"/>
      </w:pPr>
      <w:r>
        <w:t>代码很简单</w:t>
      </w:r>
      <w:r>
        <w:rPr>
          <w:rFonts w:hint="eastAsia"/>
        </w:rPr>
        <w:t>，</w:t>
      </w:r>
      <w:r>
        <w:rPr>
          <w:rFonts w:hint="eastAsia"/>
        </w:rPr>
        <w:t>recv</w:t>
      </w:r>
      <w:r>
        <w:rPr>
          <w:rFonts w:hint="eastAsia"/>
        </w:rPr>
        <w:t>完全是通过调用</w:t>
      </w:r>
      <w:r>
        <w:rPr>
          <w:rFonts w:hint="eastAsia"/>
        </w:rPr>
        <w:t>sys_recvfrom</w:t>
      </w:r>
      <w:r>
        <w:rPr>
          <w:rFonts w:hint="eastAsia"/>
        </w:rPr>
        <w:t>来实现的，仅是将</w:t>
      </w:r>
      <w:r>
        <w:rPr>
          <w:rFonts w:hint="eastAsia"/>
        </w:rPr>
        <w:t>sys_recvfrom</w:t>
      </w:r>
      <w:r>
        <w:rPr>
          <w:rFonts w:hint="eastAsia"/>
        </w:rPr>
        <w:t>的最后两个参数设置为</w:t>
      </w:r>
      <w:r w:rsidR="006F107E">
        <w:rPr>
          <w:rFonts w:hint="eastAsia"/>
        </w:rPr>
        <w:t>0</w:t>
      </w:r>
      <w:r w:rsidR="006F107E">
        <w:rPr>
          <w:rFonts w:hint="eastAsia"/>
        </w:rPr>
        <w:t>。</w:t>
      </w:r>
    </w:p>
    <w:p w:rsidR="00E65303" w:rsidRDefault="00E65303" w:rsidP="005C7C7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那么接下来就进入</w:t>
      </w:r>
      <w:r>
        <w:rPr>
          <w:rFonts w:hint="eastAsia"/>
        </w:rPr>
        <w:t>recvfrom</w:t>
      </w:r>
      <w:r>
        <w:rPr>
          <w:rFonts w:hint="eastAsia"/>
        </w:rPr>
        <w:t>的源码，</w:t>
      </w:r>
    </w:p>
    <w:p w:rsidR="00F06AC9" w:rsidRDefault="00F06AC9" w:rsidP="008C5A08">
      <w:pPr>
        <w:pStyle w:val="af7"/>
      </w:pPr>
      <w:r>
        <w:t>SYSCALL_DEFINE6(recvfrom, int, fd, void __user *, ubuf, size_t, size,</w:t>
      </w:r>
    </w:p>
    <w:p w:rsidR="00F06AC9" w:rsidRDefault="00F06AC9" w:rsidP="008C5A08">
      <w:pPr>
        <w:pStyle w:val="af7"/>
      </w:pPr>
      <w:r>
        <w:t xml:space="preserve">        unsigned, flags, struct sockaddr __user *, addr,</w:t>
      </w:r>
    </w:p>
    <w:p w:rsidR="00F06AC9" w:rsidRDefault="00F06AC9" w:rsidP="008C5A08">
      <w:pPr>
        <w:pStyle w:val="af7"/>
      </w:pPr>
      <w:r>
        <w:t xml:space="preserve">        int __user *, addr_len)</w:t>
      </w:r>
    </w:p>
    <w:p w:rsidR="00F06AC9" w:rsidRDefault="00F06AC9" w:rsidP="008C5A08">
      <w:pPr>
        <w:pStyle w:val="af7"/>
      </w:pPr>
      <w:r>
        <w:t>{</w:t>
      </w:r>
    </w:p>
    <w:p w:rsidR="00F06AC9" w:rsidRDefault="00F06AC9" w:rsidP="008C5A08">
      <w:pPr>
        <w:pStyle w:val="af7"/>
      </w:pPr>
      <w:r>
        <w:t xml:space="preserve">    struct socket *sock;</w:t>
      </w:r>
    </w:p>
    <w:p w:rsidR="00F06AC9" w:rsidRDefault="00F06AC9" w:rsidP="008C5A08">
      <w:pPr>
        <w:pStyle w:val="af7"/>
      </w:pPr>
      <w:r>
        <w:t xml:space="preserve">    struct iovec iov;</w:t>
      </w:r>
    </w:p>
    <w:p w:rsidR="00F06AC9" w:rsidRDefault="00F06AC9" w:rsidP="008C5A08">
      <w:pPr>
        <w:pStyle w:val="af7"/>
      </w:pPr>
      <w:r>
        <w:t xml:space="preserve">    struct msghdr msg;</w:t>
      </w:r>
    </w:p>
    <w:p w:rsidR="00F06AC9" w:rsidRDefault="00F06AC9" w:rsidP="008C5A08">
      <w:pPr>
        <w:pStyle w:val="af7"/>
      </w:pPr>
      <w:r>
        <w:t xml:space="preserve">    struct sockaddr_storage address;</w:t>
      </w:r>
    </w:p>
    <w:p w:rsidR="00F06AC9" w:rsidRDefault="00F06AC9" w:rsidP="008C5A08">
      <w:pPr>
        <w:pStyle w:val="af7"/>
      </w:pPr>
      <w:r>
        <w:t xml:space="preserve">    int err, err2;</w:t>
      </w:r>
    </w:p>
    <w:p w:rsidR="00F06AC9" w:rsidRDefault="00F06AC9" w:rsidP="008C5A08">
      <w:pPr>
        <w:pStyle w:val="af7"/>
      </w:pPr>
      <w:r>
        <w:t xml:space="preserve">    int fput_needed;</w:t>
      </w:r>
    </w:p>
    <w:p w:rsidR="00F06AC9" w:rsidRDefault="00F06AC9" w:rsidP="008C5A08">
      <w:pPr>
        <w:pStyle w:val="af7"/>
      </w:pPr>
    </w:p>
    <w:p w:rsidR="00A561C9" w:rsidRDefault="00A561C9" w:rsidP="008C5A08">
      <w:pPr>
        <w:pStyle w:val="af7"/>
      </w:pPr>
      <w:r>
        <w:rPr>
          <w:rFonts w:hint="eastAsia"/>
        </w:rPr>
        <w:t xml:space="preserve">    /* </w:t>
      </w:r>
      <w:r>
        <w:rPr>
          <w:rFonts w:hint="eastAsia"/>
        </w:rPr>
        <w:t>限制最大的读取字节长度为整数的最大值</w:t>
      </w:r>
      <w:r>
        <w:t>INT_MAX</w:t>
      </w:r>
      <w:r>
        <w:rPr>
          <w:rFonts w:hint="eastAsia"/>
        </w:rPr>
        <w:t xml:space="preserve"> */</w:t>
      </w:r>
    </w:p>
    <w:p w:rsidR="00F06AC9" w:rsidRDefault="00F06AC9" w:rsidP="008C5A08">
      <w:pPr>
        <w:pStyle w:val="af7"/>
      </w:pPr>
      <w:r>
        <w:t xml:space="preserve">    if (size &gt; INT_MAX)</w:t>
      </w:r>
    </w:p>
    <w:p w:rsidR="00F06AC9" w:rsidRDefault="00F06AC9" w:rsidP="008C5A08">
      <w:pPr>
        <w:pStyle w:val="af7"/>
      </w:pPr>
      <w:r>
        <w:t xml:space="preserve">        size = INT_MAX;</w:t>
      </w:r>
    </w:p>
    <w:p w:rsidR="00BC7F48" w:rsidRDefault="00BC7F48" w:rsidP="008C5A08">
      <w:pPr>
        <w:pStyle w:val="af7"/>
      </w:pPr>
      <w:r>
        <w:rPr>
          <w:rFonts w:hint="eastAsia"/>
        </w:rPr>
        <w:tab/>
        <w:t>/*</w:t>
      </w:r>
      <w:r w:rsidR="002D461C">
        <w:rPr>
          <w:rFonts w:hint="eastAsia"/>
        </w:rPr>
        <w:t xml:space="preserve"> </w:t>
      </w:r>
      <w:r w:rsidR="002D461C">
        <w:rPr>
          <w:rFonts w:hint="eastAsia"/>
        </w:rPr>
        <w:t>从文件描述符得到套接字结构</w:t>
      </w:r>
      <w:r>
        <w:rPr>
          <w:rFonts w:hint="eastAsia"/>
        </w:rPr>
        <w:t xml:space="preserve"> */</w:t>
      </w:r>
    </w:p>
    <w:p w:rsidR="00F06AC9" w:rsidRDefault="00F06AC9" w:rsidP="008C5A08">
      <w:pPr>
        <w:pStyle w:val="af7"/>
      </w:pPr>
      <w:r>
        <w:t xml:space="preserve">    sock = sockfd_lookup_light(fd, &amp;err, &amp;fput_needed);</w:t>
      </w:r>
    </w:p>
    <w:p w:rsidR="00F06AC9" w:rsidRDefault="00F06AC9" w:rsidP="008C5A08">
      <w:pPr>
        <w:pStyle w:val="af7"/>
      </w:pPr>
      <w:r>
        <w:t xml:space="preserve">    if (!sock)</w:t>
      </w:r>
    </w:p>
    <w:p w:rsidR="00F06AC9" w:rsidRDefault="00F06AC9" w:rsidP="008C5A08">
      <w:pPr>
        <w:pStyle w:val="af7"/>
      </w:pPr>
      <w:r>
        <w:t xml:space="preserve">        goto out;</w:t>
      </w:r>
    </w:p>
    <w:p w:rsidR="00025A29" w:rsidRDefault="00025A29" w:rsidP="008C5A08">
      <w:pPr>
        <w:pStyle w:val="af7"/>
      </w:pPr>
    </w:p>
    <w:p w:rsidR="00025A29" w:rsidRDefault="00025A29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控制信息为</w:t>
      </w:r>
      <w:r>
        <w:rPr>
          <w:rFonts w:hint="eastAsia"/>
        </w:rPr>
        <w:t>0 */</w:t>
      </w:r>
    </w:p>
    <w:p w:rsidR="00F06AC9" w:rsidRDefault="00F06AC9" w:rsidP="008C5A08">
      <w:pPr>
        <w:pStyle w:val="af7"/>
      </w:pPr>
      <w:r>
        <w:t xml:space="preserve">    msg.msg_control = NULL;</w:t>
      </w:r>
    </w:p>
    <w:p w:rsidR="00F06AC9" w:rsidRDefault="00F06AC9" w:rsidP="008C5A08">
      <w:pPr>
        <w:pStyle w:val="af7"/>
      </w:pPr>
      <w:r>
        <w:t xml:space="preserve">    msg.msg_controllen = 0;</w:t>
      </w:r>
    </w:p>
    <w:p w:rsidR="0082122D" w:rsidRDefault="0082122D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设置消息的数据</w:t>
      </w:r>
      <w:r w:rsidR="001B0999">
        <w:rPr>
          <w:rFonts w:hint="eastAsia"/>
        </w:rPr>
        <w:t>段</w:t>
      </w:r>
      <w:r w:rsidR="008E626C">
        <w:rPr>
          <w:rFonts w:hint="eastAsia"/>
        </w:rPr>
        <w:t>信息</w:t>
      </w:r>
      <w:r w:rsidR="00906ABC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F06AC9" w:rsidRDefault="00F06AC9" w:rsidP="008C5A08">
      <w:pPr>
        <w:pStyle w:val="af7"/>
      </w:pPr>
      <w:r>
        <w:t xml:space="preserve">    msg.msg_iovlen = 1;</w:t>
      </w:r>
    </w:p>
    <w:p w:rsidR="00F06AC9" w:rsidRDefault="00F06AC9" w:rsidP="008C5A08">
      <w:pPr>
        <w:pStyle w:val="af7"/>
      </w:pPr>
      <w:r>
        <w:t xml:space="preserve">    msg.msg_iov = &amp;iov;</w:t>
      </w:r>
    </w:p>
    <w:p w:rsidR="00F06AC9" w:rsidRDefault="00F06AC9" w:rsidP="008C5A08">
      <w:pPr>
        <w:pStyle w:val="af7"/>
      </w:pPr>
      <w:r>
        <w:t xml:space="preserve">    iov.iov_len = size;</w:t>
      </w:r>
    </w:p>
    <w:p w:rsidR="00F06AC9" w:rsidRDefault="00F06AC9" w:rsidP="008C5A08">
      <w:pPr>
        <w:pStyle w:val="af7"/>
      </w:pPr>
      <w:r>
        <w:t xml:space="preserve">    iov.iov_base = ubuf;</w:t>
      </w:r>
    </w:p>
    <w:p w:rsidR="008E626C" w:rsidRDefault="008E626C" w:rsidP="008C5A08">
      <w:pPr>
        <w:pStyle w:val="af7"/>
      </w:pPr>
      <w:r>
        <w:rPr>
          <w:rFonts w:hint="eastAsia"/>
        </w:rPr>
        <w:t xml:space="preserve">    /* </w:t>
      </w:r>
      <w:r w:rsidR="00BC75DE">
        <w:rPr>
          <w:rFonts w:hint="eastAsia"/>
        </w:rPr>
        <w:t>设置消息存储地址</w:t>
      </w:r>
      <w:r>
        <w:rPr>
          <w:rFonts w:hint="eastAsia"/>
        </w:rPr>
        <w:t>信息</w:t>
      </w:r>
      <w:r>
        <w:rPr>
          <w:rFonts w:hint="eastAsia"/>
        </w:rPr>
        <w:t xml:space="preserve"> */</w:t>
      </w:r>
    </w:p>
    <w:p w:rsidR="00F06AC9" w:rsidRDefault="00F06AC9" w:rsidP="008C5A08">
      <w:pPr>
        <w:pStyle w:val="af7"/>
      </w:pPr>
      <w:r>
        <w:t xml:space="preserve">    msg.msg_name = (struct sockaddr *)&amp;address;</w:t>
      </w:r>
    </w:p>
    <w:p w:rsidR="00F06AC9" w:rsidRDefault="00F06AC9" w:rsidP="008C5A08">
      <w:pPr>
        <w:pStyle w:val="af7"/>
      </w:pPr>
      <w:r>
        <w:t xml:space="preserve">    msg.msg_namelen = sizeof(address);</w:t>
      </w:r>
    </w:p>
    <w:p w:rsidR="00A00AD1" w:rsidRDefault="00F06AC9" w:rsidP="008C5A08">
      <w:pPr>
        <w:pStyle w:val="af7"/>
      </w:pPr>
      <w:r>
        <w:lastRenderedPageBreak/>
        <w:t xml:space="preserve">    </w:t>
      </w:r>
      <w:r w:rsidR="00A00AD1">
        <w:rPr>
          <w:rFonts w:hint="eastAsia"/>
        </w:rPr>
        <w:t xml:space="preserve">/* </w:t>
      </w:r>
      <w:r w:rsidR="00A00AD1">
        <w:rPr>
          <w:rFonts w:hint="eastAsia"/>
        </w:rPr>
        <w:t>如果套接字设置</w:t>
      </w:r>
      <w:r w:rsidR="00DD1CB2">
        <w:rPr>
          <w:rFonts w:hint="eastAsia"/>
        </w:rPr>
        <w:t>O_NONBLOCK</w:t>
      </w:r>
      <w:r w:rsidR="00DD1CB2">
        <w:rPr>
          <w:rFonts w:hint="eastAsia"/>
        </w:rPr>
        <w:t>标志，即非阻塞标志。则设置</w:t>
      </w:r>
      <w:r w:rsidR="00DD1CB2">
        <w:rPr>
          <w:rFonts w:hint="eastAsia"/>
        </w:rPr>
        <w:t>MSG_DONTWAIT</w:t>
      </w:r>
      <w:r w:rsidR="00DD1CB2">
        <w:rPr>
          <w:rFonts w:hint="eastAsia"/>
        </w:rPr>
        <w:t>标志，表示此次接收消息，无需等待</w:t>
      </w:r>
      <w:r w:rsidR="00A00AD1">
        <w:rPr>
          <w:rFonts w:hint="eastAsia"/>
        </w:rPr>
        <w:t xml:space="preserve"> */</w:t>
      </w:r>
    </w:p>
    <w:p w:rsidR="00F06AC9" w:rsidRDefault="00A00AD1" w:rsidP="008C5A08">
      <w:pPr>
        <w:pStyle w:val="af7"/>
      </w:pPr>
      <w:r>
        <w:rPr>
          <w:rFonts w:hint="eastAsia"/>
        </w:rPr>
        <w:tab/>
      </w:r>
      <w:r w:rsidR="00F06AC9">
        <w:t>if (sock-&gt;file-&gt;f_flags &amp; O_NONBLOCK)</w:t>
      </w:r>
    </w:p>
    <w:p w:rsidR="00F06AC9" w:rsidRDefault="00F06AC9" w:rsidP="008C5A08">
      <w:pPr>
        <w:pStyle w:val="af7"/>
      </w:pPr>
      <w:r>
        <w:t xml:space="preserve">        flags |= MSG_DONTWAIT;</w:t>
      </w:r>
    </w:p>
    <w:p w:rsidR="006138EC" w:rsidRDefault="006138EC" w:rsidP="008C5A08">
      <w:pPr>
        <w:pStyle w:val="af7"/>
      </w:pPr>
      <w:r>
        <w:rPr>
          <w:rFonts w:hint="eastAsia"/>
        </w:rPr>
        <w:tab/>
        <w:t xml:space="preserve">/* </w:t>
      </w:r>
      <w:r w:rsidR="00F51F0E">
        <w:rPr>
          <w:rFonts w:hint="eastAsia"/>
        </w:rPr>
        <w:t>调用</w:t>
      </w:r>
      <w:r w:rsidR="00F51F0E">
        <w:rPr>
          <w:rFonts w:hint="eastAsia"/>
        </w:rPr>
        <w:t>sock_recvmsg</w:t>
      </w:r>
      <w:r w:rsidR="00F51F0E">
        <w:rPr>
          <w:rFonts w:hint="eastAsia"/>
        </w:rPr>
        <w:t>接收数据</w:t>
      </w:r>
      <w:r w:rsidR="00F51F0E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5C7C7E" w:rsidRDefault="002D461C" w:rsidP="008C5A08">
      <w:pPr>
        <w:pStyle w:val="af7"/>
      </w:pPr>
      <w:r>
        <w:rPr>
          <w:rFonts w:hint="eastAsia"/>
        </w:rPr>
        <w:tab/>
      </w:r>
      <w:r w:rsidR="00F06AC9">
        <w:t>err = sock_recvmsg(sock, &amp;msg, size, flags);</w:t>
      </w:r>
    </w:p>
    <w:p w:rsidR="00F06AC9" w:rsidRDefault="00F06AC9" w:rsidP="008C5A08">
      <w:pPr>
        <w:pStyle w:val="af7"/>
      </w:pPr>
    </w:p>
    <w:p w:rsidR="006138EC" w:rsidRDefault="006138E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将地址信息复制到用户空间</w:t>
      </w:r>
      <w:r>
        <w:rPr>
          <w:rFonts w:hint="eastAsia"/>
        </w:rPr>
        <w:t xml:space="preserve"> */</w:t>
      </w:r>
    </w:p>
    <w:p w:rsidR="00F06AC9" w:rsidRDefault="00F06AC9" w:rsidP="008C5A08">
      <w:pPr>
        <w:pStyle w:val="af7"/>
      </w:pPr>
      <w:r>
        <w:t xml:space="preserve">    if (err &gt;= 0 &amp;&amp; addr != NULL) {</w:t>
      </w:r>
    </w:p>
    <w:p w:rsidR="00F06AC9" w:rsidRDefault="00F06AC9" w:rsidP="008C5A08">
      <w:pPr>
        <w:pStyle w:val="af7"/>
      </w:pPr>
      <w:r>
        <w:t xml:space="preserve">        err2 = move_addr_to_user((struct sockaddr *)&amp;address,</w:t>
      </w:r>
    </w:p>
    <w:p w:rsidR="00F06AC9" w:rsidRDefault="00F06AC9" w:rsidP="008C5A08">
      <w:pPr>
        <w:pStyle w:val="af7"/>
      </w:pPr>
      <w:r>
        <w:t xml:space="preserve">                     msg.msg_namelen, addr, addr_len);</w:t>
      </w:r>
    </w:p>
    <w:p w:rsidR="00F06AC9" w:rsidRDefault="00F06AC9" w:rsidP="008C5A08">
      <w:pPr>
        <w:pStyle w:val="af7"/>
      </w:pPr>
      <w:r>
        <w:t xml:space="preserve">        if (err2 &lt; 0)</w:t>
      </w:r>
    </w:p>
    <w:p w:rsidR="00F06AC9" w:rsidRDefault="00F06AC9" w:rsidP="008C5A08">
      <w:pPr>
        <w:pStyle w:val="af7"/>
      </w:pPr>
      <w:r>
        <w:t xml:space="preserve">            err = err2;</w:t>
      </w:r>
    </w:p>
    <w:p w:rsidR="00F06AC9" w:rsidRDefault="00F06AC9" w:rsidP="008C5A08">
      <w:pPr>
        <w:pStyle w:val="af7"/>
      </w:pPr>
      <w:r>
        <w:t xml:space="preserve">    }</w:t>
      </w:r>
    </w:p>
    <w:p w:rsidR="00F06AC9" w:rsidRDefault="00F06AC9" w:rsidP="008C5A08">
      <w:pPr>
        <w:pStyle w:val="af7"/>
      </w:pPr>
    </w:p>
    <w:p w:rsidR="00F06AC9" w:rsidRDefault="00F06AC9" w:rsidP="008C5A08">
      <w:pPr>
        <w:pStyle w:val="af7"/>
      </w:pPr>
      <w:r>
        <w:t xml:space="preserve">    fput_light(sock-&gt;file, fput_needed);</w:t>
      </w:r>
    </w:p>
    <w:p w:rsidR="00F06AC9" w:rsidRDefault="00F06AC9" w:rsidP="008C5A08">
      <w:pPr>
        <w:pStyle w:val="af7"/>
      </w:pPr>
      <w:r>
        <w:t>out:</w:t>
      </w:r>
    </w:p>
    <w:p w:rsidR="00F06AC9" w:rsidRDefault="00F06AC9" w:rsidP="008C5A08">
      <w:pPr>
        <w:pStyle w:val="af7"/>
      </w:pPr>
      <w:r>
        <w:t xml:space="preserve">    return err;</w:t>
      </w:r>
    </w:p>
    <w:p w:rsidR="00F06AC9" w:rsidRDefault="00F06AC9" w:rsidP="008C5A08">
      <w:pPr>
        <w:pStyle w:val="af7"/>
      </w:pPr>
      <w:r>
        <w:t>}</w:t>
      </w:r>
    </w:p>
    <w:p w:rsidR="005C7C7E" w:rsidRDefault="00D03199" w:rsidP="005C7C7E">
      <w:pPr>
        <w:ind w:firstLineChars="0" w:firstLine="0"/>
      </w:pPr>
      <w:r>
        <w:t>然后进入</w:t>
      </w:r>
      <w:r>
        <w:rPr>
          <w:rFonts w:hint="eastAsia"/>
        </w:rPr>
        <w:t>sock_recvmsg</w:t>
      </w:r>
      <w:r w:rsidR="001B4B3B">
        <w:rPr>
          <w:rFonts w:hint="eastAsia"/>
        </w:rPr>
        <w:t>-&gt;</w:t>
      </w:r>
      <w:r w:rsidR="001B4B3B" w:rsidRPr="001B4B3B">
        <w:t>__sock_recvmsg</w:t>
      </w:r>
      <w:r w:rsidR="001B4B3B">
        <w:rPr>
          <w:rFonts w:hint="eastAsia"/>
        </w:rPr>
        <w:t>-&gt;</w:t>
      </w:r>
      <w:r w:rsidR="001B4B3B" w:rsidRPr="001B4B3B">
        <w:t>__sock_recvmsg_nosec</w:t>
      </w:r>
    </w:p>
    <w:p w:rsidR="00AD054B" w:rsidRDefault="00AD054B" w:rsidP="008C5A08">
      <w:pPr>
        <w:pStyle w:val="af7"/>
      </w:pPr>
      <w:r>
        <w:t>static inline int __sock_recvmsg_nosec(struct kiocb *iocb, struct socket *sock,</w:t>
      </w:r>
    </w:p>
    <w:p w:rsidR="00AD054B" w:rsidRDefault="00AD054B" w:rsidP="008C5A08">
      <w:pPr>
        <w:pStyle w:val="af7"/>
      </w:pPr>
      <w:r>
        <w:tab/>
      </w:r>
      <w:r>
        <w:tab/>
      </w:r>
      <w:r>
        <w:tab/>
      </w:r>
      <w:r>
        <w:tab/>
        <w:t xml:space="preserve">       struct msghdr *msg, size_t size, int flags)</w:t>
      </w:r>
    </w:p>
    <w:p w:rsidR="00AD054B" w:rsidRDefault="00AD054B" w:rsidP="008C5A08">
      <w:pPr>
        <w:pStyle w:val="af7"/>
      </w:pPr>
      <w:r>
        <w:t>{</w:t>
      </w:r>
    </w:p>
    <w:p w:rsidR="00AD054B" w:rsidRDefault="00AD054B" w:rsidP="008C5A08">
      <w:pPr>
        <w:pStyle w:val="af7"/>
      </w:pPr>
      <w:r>
        <w:tab/>
        <w:t>struct sock_iocb *si = kiocb_to_siocb(iocb);</w:t>
      </w:r>
    </w:p>
    <w:p w:rsidR="00AD054B" w:rsidRDefault="00AD054B" w:rsidP="008C5A08">
      <w:pPr>
        <w:pStyle w:val="af7"/>
      </w:pPr>
    </w:p>
    <w:p w:rsidR="00AD054B" w:rsidRDefault="00AD054B" w:rsidP="008C5A08">
      <w:pPr>
        <w:pStyle w:val="af7"/>
      </w:pPr>
      <w:r>
        <w:tab/>
        <w:t>sock_update_classid(sock-&gt;sk);</w:t>
      </w:r>
    </w:p>
    <w:p w:rsidR="00AD054B" w:rsidRDefault="00AD054B" w:rsidP="008C5A08">
      <w:pPr>
        <w:pStyle w:val="af7"/>
      </w:pPr>
    </w:p>
    <w:p w:rsidR="00A63CBC" w:rsidRDefault="00A63CB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</w:t>
      </w:r>
      <w:r w:rsidR="001C032E">
        <w:rPr>
          <w:rFonts w:hint="eastAsia"/>
        </w:rPr>
        <w:t>套接字异步</w:t>
      </w:r>
      <w:r w:rsidR="001C032E">
        <w:rPr>
          <w:rFonts w:hint="eastAsia"/>
        </w:rPr>
        <w:t>IO</w:t>
      </w:r>
      <w:r w:rsidR="001C032E">
        <w:rPr>
          <w:rFonts w:hint="eastAsia"/>
        </w:rPr>
        <w:t>信息</w:t>
      </w:r>
      <w:r>
        <w:rPr>
          <w:rFonts w:hint="eastAsia"/>
        </w:rPr>
        <w:t xml:space="preserve"> */</w:t>
      </w:r>
    </w:p>
    <w:p w:rsidR="00AD054B" w:rsidRDefault="00AD054B" w:rsidP="008C5A08">
      <w:pPr>
        <w:pStyle w:val="af7"/>
      </w:pPr>
      <w:r>
        <w:tab/>
        <w:t>si-&gt;sock = sock;</w:t>
      </w:r>
    </w:p>
    <w:p w:rsidR="00AD054B" w:rsidRDefault="00AD054B" w:rsidP="008C5A08">
      <w:pPr>
        <w:pStyle w:val="af7"/>
      </w:pPr>
      <w:r>
        <w:tab/>
        <w:t>si-&gt;scm = NULL;</w:t>
      </w:r>
    </w:p>
    <w:p w:rsidR="00AD054B" w:rsidRDefault="00AD054B" w:rsidP="008C5A08">
      <w:pPr>
        <w:pStyle w:val="af7"/>
      </w:pPr>
      <w:r>
        <w:tab/>
        <w:t>si-&gt;msg = msg;</w:t>
      </w:r>
    </w:p>
    <w:p w:rsidR="00AD054B" w:rsidRDefault="00AD054B" w:rsidP="008C5A08">
      <w:pPr>
        <w:pStyle w:val="af7"/>
      </w:pPr>
      <w:r>
        <w:tab/>
        <w:t>si-&gt;size = size;</w:t>
      </w:r>
    </w:p>
    <w:p w:rsidR="00AD054B" w:rsidRDefault="00AD054B" w:rsidP="008C5A08">
      <w:pPr>
        <w:pStyle w:val="af7"/>
      </w:pPr>
      <w:r>
        <w:tab/>
        <w:t>si-&gt;flags = flags;</w:t>
      </w:r>
    </w:p>
    <w:p w:rsidR="00AD054B" w:rsidRDefault="00AD054B" w:rsidP="008C5A08">
      <w:pPr>
        <w:pStyle w:val="af7"/>
      </w:pPr>
    </w:p>
    <w:p w:rsidR="00BA4FF3" w:rsidRDefault="00BA4FF3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根据不同套接字类型，调用不同的数据接收函数</w:t>
      </w:r>
      <w:r>
        <w:rPr>
          <w:rFonts w:hint="eastAsia"/>
        </w:rPr>
        <w:t xml:space="preserve"> */</w:t>
      </w:r>
    </w:p>
    <w:p w:rsidR="00AD054B" w:rsidRDefault="00AD054B" w:rsidP="008C5A08">
      <w:pPr>
        <w:pStyle w:val="af7"/>
      </w:pPr>
      <w:r>
        <w:tab/>
        <w:t>return sock-&gt;ops-&gt;recvmsg(iocb, sock, msg, size, flags);</w:t>
      </w:r>
    </w:p>
    <w:p w:rsidR="001B4B3B" w:rsidRDefault="00AD054B" w:rsidP="008C5A08">
      <w:pPr>
        <w:pStyle w:val="af7"/>
      </w:pPr>
      <w:r>
        <w:t>}</w:t>
      </w:r>
    </w:p>
    <w:p w:rsidR="001B4B3B" w:rsidRDefault="00403CB0" w:rsidP="00403CB0">
      <w:pPr>
        <w:ind w:firstLineChars="0" w:firstLine="368"/>
      </w:pPr>
      <w:r>
        <w:rPr>
          <w:rFonts w:hint="eastAsia"/>
        </w:rPr>
        <w:t>下面我们跟踪第三个接收数据包系统调用</w:t>
      </w:r>
      <w:r>
        <w:rPr>
          <w:rFonts w:hint="eastAsia"/>
        </w:rPr>
        <w:t>recvmsg</w:t>
      </w:r>
      <w:r>
        <w:rPr>
          <w:rFonts w:hint="eastAsia"/>
        </w:rPr>
        <w:t>。</w:t>
      </w:r>
    </w:p>
    <w:p w:rsidR="00337A74" w:rsidRDefault="00337A74" w:rsidP="008C5A08">
      <w:pPr>
        <w:pStyle w:val="af7"/>
      </w:pPr>
      <w:r>
        <w:t>SYSCALL_DEFINE3(recvmsg, int, fd, struct msghdr __user *, msg,</w:t>
      </w:r>
    </w:p>
    <w:p w:rsidR="00337A74" w:rsidRDefault="00337A74" w:rsidP="008C5A08">
      <w:pPr>
        <w:pStyle w:val="af7"/>
      </w:pPr>
      <w:r>
        <w:tab/>
      </w:r>
      <w:r>
        <w:tab/>
        <w:t>unsigned int, flags)</w:t>
      </w:r>
    </w:p>
    <w:p w:rsidR="00337A74" w:rsidRDefault="00337A74" w:rsidP="008C5A08">
      <w:pPr>
        <w:pStyle w:val="af7"/>
      </w:pPr>
      <w:r>
        <w:lastRenderedPageBreak/>
        <w:t>{</w:t>
      </w:r>
    </w:p>
    <w:p w:rsidR="00337A74" w:rsidRDefault="00337A74" w:rsidP="008C5A08">
      <w:pPr>
        <w:pStyle w:val="af7"/>
      </w:pPr>
      <w:r>
        <w:tab/>
        <w:t>int fput_needed, err;</w:t>
      </w:r>
    </w:p>
    <w:p w:rsidR="00337A74" w:rsidRDefault="00337A74" w:rsidP="008C5A08">
      <w:pPr>
        <w:pStyle w:val="af7"/>
      </w:pPr>
      <w:r>
        <w:tab/>
        <w:t>struct msghdr msg_sys;</w:t>
      </w:r>
    </w:p>
    <w:p w:rsidR="00337A74" w:rsidRDefault="00337A7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从文件描述符</w:t>
      </w:r>
      <w:r>
        <w:rPr>
          <w:rFonts w:hint="eastAsia"/>
        </w:rPr>
        <w:t>fd</w:t>
      </w:r>
      <w:r>
        <w:rPr>
          <w:rFonts w:hint="eastAsia"/>
        </w:rPr>
        <w:t>获得套接字</w:t>
      </w:r>
      <w:r>
        <w:rPr>
          <w:rFonts w:hint="eastAsia"/>
        </w:rPr>
        <w:t xml:space="preserve"> */ </w:t>
      </w:r>
    </w:p>
    <w:p w:rsidR="00337A74" w:rsidRDefault="00337A74" w:rsidP="008C5A08">
      <w:pPr>
        <w:pStyle w:val="af7"/>
      </w:pPr>
      <w:r>
        <w:tab/>
        <w:t>struct socket *sock = sockfd_lookup_light(fd, &amp;err, &amp;fput_needed);</w:t>
      </w:r>
    </w:p>
    <w:p w:rsidR="00337A74" w:rsidRDefault="00337A74" w:rsidP="008C5A08">
      <w:pPr>
        <w:pStyle w:val="af7"/>
      </w:pPr>
    </w:p>
    <w:p w:rsidR="00337A74" w:rsidRDefault="00337A74" w:rsidP="008C5A08">
      <w:pPr>
        <w:pStyle w:val="af7"/>
      </w:pPr>
      <w:r>
        <w:tab/>
        <w:t>if (!sock)</w:t>
      </w:r>
    </w:p>
    <w:p w:rsidR="00337A74" w:rsidRDefault="00337A74" w:rsidP="008C5A08">
      <w:pPr>
        <w:pStyle w:val="af7"/>
      </w:pPr>
      <w:r>
        <w:tab/>
      </w:r>
      <w:r>
        <w:tab/>
        <w:t>goto out;</w:t>
      </w:r>
    </w:p>
    <w:p w:rsidR="00337A74" w:rsidRDefault="00337A74" w:rsidP="008C5A08">
      <w:pPr>
        <w:pStyle w:val="af7"/>
      </w:pPr>
    </w:p>
    <w:p w:rsidR="00BF5833" w:rsidRDefault="00BF5833" w:rsidP="008C5A08">
      <w:pPr>
        <w:pStyle w:val="af7"/>
      </w:pPr>
      <w:r>
        <w:rPr>
          <w:rFonts w:hint="eastAsia"/>
        </w:rPr>
        <w:tab/>
        <w:t>/* __sys_recvmsg</w:t>
      </w:r>
      <w:r>
        <w:rPr>
          <w:rFonts w:hint="eastAsia"/>
        </w:rPr>
        <w:t>用于实现接收数据</w:t>
      </w:r>
      <w:r>
        <w:rPr>
          <w:rFonts w:hint="eastAsia"/>
        </w:rPr>
        <w:t xml:space="preserve"> */</w:t>
      </w:r>
    </w:p>
    <w:p w:rsidR="00337A74" w:rsidRDefault="00337A74" w:rsidP="008C5A08">
      <w:pPr>
        <w:pStyle w:val="af7"/>
      </w:pPr>
      <w:r>
        <w:tab/>
        <w:t>err = __sys_recvmsg(sock, msg, &amp;msg_sys, flags, 0);</w:t>
      </w:r>
    </w:p>
    <w:p w:rsidR="00337A74" w:rsidRDefault="00337A74" w:rsidP="008C5A08">
      <w:pPr>
        <w:pStyle w:val="af7"/>
      </w:pPr>
    </w:p>
    <w:p w:rsidR="00427791" w:rsidRDefault="00427791" w:rsidP="008C5A08">
      <w:pPr>
        <w:pStyle w:val="af7"/>
      </w:pPr>
      <w:r>
        <w:rPr>
          <w:rFonts w:hint="eastAsia"/>
        </w:rPr>
        <w:tab/>
        <w:t xml:space="preserve">/* </w:t>
      </w:r>
      <w:r w:rsidR="00210E37">
        <w:rPr>
          <w:rFonts w:hint="eastAsia"/>
        </w:rPr>
        <w:t>释放</w:t>
      </w:r>
      <w:r w:rsidR="00210E37">
        <w:rPr>
          <w:rFonts w:hint="eastAsia"/>
        </w:rPr>
        <w:t>fd</w:t>
      </w:r>
      <w:r w:rsidR="00210E37">
        <w:rPr>
          <w:rFonts w:hint="eastAsia"/>
        </w:rPr>
        <w:t>引用</w:t>
      </w:r>
      <w:r w:rsidR="00CE5EFC">
        <w:rPr>
          <w:rFonts w:hint="eastAsia"/>
        </w:rPr>
        <w:t>（如需要）</w:t>
      </w:r>
      <w:r w:rsidR="001F653A">
        <w:rPr>
          <w:rFonts w:hint="eastAsia"/>
        </w:rPr>
        <w:t>，这也是</w:t>
      </w:r>
      <w:r w:rsidR="001F653A">
        <w:rPr>
          <w:rFonts w:hint="eastAsia"/>
        </w:rPr>
        <w:t>fput_light</w:t>
      </w:r>
      <w:r w:rsidR="001F653A">
        <w:rPr>
          <w:rFonts w:hint="eastAsia"/>
        </w:rPr>
        <w:t>与</w:t>
      </w:r>
      <w:r w:rsidR="001F653A">
        <w:rPr>
          <w:rFonts w:hint="eastAsia"/>
        </w:rPr>
        <w:t>fput</w:t>
      </w:r>
      <w:r w:rsidR="001F653A">
        <w:rPr>
          <w:rFonts w:hint="eastAsia"/>
        </w:rPr>
        <w:t>的区别</w:t>
      </w:r>
      <w:r>
        <w:rPr>
          <w:rFonts w:hint="eastAsia"/>
        </w:rPr>
        <w:t xml:space="preserve"> */</w:t>
      </w:r>
    </w:p>
    <w:p w:rsidR="00337A74" w:rsidRDefault="00337A74" w:rsidP="008C5A08">
      <w:pPr>
        <w:pStyle w:val="af7"/>
      </w:pPr>
      <w:r>
        <w:tab/>
        <w:t>fput_light(sock-&gt;file, fput_needed);</w:t>
      </w:r>
    </w:p>
    <w:p w:rsidR="00337A74" w:rsidRDefault="00337A74" w:rsidP="008C5A08">
      <w:pPr>
        <w:pStyle w:val="af7"/>
      </w:pPr>
      <w:r>
        <w:t>out:</w:t>
      </w:r>
    </w:p>
    <w:p w:rsidR="00337A74" w:rsidRDefault="00337A74" w:rsidP="008C5A08">
      <w:pPr>
        <w:pStyle w:val="af7"/>
      </w:pPr>
      <w:r>
        <w:tab/>
        <w:t>return err;</w:t>
      </w:r>
    </w:p>
    <w:p w:rsidR="00403CB0" w:rsidRDefault="00337A74" w:rsidP="008C5A08">
      <w:pPr>
        <w:pStyle w:val="af7"/>
      </w:pPr>
      <w:r>
        <w:t>}</w:t>
      </w:r>
    </w:p>
    <w:p w:rsidR="001B4B3B" w:rsidRDefault="0088091F" w:rsidP="005C7C7E">
      <w:pPr>
        <w:ind w:firstLineChars="0" w:firstLine="0"/>
      </w:pPr>
      <w:r>
        <w:rPr>
          <w:rFonts w:hint="eastAsia"/>
        </w:rPr>
        <w:t>进入</w:t>
      </w:r>
      <w:r>
        <w:rPr>
          <w:rFonts w:hint="eastAsia"/>
        </w:rPr>
        <w:t>__sys_recvmsg</w:t>
      </w:r>
      <w:r>
        <w:rPr>
          <w:rFonts w:hint="eastAsia"/>
        </w:rPr>
        <w:t>，</w:t>
      </w:r>
    </w:p>
    <w:p w:rsidR="00CF309D" w:rsidRDefault="00CF309D" w:rsidP="008C5A08">
      <w:pPr>
        <w:pStyle w:val="af7"/>
      </w:pPr>
      <w:r>
        <w:t>static int __sys_recvmsg(struct socket *sock, struct msghdr __user *msg,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  <w:t xml:space="preserve"> struct msghdr *msg_sys, unsigned flags, int nosec)</w:t>
      </w:r>
    </w:p>
    <w:p w:rsidR="00CF309D" w:rsidRDefault="00CF309D" w:rsidP="008C5A08">
      <w:pPr>
        <w:pStyle w:val="af7"/>
      </w:pPr>
      <w:r>
        <w:t>{</w:t>
      </w:r>
    </w:p>
    <w:p w:rsidR="00CF309D" w:rsidRDefault="00CF309D" w:rsidP="008C5A08">
      <w:pPr>
        <w:pStyle w:val="af7"/>
      </w:pPr>
      <w:r>
        <w:tab/>
        <w:t>struct compat_msghdr __user *msg_compat =</w:t>
      </w:r>
    </w:p>
    <w:p w:rsidR="00CF309D" w:rsidRDefault="00CF309D" w:rsidP="008C5A08">
      <w:pPr>
        <w:pStyle w:val="af7"/>
      </w:pPr>
      <w:r>
        <w:tab/>
        <w:t xml:space="preserve">    (struct compat_msghdr __user *)msg;</w:t>
      </w:r>
    </w:p>
    <w:p w:rsidR="00CF309D" w:rsidRDefault="00CF309D" w:rsidP="008C5A08">
      <w:pPr>
        <w:pStyle w:val="af7"/>
      </w:pPr>
      <w:r>
        <w:tab/>
        <w:t>struct iovec iovstack[UIO_FASTIOV];</w:t>
      </w:r>
    </w:p>
    <w:p w:rsidR="00CF309D" w:rsidRDefault="00CF309D" w:rsidP="008C5A08">
      <w:pPr>
        <w:pStyle w:val="af7"/>
      </w:pPr>
      <w:r>
        <w:tab/>
        <w:t>struct iovec *iov = iovstack;</w:t>
      </w:r>
    </w:p>
    <w:p w:rsidR="00CF309D" w:rsidRDefault="00CF309D" w:rsidP="008C5A08">
      <w:pPr>
        <w:pStyle w:val="af7"/>
      </w:pPr>
      <w:r>
        <w:tab/>
        <w:t>unsigned long cmsg_ptr;</w:t>
      </w:r>
    </w:p>
    <w:p w:rsidR="00CF309D" w:rsidRDefault="00CF309D" w:rsidP="008C5A08">
      <w:pPr>
        <w:pStyle w:val="af7"/>
      </w:pPr>
      <w:r>
        <w:tab/>
        <w:t>int err, iov_size, total_len, len;</w:t>
      </w:r>
    </w:p>
    <w:p w:rsidR="00CF309D" w:rsidRDefault="00CF309D" w:rsidP="008C5A08">
      <w:pPr>
        <w:pStyle w:val="af7"/>
      </w:pPr>
    </w:p>
    <w:p w:rsidR="00CF309D" w:rsidRDefault="00CF309D" w:rsidP="008C5A08">
      <w:pPr>
        <w:pStyle w:val="af7"/>
      </w:pPr>
      <w:r>
        <w:tab/>
        <w:t>/* kernel mode address */</w:t>
      </w:r>
    </w:p>
    <w:p w:rsidR="00CF309D" w:rsidRDefault="00CF309D" w:rsidP="008C5A08">
      <w:pPr>
        <w:pStyle w:val="af7"/>
      </w:pPr>
      <w:r>
        <w:tab/>
        <w:t>struct sockaddr_storage addr;</w:t>
      </w:r>
    </w:p>
    <w:p w:rsidR="00CF309D" w:rsidRDefault="00CF309D" w:rsidP="008C5A08">
      <w:pPr>
        <w:pStyle w:val="af7"/>
      </w:pPr>
    </w:p>
    <w:p w:rsidR="00CF309D" w:rsidRDefault="00CF309D" w:rsidP="008C5A08">
      <w:pPr>
        <w:pStyle w:val="af7"/>
      </w:pPr>
      <w:r>
        <w:tab/>
        <w:t>/* user mode address pointers */</w:t>
      </w:r>
    </w:p>
    <w:p w:rsidR="00CF309D" w:rsidRDefault="00CF309D" w:rsidP="008C5A08">
      <w:pPr>
        <w:pStyle w:val="af7"/>
      </w:pPr>
      <w:r>
        <w:tab/>
        <w:t>struct sockaddr __user *uaddr;</w:t>
      </w:r>
    </w:p>
    <w:p w:rsidR="00CF309D" w:rsidRDefault="00CF309D" w:rsidP="008C5A08">
      <w:pPr>
        <w:pStyle w:val="af7"/>
      </w:pPr>
      <w:r>
        <w:tab/>
        <w:t>int __user *uaddr_len;</w:t>
      </w:r>
    </w:p>
    <w:p w:rsidR="00CF309D" w:rsidRDefault="00CF309D" w:rsidP="008C5A08">
      <w:pPr>
        <w:pStyle w:val="af7"/>
      </w:pPr>
    </w:p>
    <w:p w:rsidR="00793BE5" w:rsidRDefault="00793BE5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将消息</w:t>
      </w:r>
      <w:r w:rsidR="00C52B13">
        <w:rPr>
          <w:rFonts w:hint="eastAsia"/>
        </w:rPr>
        <w:t>头</w:t>
      </w:r>
      <w:r>
        <w:rPr>
          <w:rFonts w:hint="eastAsia"/>
        </w:rPr>
        <w:t>从用户空间复制到内核空间</w:t>
      </w:r>
      <w:r>
        <w:rPr>
          <w:rFonts w:hint="eastAsia"/>
        </w:rPr>
        <w:t xml:space="preserve"> */</w:t>
      </w:r>
    </w:p>
    <w:p w:rsidR="00CF309D" w:rsidRDefault="00CF309D" w:rsidP="008C5A08">
      <w:pPr>
        <w:pStyle w:val="af7"/>
      </w:pPr>
      <w:r>
        <w:tab/>
        <w:t>if (MSG_CMSG_COMPAT &amp; flags) {</w:t>
      </w:r>
    </w:p>
    <w:p w:rsidR="00CF309D" w:rsidRDefault="00CF309D" w:rsidP="008C5A08">
      <w:pPr>
        <w:pStyle w:val="af7"/>
      </w:pPr>
      <w:r>
        <w:tab/>
      </w:r>
      <w:r>
        <w:tab/>
        <w:t>if (get_compat_msghdr(msg_sys, msg_compat))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  <w:t>return -EFAULT;</w:t>
      </w:r>
    </w:p>
    <w:p w:rsidR="00CF309D" w:rsidRDefault="00CF309D" w:rsidP="008C5A08">
      <w:pPr>
        <w:pStyle w:val="af7"/>
      </w:pPr>
      <w:r>
        <w:tab/>
        <w:t>} else if (copy_from_user(msg_sys, msg, sizeof(struct msghdr)))</w:t>
      </w:r>
    </w:p>
    <w:p w:rsidR="00CF309D" w:rsidRDefault="00CF309D" w:rsidP="008C5A08">
      <w:pPr>
        <w:pStyle w:val="af7"/>
      </w:pPr>
      <w:r>
        <w:lastRenderedPageBreak/>
        <w:tab/>
      </w:r>
      <w:r>
        <w:tab/>
        <w:t>return -EFAULT;</w:t>
      </w:r>
    </w:p>
    <w:p w:rsidR="00CF309D" w:rsidRDefault="00CF309D" w:rsidP="008C5A08">
      <w:pPr>
        <w:pStyle w:val="af7"/>
      </w:pPr>
    </w:p>
    <w:p w:rsidR="00CF309D" w:rsidRDefault="00CF309D" w:rsidP="008C5A08">
      <w:pPr>
        <w:pStyle w:val="af7"/>
      </w:pPr>
      <w:r>
        <w:tab/>
        <w:t>err = -EMSGSIZE;</w:t>
      </w:r>
    </w:p>
    <w:p w:rsidR="00286BBC" w:rsidRDefault="00286BB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检查</w:t>
      </w:r>
      <w:r w:rsidR="001465D3">
        <w:rPr>
          <w:rFonts w:hint="eastAsia"/>
        </w:rPr>
        <w:t>数据段个数</w:t>
      </w:r>
      <w:r>
        <w:rPr>
          <w:rFonts w:hint="eastAsia"/>
        </w:rPr>
        <w:t xml:space="preserve"> */</w:t>
      </w:r>
    </w:p>
    <w:p w:rsidR="00CF309D" w:rsidRDefault="00CF309D" w:rsidP="008C5A08">
      <w:pPr>
        <w:pStyle w:val="af7"/>
      </w:pPr>
      <w:r>
        <w:tab/>
        <w:t>if (msg_sys-&gt;msg_iovlen &gt; UIO_MAXIOV)</w:t>
      </w:r>
    </w:p>
    <w:p w:rsidR="00CF309D" w:rsidRDefault="00CF309D" w:rsidP="008C5A08">
      <w:pPr>
        <w:pStyle w:val="af7"/>
      </w:pPr>
      <w:r>
        <w:tab/>
      </w:r>
      <w:r>
        <w:tab/>
        <w:t>goto out;</w:t>
      </w:r>
    </w:p>
    <w:p w:rsidR="00CF309D" w:rsidRDefault="00CF309D" w:rsidP="008C5A08">
      <w:pPr>
        <w:pStyle w:val="af7"/>
      </w:pPr>
    </w:p>
    <w:p w:rsidR="00CF309D" w:rsidRDefault="00CF309D" w:rsidP="008C5A08">
      <w:pPr>
        <w:pStyle w:val="af7"/>
      </w:pPr>
      <w:r>
        <w:tab/>
        <w:t>/* Check whether to allocate the iovec area */</w:t>
      </w:r>
    </w:p>
    <w:p w:rsidR="00260A77" w:rsidRDefault="00C52B13" w:rsidP="008C5A08">
      <w:pPr>
        <w:pStyle w:val="af7"/>
      </w:pPr>
      <w:r>
        <w:rPr>
          <w:rFonts w:hint="eastAsia"/>
        </w:rPr>
        <w:tab/>
        <w:t xml:space="preserve">/* </w:t>
      </w:r>
    </w:p>
    <w:p w:rsidR="00C52B13" w:rsidRDefault="003566E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为了避免频繁申请内存，内核在栈上申请了</w:t>
      </w:r>
      <w:r>
        <w:t>UIO_FASTIOV</w:t>
      </w:r>
      <w:r>
        <w:t>大小的</w:t>
      </w:r>
      <w:r>
        <w:t>iovec</w:t>
      </w:r>
      <w:r>
        <w:t>数组</w:t>
      </w:r>
      <w:r>
        <w:rPr>
          <w:rFonts w:hint="eastAsia"/>
        </w:rPr>
        <w:t>以供</w:t>
      </w:r>
      <w:r>
        <w:rPr>
          <w:rFonts w:hint="eastAsia"/>
        </w:rPr>
        <w:t>iov</w:t>
      </w:r>
      <w:r>
        <w:rPr>
          <w:rFonts w:hint="eastAsia"/>
        </w:rPr>
        <w:t>使用。</w:t>
      </w:r>
      <w:r w:rsidR="0060270C">
        <w:rPr>
          <w:rFonts w:hint="eastAsia"/>
        </w:rPr>
        <w:t>当数据段个数超过</w:t>
      </w:r>
      <w:r w:rsidR="0060270C">
        <w:t>UIO_FASTIOV</w:t>
      </w:r>
      <w:r w:rsidR="0060270C">
        <w:t>时</w:t>
      </w:r>
      <w:r w:rsidR="0060270C">
        <w:rPr>
          <w:rFonts w:hint="eastAsia"/>
        </w:rPr>
        <w:t>，</w:t>
      </w:r>
      <w:r w:rsidR="0060270C">
        <w:t>就需要动态申请内存</w:t>
      </w:r>
      <w:r w:rsidR="0060270C">
        <w:rPr>
          <w:rFonts w:hint="eastAsia"/>
        </w:rPr>
        <w:t>。</w:t>
      </w:r>
      <w:r w:rsidR="00C52B13">
        <w:rPr>
          <w:rFonts w:hint="eastAsia"/>
        </w:rPr>
        <w:t>*/</w:t>
      </w:r>
    </w:p>
    <w:p w:rsidR="00CF309D" w:rsidRDefault="00CF309D" w:rsidP="008C5A08">
      <w:pPr>
        <w:pStyle w:val="af7"/>
      </w:pPr>
      <w:r>
        <w:tab/>
        <w:t>err = -ENOMEM;</w:t>
      </w:r>
    </w:p>
    <w:p w:rsidR="00CF309D" w:rsidRDefault="00CF309D" w:rsidP="008C5A08">
      <w:pPr>
        <w:pStyle w:val="af7"/>
      </w:pPr>
      <w:r>
        <w:tab/>
        <w:t>iov_size = msg_sys-&gt;msg_iovlen * sizeof(struct iovec);</w:t>
      </w:r>
    </w:p>
    <w:p w:rsidR="00CF309D" w:rsidRDefault="00CF309D" w:rsidP="008C5A08">
      <w:pPr>
        <w:pStyle w:val="af7"/>
      </w:pPr>
      <w:r>
        <w:tab/>
        <w:t>if (msg_sys-&gt;msg_iovlen &gt; UIO_FASTIOV) {</w:t>
      </w:r>
    </w:p>
    <w:p w:rsidR="00CF309D" w:rsidRDefault="00CF309D" w:rsidP="008C5A08">
      <w:pPr>
        <w:pStyle w:val="af7"/>
      </w:pPr>
      <w:r>
        <w:tab/>
      </w:r>
      <w:r>
        <w:tab/>
        <w:t>iov = sock_kmalloc(sock-&gt;sk, iov_size, GFP_KERNEL);</w:t>
      </w:r>
    </w:p>
    <w:p w:rsidR="00CF309D" w:rsidRDefault="00CF309D" w:rsidP="008C5A08">
      <w:pPr>
        <w:pStyle w:val="af7"/>
      </w:pPr>
      <w:r>
        <w:tab/>
      </w:r>
      <w:r>
        <w:tab/>
        <w:t>if (!iov)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  <w:t>goto out;</w:t>
      </w:r>
    </w:p>
    <w:p w:rsidR="00CF309D" w:rsidRDefault="00CF309D" w:rsidP="008C5A08">
      <w:pPr>
        <w:pStyle w:val="af7"/>
      </w:pPr>
      <w:r>
        <w:tab/>
        <w:t>}</w:t>
      </w:r>
    </w:p>
    <w:p w:rsidR="00CF309D" w:rsidRDefault="00CF309D" w:rsidP="008C5A08">
      <w:pPr>
        <w:pStyle w:val="af7"/>
      </w:pPr>
    </w:p>
    <w:p w:rsidR="00CF309D" w:rsidRDefault="002B649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验证用户传递的数据段参数和地址参数</w:t>
      </w:r>
      <w:r>
        <w:rPr>
          <w:rFonts w:hint="eastAsia"/>
        </w:rPr>
        <w:t xml:space="preserve"> */</w:t>
      </w:r>
    </w:p>
    <w:p w:rsidR="00CF309D" w:rsidRDefault="00CF309D" w:rsidP="008C5A08">
      <w:pPr>
        <w:pStyle w:val="af7"/>
      </w:pPr>
      <w:r>
        <w:tab/>
        <w:t>uaddr = (__force void __user *)msg_sys-&gt;msg_name;</w:t>
      </w:r>
    </w:p>
    <w:p w:rsidR="00CF309D" w:rsidRDefault="00CF309D" w:rsidP="008C5A08">
      <w:pPr>
        <w:pStyle w:val="af7"/>
      </w:pPr>
      <w:r>
        <w:tab/>
        <w:t>uaddr_len = COMPAT_NAMELEN(msg);</w:t>
      </w:r>
    </w:p>
    <w:p w:rsidR="00CF309D" w:rsidRDefault="00CF309D" w:rsidP="008C5A08">
      <w:pPr>
        <w:pStyle w:val="af7"/>
      </w:pPr>
      <w:r>
        <w:tab/>
        <w:t>if (MSG_CMSG_COMPAT &amp; flags) {</w:t>
      </w:r>
    </w:p>
    <w:p w:rsidR="00CF309D" w:rsidRDefault="00CF309D" w:rsidP="008C5A08">
      <w:pPr>
        <w:pStyle w:val="af7"/>
      </w:pPr>
      <w:r>
        <w:tab/>
      </w:r>
      <w:r>
        <w:tab/>
        <w:t>err = verify_compat_iovec(msg_sys, iov,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(struct sockaddr *)&amp;addr,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VERIFY_WRITE);</w:t>
      </w:r>
    </w:p>
    <w:p w:rsidR="00CF309D" w:rsidRDefault="00CF309D" w:rsidP="008C5A08">
      <w:pPr>
        <w:pStyle w:val="af7"/>
      </w:pPr>
      <w:r>
        <w:tab/>
        <w:t>} else</w:t>
      </w:r>
    </w:p>
    <w:p w:rsidR="00CF309D" w:rsidRDefault="00CF309D" w:rsidP="008C5A08">
      <w:pPr>
        <w:pStyle w:val="af7"/>
      </w:pPr>
      <w:r>
        <w:tab/>
      </w:r>
      <w:r>
        <w:tab/>
        <w:t>err = verify_iovec(msg_sys, iov,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</w:r>
      <w:r>
        <w:tab/>
        <w:t xml:space="preserve">   (struct sockaddr *)&amp;addr,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</w:r>
      <w:r>
        <w:tab/>
        <w:t xml:space="preserve">   VERIFY_WRITE);</w:t>
      </w:r>
    </w:p>
    <w:p w:rsidR="00CF309D" w:rsidRDefault="00CF309D" w:rsidP="008C5A08">
      <w:pPr>
        <w:pStyle w:val="af7"/>
      </w:pPr>
      <w:r>
        <w:tab/>
        <w:t>if (err &lt; 0)</w:t>
      </w:r>
    </w:p>
    <w:p w:rsidR="00CF309D" w:rsidRDefault="00CF309D" w:rsidP="008C5A08">
      <w:pPr>
        <w:pStyle w:val="af7"/>
      </w:pPr>
      <w:r>
        <w:tab/>
      </w:r>
      <w:r>
        <w:tab/>
        <w:t>goto out_freeiov;</w:t>
      </w:r>
    </w:p>
    <w:p w:rsidR="00CF309D" w:rsidRDefault="00CF309D" w:rsidP="008C5A08">
      <w:pPr>
        <w:pStyle w:val="af7"/>
      </w:pPr>
      <w:r>
        <w:tab/>
        <w:t>total_len = err;</w:t>
      </w:r>
    </w:p>
    <w:p w:rsidR="00CF309D" w:rsidRDefault="00CF309D" w:rsidP="008C5A08">
      <w:pPr>
        <w:pStyle w:val="af7"/>
      </w:pPr>
    </w:p>
    <w:p w:rsidR="00CF309D" w:rsidRDefault="00CF309D" w:rsidP="008C5A08">
      <w:pPr>
        <w:pStyle w:val="af7"/>
      </w:pPr>
      <w:r>
        <w:tab/>
        <w:t>cmsg_ptr = (unsigned long)msg_sys-&gt;msg_control;</w:t>
      </w:r>
    </w:p>
    <w:p w:rsidR="00D52AEA" w:rsidRDefault="00D52AEA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确保消息标志只保护这两个标志</w:t>
      </w:r>
      <w:r>
        <w:rPr>
          <w:rFonts w:hint="eastAsia"/>
        </w:rPr>
        <w:t xml:space="preserve"> */</w:t>
      </w:r>
    </w:p>
    <w:p w:rsidR="00CF309D" w:rsidRDefault="00CF309D" w:rsidP="008C5A08">
      <w:pPr>
        <w:pStyle w:val="af7"/>
      </w:pPr>
      <w:r>
        <w:tab/>
        <w:t>msg_sys-&gt;msg_flags = flags &amp; (MSG_CMSG_CLOEXEC|MSG_CMSG_COMPAT);</w:t>
      </w:r>
    </w:p>
    <w:p w:rsidR="00CF309D" w:rsidRDefault="00CF309D" w:rsidP="008C5A08">
      <w:pPr>
        <w:pStyle w:val="af7"/>
      </w:pPr>
    </w:p>
    <w:p w:rsidR="00A703CD" w:rsidRDefault="00A703CD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如果套接字为非阻塞，则设置标志位为不等待（非阻塞）</w:t>
      </w:r>
      <w:r>
        <w:rPr>
          <w:rFonts w:hint="eastAsia"/>
        </w:rPr>
        <w:t xml:space="preserve"> */</w:t>
      </w:r>
    </w:p>
    <w:p w:rsidR="00CF309D" w:rsidRDefault="00CF309D" w:rsidP="008C5A08">
      <w:pPr>
        <w:pStyle w:val="af7"/>
      </w:pPr>
      <w:r>
        <w:tab/>
        <w:t>if (sock-&gt;file-&gt;f_flags &amp; O_NONBLOCK)</w:t>
      </w:r>
    </w:p>
    <w:p w:rsidR="00CF309D" w:rsidRDefault="00CF309D" w:rsidP="008C5A08">
      <w:pPr>
        <w:pStyle w:val="af7"/>
      </w:pPr>
      <w:r>
        <w:tab/>
      </w:r>
      <w:r>
        <w:tab/>
        <w:t>flags |= MSG_DONTWAIT;</w:t>
      </w:r>
    </w:p>
    <w:p w:rsidR="00A703CD" w:rsidRDefault="00A703CD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根据安全检查标志，调用不同的接收函数，但最终都会调用到</w:t>
      </w:r>
      <w:r>
        <w:rPr>
          <w:rFonts w:hint="eastAsia"/>
        </w:rPr>
        <w:t>sock_recvmsg */</w:t>
      </w:r>
    </w:p>
    <w:p w:rsidR="00CF309D" w:rsidRDefault="00CF309D" w:rsidP="008C5A08">
      <w:pPr>
        <w:pStyle w:val="af7"/>
      </w:pPr>
      <w:r>
        <w:lastRenderedPageBreak/>
        <w:tab/>
        <w:t>err = (nosec ? sock_recvmsg_nosec : sock_recvmsg)(sock, msg_sys,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total_len, flags);</w:t>
      </w:r>
    </w:p>
    <w:p w:rsidR="00CF309D" w:rsidRDefault="00CF309D" w:rsidP="008C5A08">
      <w:pPr>
        <w:pStyle w:val="af7"/>
      </w:pPr>
      <w:r>
        <w:tab/>
        <w:t>if (err &lt; 0)</w:t>
      </w:r>
    </w:p>
    <w:p w:rsidR="00CF309D" w:rsidRDefault="00CF309D" w:rsidP="008C5A08">
      <w:pPr>
        <w:pStyle w:val="af7"/>
      </w:pPr>
      <w:r>
        <w:tab/>
      </w:r>
      <w:r>
        <w:tab/>
        <w:t>goto out_freeiov;</w:t>
      </w:r>
    </w:p>
    <w:p w:rsidR="00CF309D" w:rsidRDefault="00CF309D" w:rsidP="008C5A08">
      <w:pPr>
        <w:pStyle w:val="af7"/>
      </w:pPr>
      <w:r>
        <w:tab/>
        <w:t>len = err;</w:t>
      </w:r>
    </w:p>
    <w:p w:rsidR="00CF309D" w:rsidRDefault="00CF309D" w:rsidP="008C5A08">
      <w:pPr>
        <w:pStyle w:val="af7"/>
      </w:pPr>
    </w:p>
    <w:p w:rsidR="00EA5D6C" w:rsidRDefault="00EA5D6C" w:rsidP="008C5A08">
      <w:pPr>
        <w:pStyle w:val="af7"/>
      </w:pPr>
      <w:r>
        <w:rPr>
          <w:rFonts w:hint="eastAsia"/>
        </w:rPr>
        <w:tab/>
        <w:t xml:space="preserve">/* </w:t>
      </w:r>
      <w:r w:rsidR="003D0562">
        <w:rPr>
          <w:rFonts w:hint="eastAsia"/>
        </w:rPr>
        <w:t>将发送端的地址复制到用户空间</w:t>
      </w:r>
      <w:r>
        <w:rPr>
          <w:rFonts w:hint="eastAsia"/>
        </w:rPr>
        <w:t xml:space="preserve"> */</w:t>
      </w:r>
    </w:p>
    <w:p w:rsidR="00CF309D" w:rsidRDefault="00CF309D" w:rsidP="008C5A08">
      <w:pPr>
        <w:pStyle w:val="af7"/>
      </w:pPr>
      <w:r>
        <w:tab/>
        <w:t>if (uaddr != NULL) {</w:t>
      </w:r>
    </w:p>
    <w:p w:rsidR="00CF309D" w:rsidRDefault="00CF309D" w:rsidP="008C5A08">
      <w:pPr>
        <w:pStyle w:val="af7"/>
      </w:pPr>
      <w:r>
        <w:tab/>
      </w:r>
      <w:r>
        <w:tab/>
        <w:t>err = move_addr_to_user((struct sockaddr *)&amp;addr,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msg_sys-&gt;msg_namelen, uaddr,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uaddr_len);</w:t>
      </w:r>
    </w:p>
    <w:p w:rsidR="00CF309D" w:rsidRDefault="00CF309D" w:rsidP="008C5A08">
      <w:pPr>
        <w:pStyle w:val="af7"/>
      </w:pPr>
      <w:r>
        <w:tab/>
      </w:r>
      <w:r>
        <w:tab/>
        <w:t>if (err &lt; 0)</w:t>
      </w:r>
    </w:p>
    <w:p w:rsidR="00CF309D" w:rsidRDefault="00CF309D" w:rsidP="008C5A08">
      <w:pPr>
        <w:pStyle w:val="af7"/>
      </w:pPr>
      <w:r>
        <w:tab/>
      </w:r>
      <w:r>
        <w:tab/>
      </w:r>
      <w:r>
        <w:tab/>
        <w:t>goto out_freeiov;</w:t>
      </w:r>
    </w:p>
    <w:p w:rsidR="00CF309D" w:rsidRDefault="00CF309D" w:rsidP="008C5A08">
      <w:pPr>
        <w:pStyle w:val="af7"/>
      </w:pPr>
      <w:r>
        <w:tab/>
        <w:t>}</w:t>
      </w:r>
    </w:p>
    <w:p w:rsidR="00CE3085" w:rsidRDefault="00CE3085" w:rsidP="008C5A08">
      <w:pPr>
        <w:pStyle w:val="af7"/>
      </w:pPr>
      <w:r>
        <w:rPr>
          <w:rFonts w:hint="eastAsia"/>
        </w:rPr>
        <w:tab/>
      </w:r>
    </w:p>
    <w:p w:rsidR="00CE3085" w:rsidRDefault="00CE3085" w:rsidP="008C5A08">
      <w:pPr>
        <w:pStyle w:val="af7"/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 xml:space="preserve"> </w:t>
      </w:r>
      <w:r>
        <w:t>……</w:t>
      </w:r>
    </w:p>
    <w:p w:rsidR="0088091F" w:rsidRDefault="00CF309D" w:rsidP="008C5A08">
      <w:pPr>
        <w:pStyle w:val="af7"/>
      </w:pPr>
      <w:r>
        <w:t>}</w:t>
      </w:r>
    </w:p>
    <w:p w:rsidR="001B4B3B" w:rsidRDefault="00CF54E6" w:rsidP="005D2ED7">
      <w:pPr>
        <w:ind w:firstLineChars="0" w:firstLine="368"/>
      </w:pPr>
      <w:r>
        <w:t>由上面的代码可以看出</w:t>
      </w:r>
      <w:r>
        <w:rPr>
          <w:rFonts w:hint="eastAsia"/>
        </w:rPr>
        <w:t>，</w:t>
      </w:r>
      <w:r>
        <w:t>内核提供的三个接收数据包系统调用</w:t>
      </w:r>
      <w:r>
        <w:rPr>
          <w:rFonts w:hint="eastAsia"/>
        </w:rPr>
        <w:t>，</w:t>
      </w:r>
      <w:r>
        <w:t>也是殊途同归</w:t>
      </w:r>
      <w:r>
        <w:rPr>
          <w:rFonts w:hint="eastAsia"/>
        </w:rPr>
        <w:t>，最终都会走到</w:t>
      </w:r>
      <w:r>
        <w:t>__sock_recvmsg_nosec</w:t>
      </w:r>
      <w:r>
        <w:rPr>
          <w:rFonts w:hint="eastAsia"/>
        </w:rPr>
        <w:t>，后面的调用就要依赖于具体的协议实现了。</w:t>
      </w:r>
    </w:p>
    <w:p w:rsidR="009E6F18" w:rsidRPr="009E6F18" w:rsidRDefault="007C7906" w:rsidP="007C7906">
      <w:pPr>
        <w:pStyle w:val="2"/>
      </w:pPr>
      <w:r>
        <w:rPr>
          <w:rFonts w:hint="eastAsia"/>
        </w:rPr>
        <w:t>13.3 UDP</w:t>
      </w:r>
      <w:r>
        <w:rPr>
          <w:rFonts w:hint="eastAsia"/>
        </w:rPr>
        <w:t>数据包的接收流程</w:t>
      </w:r>
    </w:p>
    <w:p w:rsidR="00824530" w:rsidRDefault="00E607F9" w:rsidP="00824530">
      <w:pPr>
        <w:ind w:firstLineChars="0" w:firstLine="0"/>
      </w:pPr>
      <w:r>
        <w:rPr>
          <w:rFonts w:hint="eastAsia"/>
        </w:rPr>
        <w:tab/>
      </w:r>
      <w:r w:rsidR="000D15C5">
        <w:rPr>
          <w:rFonts w:hint="eastAsia"/>
        </w:rPr>
        <w:t>首先我们分析一下相对简单的协议</w:t>
      </w:r>
      <w:r w:rsidR="000D15C5">
        <w:rPr>
          <w:rFonts w:hint="eastAsia"/>
        </w:rPr>
        <w:t>UDP</w:t>
      </w:r>
      <w:r w:rsidR="000D15C5">
        <w:rPr>
          <w:rFonts w:hint="eastAsia"/>
        </w:rPr>
        <w:t>的数据包接收流程。</w:t>
      </w:r>
    </w:p>
    <w:p w:rsidR="005977ED" w:rsidRDefault="005977ED" w:rsidP="008C5A08">
      <w:pPr>
        <w:pStyle w:val="af7"/>
      </w:pPr>
      <w:r>
        <w:t>int udp_recvmsg(struct kiocb *iocb, struct sock *sk, struct msghdr *msg,</w:t>
      </w:r>
    </w:p>
    <w:p w:rsidR="005977ED" w:rsidRDefault="005977ED" w:rsidP="008C5A08">
      <w:pPr>
        <w:pStyle w:val="af7"/>
      </w:pPr>
      <w:r>
        <w:tab/>
      </w:r>
      <w:r>
        <w:tab/>
        <w:t>size_t len, int noblock, int flags, int *addr_len)</w:t>
      </w:r>
    </w:p>
    <w:p w:rsidR="001346E4" w:rsidRDefault="005977ED" w:rsidP="008C5A08">
      <w:pPr>
        <w:pStyle w:val="af7"/>
      </w:pPr>
      <w:r>
        <w:t>{</w:t>
      </w:r>
    </w:p>
    <w:p w:rsidR="005977ED" w:rsidRDefault="005977ED" w:rsidP="008C5A08">
      <w:pPr>
        <w:pStyle w:val="af7"/>
      </w:pPr>
      <w:r>
        <w:tab/>
        <w:t>struct inet_sock *inet = inet_sk(sk);</w:t>
      </w:r>
    </w:p>
    <w:p w:rsidR="001346E4" w:rsidRDefault="001346E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让</w:t>
      </w:r>
      <w:r>
        <w:rPr>
          <w:rFonts w:hint="eastAsia"/>
        </w:rPr>
        <w:t>sin</w:t>
      </w:r>
      <w:r>
        <w:rPr>
          <w:rFonts w:hint="eastAsia"/>
        </w:rPr>
        <w:t>指向</w:t>
      </w:r>
      <w:r>
        <w:rPr>
          <w:rFonts w:hint="eastAsia"/>
        </w:rPr>
        <w:t>msg_name</w:t>
      </w:r>
      <w:r>
        <w:rPr>
          <w:rFonts w:hint="eastAsia"/>
        </w:rPr>
        <w:t>，用于保存发送端地址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struct sockaddr_in *sin = (struct sockaddr_in *)msg-&gt;msg_name;</w:t>
      </w:r>
    </w:p>
    <w:p w:rsidR="005977ED" w:rsidRDefault="005977ED" w:rsidP="008C5A08">
      <w:pPr>
        <w:pStyle w:val="af7"/>
      </w:pPr>
      <w:r>
        <w:tab/>
        <w:t>struct sk_buff *skb;</w:t>
      </w:r>
    </w:p>
    <w:p w:rsidR="005977ED" w:rsidRDefault="005977ED" w:rsidP="008C5A08">
      <w:pPr>
        <w:pStyle w:val="af7"/>
      </w:pPr>
      <w:r>
        <w:tab/>
        <w:t>unsigned int ulen, copied;</w:t>
      </w:r>
    </w:p>
    <w:p w:rsidR="005977ED" w:rsidRDefault="005977ED" w:rsidP="008C5A08">
      <w:pPr>
        <w:pStyle w:val="af7"/>
      </w:pPr>
      <w:r>
        <w:tab/>
        <w:t>int peeked;</w:t>
      </w:r>
    </w:p>
    <w:p w:rsidR="005977ED" w:rsidRDefault="005977ED" w:rsidP="008C5A08">
      <w:pPr>
        <w:pStyle w:val="af7"/>
      </w:pPr>
      <w:r>
        <w:tab/>
        <w:t>int err;</w:t>
      </w:r>
    </w:p>
    <w:p w:rsidR="005977ED" w:rsidRDefault="005977ED" w:rsidP="008C5A08">
      <w:pPr>
        <w:pStyle w:val="af7"/>
      </w:pPr>
      <w:r>
        <w:tab/>
        <w:t>int is_udplite = IS_UDPLITE(sk);</w:t>
      </w:r>
    </w:p>
    <w:p w:rsidR="005977ED" w:rsidRDefault="005977ED" w:rsidP="008C5A08">
      <w:pPr>
        <w:pStyle w:val="af7"/>
      </w:pPr>
      <w:r>
        <w:tab/>
        <w:t>bool slow;</w:t>
      </w:r>
    </w:p>
    <w:p w:rsidR="005977ED" w:rsidRDefault="005977ED" w:rsidP="008C5A08">
      <w:pPr>
        <w:pStyle w:val="af7"/>
      </w:pPr>
    </w:p>
    <w:p w:rsidR="005977ED" w:rsidRDefault="005977ED" w:rsidP="008C5A08">
      <w:pPr>
        <w:pStyle w:val="af7"/>
      </w:pPr>
      <w:r>
        <w:tab/>
      </w:r>
      <w:r w:rsidR="00E06191">
        <w:rPr>
          <w:rFonts w:hint="eastAsia"/>
        </w:rPr>
        <w:t>/* addr_len</w:t>
      </w:r>
      <w:r w:rsidR="00E06191">
        <w:rPr>
          <w:rFonts w:hint="eastAsia"/>
        </w:rPr>
        <w:t>不为</w:t>
      </w:r>
      <w:r w:rsidR="00E06191">
        <w:rPr>
          <w:rFonts w:hint="eastAsia"/>
        </w:rPr>
        <w:t>NULL</w:t>
      </w:r>
      <w:r w:rsidR="00E06191">
        <w:rPr>
          <w:rFonts w:hint="eastAsia"/>
        </w:rPr>
        <w:t>，即用户传递了地址长度参数。进入了具体的协议层，已经可以明确地址长度信息了</w:t>
      </w:r>
      <w:r w:rsidR="0061487D">
        <w:rPr>
          <w:rFonts w:hint="eastAsia"/>
        </w:rPr>
        <w:t>。</w:t>
      </w:r>
      <w:r w:rsidR="00E06191"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lastRenderedPageBreak/>
        <w:tab/>
        <w:t>if (addr_len)</w:t>
      </w:r>
    </w:p>
    <w:p w:rsidR="005977ED" w:rsidRDefault="005977ED" w:rsidP="008C5A08">
      <w:pPr>
        <w:pStyle w:val="af7"/>
      </w:pPr>
      <w:r>
        <w:tab/>
      </w:r>
      <w:r>
        <w:tab/>
        <w:t>*addr_len = sizeof(*sin);</w:t>
      </w:r>
    </w:p>
    <w:p w:rsidR="005977ED" w:rsidRDefault="005977ED" w:rsidP="008C5A08">
      <w:pPr>
        <w:pStyle w:val="af7"/>
      </w:pPr>
    </w:p>
    <w:p w:rsidR="006921F7" w:rsidRDefault="006921F7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用户设置了</w:t>
      </w:r>
      <w:r>
        <w:t>MSG_ERRQUEUE</w:t>
      </w:r>
      <w:r>
        <w:t>标志</w:t>
      </w:r>
      <w:r>
        <w:rPr>
          <w:rFonts w:hint="eastAsia"/>
        </w:rPr>
        <w:t>，</w:t>
      </w:r>
      <w:r>
        <w:t>用于接收错误消息</w:t>
      </w:r>
      <w:r>
        <w:rPr>
          <w:rFonts w:hint="eastAsia"/>
        </w:rPr>
        <w:t>。</w:t>
      </w:r>
      <w:r>
        <w:t>这个应用并不广泛</w:t>
      </w:r>
      <w:r>
        <w:rPr>
          <w:rFonts w:hint="eastAsia"/>
        </w:rPr>
        <w:t>，</w:t>
      </w:r>
      <w:r>
        <w:t>在此忽略</w:t>
      </w:r>
      <w:r>
        <w:rPr>
          <w:rFonts w:hint="eastAsia"/>
        </w:rPr>
        <w:t>。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(flags &amp; MSG_ERRQUEUE)</w:t>
      </w:r>
    </w:p>
    <w:p w:rsidR="005977ED" w:rsidRDefault="005977ED" w:rsidP="008C5A08">
      <w:pPr>
        <w:pStyle w:val="af7"/>
      </w:pPr>
      <w:r>
        <w:tab/>
      </w:r>
      <w:r>
        <w:tab/>
        <w:t>return ip_recv_error(sk, msg, len);</w:t>
      </w:r>
    </w:p>
    <w:p w:rsidR="005977ED" w:rsidRDefault="005977ED" w:rsidP="008C5A08">
      <w:pPr>
        <w:pStyle w:val="af7"/>
      </w:pPr>
    </w:p>
    <w:p w:rsidR="005977ED" w:rsidRDefault="005977ED" w:rsidP="008C5A08">
      <w:pPr>
        <w:pStyle w:val="af7"/>
      </w:pPr>
      <w:r>
        <w:t>try_again:</w:t>
      </w:r>
    </w:p>
    <w:p w:rsidR="00A21918" w:rsidRDefault="00A21918" w:rsidP="008C5A08">
      <w:pPr>
        <w:pStyle w:val="af7"/>
      </w:pPr>
      <w:r>
        <w:rPr>
          <w:rFonts w:hint="eastAsia"/>
        </w:rPr>
        <w:tab/>
        <w:t xml:space="preserve">/* </w:t>
      </w:r>
      <w:r w:rsidR="009500AE">
        <w:rPr>
          <w:rFonts w:hint="eastAsia"/>
        </w:rPr>
        <w:t>接收了一个数据报</w:t>
      </w:r>
      <w:r>
        <w:rPr>
          <w:rFonts w:hint="eastAsia"/>
        </w:rPr>
        <w:t>文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skb = __skb_recv_datagram(sk, flags | (noblock ? MSG_DONTWAIT : 0),</w:t>
      </w:r>
    </w:p>
    <w:p w:rsidR="005977ED" w:rsidRDefault="005977ED" w:rsidP="008C5A08">
      <w:pPr>
        <w:pStyle w:val="af7"/>
      </w:pPr>
      <w:r>
        <w:tab/>
      </w:r>
      <w:r>
        <w:tab/>
      </w:r>
      <w:r>
        <w:tab/>
      </w:r>
      <w:r>
        <w:tab/>
        <w:t xml:space="preserve">  &amp;peeked, &amp;err);</w:t>
      </w:r>
    </w:p>
    <w:p w:rsidR="0006283F" w:rsidRDefault="0006283F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没有收到报文，则直接退出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(!skb)</w:t>
      </w:r>
    </w:p>
    <w:p w:rsidR="005977ED" w:rsidRDefault="005977ED" w:rsidP="008C5A08">
      <w:pPr>
        <w:pStyle w:val="af7"/>
      </w:pPr>
      <w:r>
        <w:tab/>
      </w:r>
      <w:r>
        <w:tab/>
        <w:t>goto out;</w:t>
      </w:r>
    </w:p>
    <w:p w:rsidR="005977ED" w:rsidRDefault="005977ED" w:rsidP="008C5A08">
      <w:pPr>
        <w:pStyle w:val="af7"/>
      </w:pPr>
    </w:p>
    <w:p w:rsidR="002F618F" w:rsidRDefault="002F618F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得到</w:t>
      </w:r>
      <w:r>
        <w:rPr>
          <w:rFonts w:hint="eastAsia"/>
        </w:rPr>
        <w:t>UDP</w:t>
      </w:r>
      <w:r>
        <w:rPr>
          <w:rFonts w:hint="eastAsia"/>
        </w:rPr>
        <w:t>的数据长度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ulen = skb-&gt;len - sizeof(struct udphdr);</w:t>
      </w:r>
    </w:p>
    <w:p w:rsidR="004A6D35" w:rsidRDefault="004A6D35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要复制的长度初始化为用户指定长度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copied = len;</w:t>
      </w:r>
    </w:p>
    <w:p w:rsidR="00B91C69" w:rsidRDefault="00B91C69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复制长度大于</w:t>
      </w:r>
      <w:r>
        <w:rPr>
          <w:rFonts w:hint="eastAsia"/>
        </w:rPr>
        <w:t>UDP</w:t>
      </w:r>
      <w:r>
        <w:rPr>
          <w:rFonts w:hint="eastAsia"/>
        </w:rPr>
        <w:t>的数据长度，则调整复制长度为数据长度</w:t>
      </w:r>
      <w:r w:rsidR="005308F4">
        <w:rPr>
          <w:rFonts w:hint="eastAsia"/>
        </w:rPr>
        <w:t>。若复制长度小于数据长度，则设置标志</w:t>
      </w:r>
      <w:r w:rsidR="005308F4">
        <w:rPr>
          <w:rFonts w:hint="eastAsia"/>
        </w:rPr>
        <w:t>MSG_TRUNC</w:t>
      </w:r>
      <w:r w:rsidR="005308F4">
        <w:rPr>
          <w:rFonts w:hint="eastAsia"/>
        </w:rPr>
        <w:t>，表示数据发生了截断。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(copied &gt; ulen)</w:t>
      </w:r>
    </w:p>
    <w:p w:rsidR="005977ED" w:rsidRDefault="005977ED" w:rsidP="008C5A08">
      <w:pPr>
        <w:pStyle w:val="af7"/>
      </w:pPr>
      <w:r>
        <w:tab/>
      </w:r>
      <w:r>
        <w:tab/>
        <w:t>copied = ulen;</w:t>
      </w:r>
    </w:p>
    <w:p w:rsidR="005977ED" w:rsidRDefault="005977ED" w:rsidP="008C5A08">
      <w:pPr>
        <w:pStyle w:val="af7"/>
      </w:pPr>
      <w:r>
        <w:tab/>
        <w:t>else if (copied &lt; ulen)</w:t>
      </w:r>
    </w:p>
    <w:p w:rsidR="005977ED" w:rsidRDefault="005977ED" w:rsidP="008C5A08">
      <w:pPr>
        <w:pStyle w:val="af7"/>
      </w:pPr>
      <w:r>
        <w:tab/>
      </w:r>
      <w:r>
        <w:tab/>
        <w:t>msg-&gt;msg_flags |= MSG_TRUNC;</w:t>
      </w:r>
    </w:p>
    <w:p w:rsidR="005977ED" w:rsidRDefault="005977ED" w:rsidP="008C5A08">
      <w:pPr>
        <w:pStyle w:val="af7"/>
      </w:pPr>
    </w:p>
    <w:p w:rsidR="005977ED" w:rsidRDefault="005977ED" w:rsidP="008C5A08">
      <w:pPr>
        <w:pStyle w:val="af7"/>
      </w:pPr>
      <w:r>
        <w:tab/>
        <w:t>/*</w:t>
      </w:r>
    </w:p>
    <w:p w:rsidR="005977ED" w:rsidRDefault="005977ED" w:rsidP="008C5A08">
      <w:pPr>
        <w:pStyle w:val="af7"/>
      </w:pPr>
      <w:r>
        <w:tab/>
        <w:t xml:space="preserve"> * If checksum is needed at all, try to do it while copying the</w:t>
      </w:r>
    </w:p>
    <w:p w:rsidR="005977ED" w:rsidRDefault="005977ED" w:rsidP="008C5A08">
      <w:pPr>
        <w:pStyle w:val="af7"/>
      </w:pPr>
      <w:r>
        <w:tab/>
        <w:t xml:space="preserve"> * data.  If the data is truncated, or if we only want a partial</w:t>
      </w:r>
    </w:p>
    <w:p w:rsidR="005977ED" w:rsidRDefault="005977ED" w:rsidP="008C5A08">
      <w:pPr>
        <w:pStyle w:val="af7"/>
      </w:pPr>
      <w:r>
        <w:tab/>
        <w:t xml:space="preserve"> * coverage checksum (UDP-Lite), do it before the copy.</w:t>
      </w:r>
    </w:p>
    <w:p w:rsidR="005977ED" w:rsidRDefault="005977ED" w:rsidP="008C5A08">
      <w:pPr>
        <w:pStyle w:val="af7"/>
      </w:pPr>
      <w:r>
        <w:tab/>
        <w:t xml:space="preserve"> */</w:t>
      </w:r>
    </w:p>
    <w:p w:rsidR="005977ED" w:rsidRDefault="005977ED" w:rsidP="008C5A08">
      <w:pPr>
        <w:pStyle w:val="af7"/>
      </w:pPr>
    </w:p>
    <w:p w:rsidR="00795DCD" w:rsidRDefault="00795DCD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如果发生了数据截断，或者我们只需要部分部分覆盖的校验和，那么就在复制前进行校验。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(copied &lt; ulen || UDP_SKB_CB(skb)-&gt;partial_cov) {</w:t>
      </w:r>
    </w:p>
    <w:p w:rsidR="00911E0F" w:rsidRDefault="00911E0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进行</w:t>
      </w:r>
      <w:r>
        <w:rPr>
          <w:rFonts w:hint="eastAsia"/>
        </w:rPr>
        <w:t>UDP</w:t>
      </w:r>
      <w:r>
        <w:rPr>
          <w:rFonts w:hint="eastAsia"/>
        </w:rPr>
        <w:t>校验和校验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</w:r>
      <w:r>
        <w:tab/>
        <w:t>if (udp_lib_checksum_complete(skb))</w:t>
      </w:r>
    </w:p>
    <w:p w:rsidR="005977ED" w:rsidRDefault="005977ED" w:rsidP="008C5A08">
      <w:pPr>
        <w:pStyle w:val="af7"/>
      </w:pPr>
      <w:r>
        <w:tab/>
      </w:r>
      <w:r>
        <w:tab/>
      </w:r>
      <w:r>
        <w:tab/>
        <w:t>goto csum_copy_err;</w:t>
      </w:r>
    </w:p>
    <w:p w:rsidR="005977ED" w:rsidRDefault="005977ED" w:rsidP="008C5A08">
      <w:pPr>
        <w:pStyle w:val="af7"/>
      </w:pPr>
      <w:r>
        <w:tab/>
        <w:t>}</w:t>
      </w:r>
    </w:p>
    <w:p w:rsidR="005977ED" w:rsidRDefault="005977ED" w:rsidP="008C5A08">
      <w:pPr>
        <w:pStyle w:val="af7"/>
      </w:pPr>
    </w:p>
    <w:p w:rsidR="00911E0F" w:rsidRDefault="005977ED" w:rsidP="008C5A08">
      <w:pPr>
        <w:pStyle w:val="af7"/>
      </w:pPr>
      <w:r>
        <w:tab/>
      </w:r>
      <w:r w:rsidR="00911E0F">
        <w:rPr>
          <w:rFonts w:hint="eastAsia"/>
        </w:rPr>
        <w:t xml:space="preserve">/* </w:t>
      </w:r>
      <w:r w:rsidR="00911E0F">
        <w:rPr>
          <w:rFonts w:hint="eastAsia"/>
        </w:rPr>
        <w:t>判断是否需要进行校验和校验</w:t>
      </w:r>
      <w:r w:rsidR="00911E0F">
        <w:rPr>
          <w:rFonts w:hint="eastAsia"/>
        </w:rPr>
        <w:t xml:space="preserve"> */</w:t>
      </w:r>
    </w:p>
    <w:p w:rsidR="005977ED" w:rsidRDefault="00911E0F" w:rsidP="008C5A08">
      <w:pPr>
        <w:pStyle w:val="af7"/>
      </w:pPr>
      <w:r>
        <w:rPr>
          <w:rFonts w:hint="eastAsia"/>
        </w:rPr>
        <w:tab/>
      </w:r>
      <w:r w:rsidR="005977ED">
        <w:t>if (skb_csum_unnecessary(skb))</w:t>
      </w:r>
      <w:r w:rsidR="00895206">
        <w:rPr>
          <w:rFonts w:hint="eastAsia"/>
        </w:rPr>
        <w:t xml:space="preserve"> {</w:t>
      </w:r>
    </w:p>
    <w:p w:rsidR="00895206" w:rsidRDefault="00895206" w:rsidP="008C5A08">
      <w:pPr>
        <w:pStyle w:val="af7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D735D0">
        <w:rPr>
          <w:rFonts w:hint="eastAsia"/>
        </w:rPr>
        <w:t xml:space="preserve">/*  </w:t>
      </w:r>
      <w:r w:rsidR="00D735D0">
        <w:rPr>
          <w:rFonts w:hint="eastAsia"/>
        </w:rPr>
        <w:t>复制数据包内容到</w:t>
      </w:r>
      <w:r w:rsidR="00D735D0">
        <w:rPr>
          <w:rFonts w:hint="eastAsia"/>
        </w:rPr>
        <w:t>msg_iov</w:t>
      </w:r>
      <w:r w:rsidR="00D735D0">
        <w:rPr>
          <w:rFonts w:hint="eastAsia"/>
        </w:rPr>
        <w:t>中</w:t>
      </w:r>
      <w:r w:rsidR="00D735D0"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</w:r>
      <w:r>
        <w:tab/>
        <w:t>err = skb_copy_datagram_iovec(skb, sizeof(struct udphdr),</w:t>
      </w:r>
    </w:p>
    <w:p w:rsidR="005977ED" w:rsidRDefault="005977E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  msg-&gt;msg_iov, copied);</w:t>
      </w:r>
    </w:p>
    <w:p w:rsidR="00895206" w:rsidRDefault="00895206" w:rsidP="008C5A08">
      <w:pPr>
        <w:pStyle w:val="af7"/>
      </w:pPr>
      <w:r>
        <w:rPr>
          <w:rFonts w:hint="eastAsia"/>
        </w:rPr>
        <w:tab/>
        <w:t>}</w:t>
      </w:r>
    </w:p>
    <w:p w:rsidR="005977ED" w:rsidRDefault="005977ED" w:rsidP="008C5A08">
      <w:pPr>
        <w:pStyle w:val="af7"/>
      </w:pPr>
      <w:r>
        <w:tab/>
        <w:t>else {</w:t>
      </w:r>
    </w:p>
    <w:p w:rsidR="00DB64B1" w:rsidRDefault="00DB64B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复制数据包内容的同时，进行校验和校验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</w:r>
      <w:r>
        <w:tab/>
        <w:t>err = skb_copy_and_csum_datagram_iovec(skb,</w:t>
      </w:r>
    </w:p>
    <w:p w:rsidR="005977ED" w:rsidRDefault="005977E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sizeof(struct udphdr),</w:t>
      </w:r>
    </w:p>
    <w:p w:rsidR="005977ED" w:rsidRDefault="005977E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msg-&gt;msg_iov);</w:t>
      </w:r>
    </w:p>
    <w:p w:rsidR="005977ED" w:rsidRDefault="005977ED" w:rsidP="008C5A08">
      <w:pPr>
        <w:pStyle w:val="af7"/>
      </w:pPr>
    </w:p>
    <w:p w:rsidR="005977ED" w:rsidRDefault="005977ED" w:rsidP="008C5A08">
      <w:pPr>
        <w:pStyle w:val="af7"/>
      </w:pPr>
      <w:r>
        <w:tab/>
      </w:r>
      <w:r>
        <w:tab/>
        <w:t>if (err == -EINVAL)</w:t>
      </w:r>
    </w:p>
    <w:p w:rsidR="005977ED" w:rsidRDefault="005977ED" w:rsidP="008C5A08">
      <w:pPr>
        <w:pStyle w:val="af7"/>
      </w:pPr>
      <w:r>
        <w:tab/>
      </w:r>
      <w:r>
        <w:tab/>
      </w:r>
      <w:r>
        <w:tab/>
        <w:t>goto csum_copy_err;</w:t>
      </w:r>
    </w:p>
    <w:p w:rsidR="005977ED" w:rsidRDefault="005977ED" w:rsidP="008C5A08">
      <w:pPr>
        <w:pStyle w:val="af7"/>
      </w:pPr>
      <w:r>
        <w:tab/>
        <w:t>}</w:t>
      </w:r>
    </w:p>
    <w:p w:rsidR="005977ED" w:rsidRDefault="005977ED" w:rsidP="008C5A08">
      <w:pPr>
        <w:pStyle w:val="af7"/>
      </w:pPr>
    </w:p>
    <w:p w:rsidR="0057636C" w:rsidRDefault="0057636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复制错误检查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(err)</w:t>
      </w:r>
    </w:p>
    <w:p w:rsidR="005977ED" w:rsidRDefault="005977ED" w:rsidP="008C5A08">
      <w:pPr>
        <w:pStyle w:val="af7"/>
      </w:pPr>
      <w:r>
        <w:tab/>
      </w:r>
      <w:r>
        <w:tab/>
        <w:t>goto out_free;</w:t>
      </w:r>
    </w:p>
    <w:p w:rsidR="005977ED" w:rsidRDefault="005977ED" w:rsidP="008C5A08">
      <w:pPr>
        <w:pStyle w:val="af7"/>
      </w:pPr>
    </w:p>
    <w:p w:rsidR="00C841BB" w:rsidRDefault="00C841BB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如果不是</w:t>
      </w:r>
      <w:r>
        <w:rPr>
          <w:rFonts w:hint="eastAsia"/>
        </w:rPr>
        <w:t>peek</w:t>
      </w:r>
      <w:r>
        <w:rPr>
          <w:rFonts w:hint="eastAsia"/>
        </w:rPr>
        <w:t>动作，则增加相应的统计计数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(!peeked)</w:t>
      </w:r>
    </w:p>
    <w:p w:rsidR="005977ED" w:rsidRDefault="005977ED" w:rsidP="008C5A08">
      <w:pPr>
        <w:pStyle w:val="af7"/>
      </w:pPr>
      <w:r>
        <w:tab/>
      </w:r>
      <w:r>
        <w:tab/>
        <w:t>UDP_INC_STATS_USER(sock_net(sk),</w:t>
      </w:r>
    </w:p>
    <w:p w:rsidR="005977ED" w:rsidRDefault="005977ED" w:rsidP="008C5A08">
      <w:pPr>
        <w:pStyle w:val="af7"/>
      </w:pPr>
      <w:r>
        <w:tab/>
      </w:r>
      <w:r>
        <w:tab/>
      </w:r>
      <w:r>
        <w:tab/>
      </w:r>
      <w:r>
        <w:tab/>
        <w:t>UDP_MIB_INDATAGRAMS, is_udplite);</w:t>
      </w:r>
    </w:p>
    <w:p w:rsidR="005977ED" w:rsidRDefault="005977ED" w:rsidP="008C5A08">
      <w:pPr>
        <w:pStyle w:val="af7"/>
      </w:pPr>
    </w:p>
    <w:p w:rsidR="0041427C" w:rsidRDefault="00691355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更新套接字的最新接收数据包时间戳以及丢包消息</w:t>
      </w:r>
      <w:r>
        <w:rPr>
          <w:rFonts w:hint="eastAsia"/>
        </w:rPr>
        <w:t xml:space="preserve"> </w:t>
      </w:r>
      <w:r w:rsidR="0041427C">
        <w:rPr>
          <w:rFonts w:hint="eastAsia"/>
        </w:rPr>
        <w:t>*/</w:t>
      </w:r>
    </w:p>
    <w:p w:rsidR="005977ED" w:rsidRDefault="005977ED" w:rsidP="008C5A08">
      <w:pPr>
        <w:pStyle w:val="af7"/>
      </w:pPr>
      <w:r>
        <w:tab/>
        <w:t>sock_recv_ts_and_drops(msg, sk, skb);</w:t>
      </w:r>
    </w:p>
    <w:p w:rsidR="005977ED" w:rsidRDefault="005977ED" w:rsidP="008C5A08">
      <w:pPr>
        <w:pStyle w:val="af7"/>
      </w:pPr>
    </w:p>
    <w:p w:rsidR="005977ED" w:rsidRDefault="005977ED" w:rsidP="008C5A08">
      <w:pPr>
        <w:pStyle w:val="af7"/>
      </w:pPr>
      <w:r>
        <w:tab/>
      </w:r>
      <w:r w:rsidR="0027033C">
        <w:rPr>
          <w:rFonts w:hint="eastAsia"/>
        </w:rPr>
        <w:t xml:space="preserve">/* </w:t>
      </w:r>
      <w:r w:rsidR="008F0EEE">
        <w:rPr>
          <w:rFonts w:hint="eastAsia"/>
        </w:rPr>
        <w:t>如果用户指定了保存对端地址的参数，</w:t>
      </w:r>
      <w:r w:rsidR="001E2C05">
        <w:rPr>
          <w:rFonts w:hint="eastAsia"/>
        </w:rPr>
        <w:t>则从数据包中复制地址和端口信息</w:t>
      </w:r>
      <w:r w:rsidR="0027033C"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(sin) {</w:t>
      </w:r>
    </w:p>
    <w:p w:rsidR="005977ED" w:rsidRDefault="005977ED" w:rsidP="008C5A08">
      <w:pPr>
        <w:pStyle w:val="af7"/>
      </w:pPr>
      <w:r>
        <w:tab/>
      </w:r>
      <w:r>
        <w:tab/>
        <w:t>sin-&gt;sin_family = AF_INET;</w:t>
      </w:r>
    </w:p>
    <w:p w:rsidR="005977ED" w:rsidRDefault="005977ED" w:rsidP="008C5A08">
      <w:pPr>
        <w:pStyle w:val="af7"/>
      </w:pPr>
      <w:r>
        <w:tab/>
      </w:r>
      <w:r>
        <w:tab/>
        <w:t>sin-&gt;sin_port = udp_hdr(skb)-&gt;source;</w:t>
      </w:r>
    </w:p>
    <w:p w:rsidR="005977ED" w:rsidRDefault="005977ED" w:rsidP="008C5A08">
      <w:pPr>
        <w:pStyle w:val="af7"/>
      </w:pPr>
      <w:r>
        <w:tab/>
      </w:r>
      <w:r>
        <w:tab/>
        <w:t>sin-&gt;sin_addr.s_addr = ip_hdr(skb)-&gt;saddr;</w:t>
      </w:r>
    </w:p>
    <w:p w:rsidR="005977ED" w:rsidRDefault="005977ED" w:rsidP="008C5A08">
      <w:pPr>
        <w:pStyle w:val="af7"/>
      </w:pPr>
      <w:r>
        <w:tab/>
      </w:r>
      <w:r>
        <w:tab/>
        <w:t>memset(sin-&gt;sin_zero, 0, sizeof(sin-&gt;sin_zero));</w:t>
      </w:r>
    </w:p>
    <w:p w:rsidR="005977ED" w:rsidRDefault="005977ED" w:rsidP="008C5A08">
      <w:pPr>
        <w:pStyle w:val="af7"/>
      </w:pPr>
      <w:r>
        <w:tab/>
        <w:t>}</w:t>
      </w:r>
    </w:p>
    <w:p w:rsidR="00392321" w:rsidRDefault="00392321" w:rsidP="008C5A08">
      <w:pPr>
        <w:pStyle w:val="af7"/>
      </w:pPr>
    </w:p>
    <w:p w:rsidR="00392321" w:rsidRDefault="00392321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设置了接收控制消息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if (inet-&gt;cmsg_flags)</w:t>
      </w:r>
      <w:r w:rsidR="0004281F">
        <w:rPr>
          <w:rFonts w:hint="eastAsia"/>
        </w:rPr>
        <w:t xml:space="preserve"> {</w:t>
      </w:r>
    </w:p>
    <w:p w:rsidR="0004281F" w:rsidRDefault="0004281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接收控制消息如</w:t>
      </w:r>
      <w:r>
        <w:rPr>
          <w:rFonts w:hint="eastAsia"/>
        </w:rPr>
        <w:t>TTL</w:t>
      </w:r>
      <w:r>
        <w:rPr>
          <w:rFonts w:hint="eastAsia"/>
        </w:rPr>
        <w:t>、</w:t>
      </w:r>
      <w:r>
        <w:rPr>
          <w:rFonts w:hint="eastAsia"/>
        </w:rPr>
        <w:t>TOS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</w:r>
      <w:r>
        <w:tab/>
        <w:t>ip_cmsg_recv(msg, skb);</w:t>
      </w:r>
    </w:p>
    <w:p w:rsidR="0004281F" w:rsidRDefault="0004281F" w:rsidP="008C5A08">
      <w:pPr>
        <w:pStyle w:val="af7"/>
      </w:pPr>
      <w:r>
        <w:rPr>
          <w:rFonts w:hint="eastAsia"/>
        </w:rPr>
        <w:tab/>
        <w:t>}</w:t>
      </w:r>
    </w:p>
    <w:p w:rsidR="005977ED" w:rsidRDefault="005977ED" w:rsidP="008C5A08">
      <w:pPr>
        <w:pStyle w:val="af7"/>
      </w:pPr>
    </w:p>
    <w:p w:rsidR="007232E8" w:rsidRDefault="007232E8" w:rsidP="008C5A08">
      <w:pPr>
        <w:pStyle w:val="af7"/>
      </w:pPr>
      <w:r>
        <w:rPr>
          <w:rFonts w:hint="eastAsia"/>
        </w:rPr>
        <w:tab/>
        <w:t xml:space="preserve">/* </w:t>
      </w:r>
      <w:r w:rsidR="00124366">
        <w:rPr>
          <w:rFonts w:hint="eastAsia"/>
        </w:rPr>
        <w:t>设置已复制的字节长度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err = copied;</w:t>
      </w:r>
    </w:p>
    <w:p w:rsidR="005977ED" w:rsidRDefault="005977ED" w:rsidP="008C5A08">
      <w:pPr>
        <w:pStyle w:val="af7"/>
      </w:pPr>
      <w:r>
        <w:lastRenderedPageBreak/>
        <w:tab/>
        <w:t>if (flags &amp; MSG_TRUNC)</w:t>
      </w:r>
    </w:p>
    <w:p w:rsidR="005977ED" w:rsidRDefault="005977ED" w:rsidP="008C5A08">
      <w:pPr>
        <w:pStyle w:val="af7"/>
      </w:pPr>
      <w:r>
        <w:tab/>
      </w:r>
      <w:r>
        <w:tab/>
        <w:t>err = ulen;</w:t>
      </w:r>
    </w:p>
    <w:p w:rsidR="005977ED" w:rsidRDefault="005977ED" w:rsidP="008C5A08">
      <w:pPr>
        <w:pStyle w:val="af7"/>
      </w:pPr>
    </w:p>
    <w:p w:rsidR="005977ED" w:rsidRDefault="005977ED" w:rsidP="008C5A08">
      <w:pPr>
        <w:pStyle w:val="af7"/>
      </w:pPr>
      <w:r>
        <w:t>out_free:</w:t>
      </w:r>
    </w:p>
    <w:p w:rsidR="00D51654" w:rsidRDefault="00D5165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释放接收的这个数据包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skb_free_datagram_locked(sk, skb);</w:t>
      </w:r>
    </w:p>
    <w:p w:rsidR="005977ED" w:rsidRDefault="005977ED" w:rsidP="008C5A08">
      <w:pPr>
        <w:pStyle w:val="af7"/>
      </w:pPr>
      <w:r>
        <w:t>out:</w:t>
      </w:r>
    </w:p>
    <w:p w:rsidR="00D51654" w:rsidRDefault="00D5165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返回读取的字节数</w:t>
      </w:r>
      <w:r>
        <w:rPr>
          <w:rFonts w:hint="eastAsia"/>
        </w:rPr>
        <w:t xml:space="preserve"> */</w:t>
      </w:r>
    </w:p>
    <w:p w:rsidR="005977ED" w:rsidRDefault="005977ED" w:rsidP="008C5A08">
      <w:pPr>
        <w:pStyle w:val="af7"/>
      </w:pPr>
      <w:r>
        <w:tab/>
        <w:t>return err;</w:t>
      </w:r>
    </w:p>
    <w:p w:rsidR="005977ED" w:rsidRDefault="005977ED" w:rsidP="008C5A08">
      <w:pPr>
        <w:pStyle w:val="af7"/>
      </w:pPr>
    </w:p>
    <w:p w:rsidR="00A601BE" w:rsidRDefault="00A601BE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错误处理</w:t>
      </w:r>
      <w:r>
        <w:rPr>
          <w:rFonts w:hint="eastAsia"/>
        </w:rPr>
        <w:t xml:space="preserve"> */</w:t>
      </w:r>
    </w:p>
    <w:p w:rsidR="00A601BE" w:rsidRDefault="00A601BE" w:rsidP="008C5A08">
      <w:pPr>
        <w:pStyle w:val="af7"/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 xml:space="preserve"> </w:t>
      </w:r>
      <w:r>
        <w:t>……</w:t>
      </w:r>
    </w:p>
    <w:p w:rsidR="005977ED" w:rsidRDefault="005977ED" w:rsidP="008C5A08">
      <w:pPr>
        <w:pStyle w:val="af7"/>
      </w:pPr>
    </w:p>
    <w:p w:rsidR="007C7906" w:rsidRDefault="005977ED" w:rsidP="008C5A08">
      <w:pPr>
        <w:pStyle w:val="af7"/>
      </w:pPr>
      <w:r>
        <w:t>}</w:t>
      </w:r>
    </w:p>
    <w:p w:rsidR="00824530" w:rsidRDefault="00E14288" w:rsidP="00824530">
      <w:pPr>
        <w:ind w:firstLineChars="0" w:firstLine="0"/>
      </w:pPr>
      <w:r>
        <w:rPr>
          <w:rFonts w:hint="eastAsia"/>
        </w:rPr>
        <w:t>再进入</w:t>
      </w:r>
      <w:r>
        <w:t>__skb_recv_datagram</w:t>
      </w:r>
      <w:r>
        <w:rPr>
          <w:rFonts w:hint="eastAsia"/>
        </w:rPr>
        <w:t>，</w:t>
      </w:r>
      <w:r>
        <w:t>查看</w:t>
      </w:r>
      <w:r>
        <w:t>UDP</w:t>
      </w:r>
      <w:r>
        <w:t>如何接收的报文</w:t>
      </w:r>
      <w:r>
        <w:rPr>
          <w:rFonts w:hint="eastAsia"/>
        </w:rPr>
        <w:t>。</w:t>
      </w:r>
    </w:p>
    <w:p w:rsidR="00983CDC" w:rsidRDefault="00983CDC" w:rsidP="008C5A08">
      <w:pPr>
        <w:pStyle w:val="af7"/>
      </w:pPr>
      <w:r>
        <w:t>struct sk_buff *__skb_recv_datagram(struct sock *sk, unsigned flags,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</w:r>
      <w:r>
        <w:tab/>
        <w:t xml:space="preserve">    int *peeked, int *err)</w:t>
      </w:r>
    </w:p>
    <w:p w:rsidR="00983CDC" w:rsidRDefault="00983CDC" w:rsidP="008C5A08">
      <w:pPr>
        <w:pStyle w:val="af7"/>
      </w:pPr>
      <w:r>
        <w:t>{</w:t>
      </w:r>
    </w:p>
    <w:p w:rsidR="00983CDC" w:rsidRDefault="00983CDC" w:rsidP="008C5A08">
      <w:pPr>
        <w:pStyle w:val="af7"/>
      </w:pPr>
      <w:r>
        <w:tab/>
        <w:t>struct sk_buff *skb;</w:t>
      </w:r>
    </w:p>
    <w:p w:rsidR="00983CDC" w:rsidRDefault="00983CDC" w:rsidP="008C5A08">
      <w:pPr>
        <w:pStyle w:val="af7"/>
      </w:pPr>
      <w:r>
        <w:tab/>
        <w:t>long timeo;</w:t>
      </w:r>
    </w:p>
    <w:p w:rsidR="00983CDC" w:rsidRDefault="00E53133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检查套接字是否出错</w:t>
      </w:r>
      <w:r>
        <w:rPr>
          <w:rFonts w:hint="eastAsia"/>
        </w:rPr>
        <w:t xml:space="preserve"> */</w:t>
      </w:r>
    </w:p>
    <w:p w:rsidR="00983CDC" w:rsidRDefault="00983CDC" w:rsidP="008C5A08">
      <w:pPr>
        <w:pStyle w:val="af7"/>
      </w:pPr>
      <w:r>
        <w:tab/>
        <w:t>int error = sock_error(sk);</w:t>
      </w:r>
    </w:p>
    <w:p w:rsidR="00983CDC" w:rsidRDefault="00983CDC" w:rsidP="008C5A08">
      <w:pPr>
        <w:pStyle w:val="af7"/>
      </w:pPr>
    </w:p>
    <w:p w:rsidR="00983CDC" w:rsidRDefault="00983CDC" w:rsidP="008C5A08">
      <w:pPr>
        <w:pStyle w:val="af7"/>
      </w:pPr>
      <w:r>
        <w:tab/>
        <w:t>if (error)</w:t>
      </w:r>
    </w:p>
    <w:p w:rsidR="00983CDC" w:rsidRDefault="00983CDC" w:rsidP="008C5A08">
      <w:pPr>
        <w:pStyle w:val="af7"/>
      </w:pPr>
      <w:r>
        <w:tab/>
      </w:r>
      <w:r>
        <w:tab/>
        <w:t>goto no_packet;</w:t>
      </w:r>
    </w:p>
    <w:p w:rsidR="00983CDC" w:rsidRDefault="00983CDC" w:rsidP="008C5A08">
      <w:pPr>
        <w:pStyle w:val="af7"/>
      </w:pPr>
    </w:p>
    <w:p w:rsidR="00E11A5E" w:rsidRDefault="00E11A5E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得到超时时间，如果设置了</w:t>
      </w:r>
      <w:r>
        <w:rPr>
          <w:rFonts w:hint="eastAsia"/>
        </w:rPr>
        <w:t>MSG_DONTWAIT</w:t>
      </w:r>
      <w:r>
        <w:rPr>
          <w:rFonts w:hint="eastAsia"/>
        </w:rPr>
        <w:t>，则超时为</w:t>
      </w:r>
      <w:r w:rsidR="009F7A91">
        <w:rPr>
          <w:rFonts w:hint="eastAsia"/>
        </w:rPr>
        <w:t>0</w:t>
      </w:r>
      <w:r w:rsidR="009F7A91">
        <w:rPr>
          <w:rFonts w:hint="eastAsia"/>
        </w:rPr>
        <w:t>。</w:t>
      </w:r>
      <w:r>
        <w:rPr>
          <w:rFonts w:hint="eastAsia"/>
        </w:rPr>
        <w:t xml:space="preserve"> */</w:t>
      </w:r>
    </w:p>
    <w:p w:rsidR="00983CDC" w:rsidRDefault="00983CDC" w:rsidP="008C5A08">
      <w:pPr>
        <w:pStyle w:val="af7"/>
      </w:pPr>
      <w:r>
        <w:tab/>
        <w:t>timeo = sock_rcvtimeo(sk, flags &amp; MSG_DONTWAIT);</w:t>
      </w:r>
    </w:p>
    <w:p w:rsidR="00983CDC" w:rsidRDefault="00983CDC" w:rsidP="008C5A08">
      <w:pPr>
        <w:pStyle w:val="af7"/>
      </w:pPr>
    </w:p>
    <w:p w:rsidR="00983CDC" w:rsidRDefault="00983CDC" w:rsidP="008C5A08">
      <w:pPr>
        <w:pStyle w:val="af7"/>
      </w:pPr>
      <w:r>
        <w:tab/>
        <w:t>do {</w:t>
      </w:r>
    </w:p>
    <w:p w:rsidR="00983CDC" w:rsidRDefault="00983CDC" w:rsidP="008C5A08">
      <w:pPr>
        <w:pStyle w:val="af7"/>
      </w:pPr>
      <w:r>
        <w:tab/>
      </w:r>
      <w:r>
        <w:tab/>
        <w:t>unsigned long cpu_flags;</w:t>
      </w:r>
    </w:p>
    <w:p w:rsidR="00983CDC" w:rsidRDefault="00983CDC" w:rsidP="008C5A08">
      <w:pPr>
        <w:pStyle w:val="af7"/>
      </w:pPr>
    </w:p>
    <w:p w:rsidR="00983CDC" w:rsidRDefault="00983CDC" w:rsidP="008C5A08">
      <w:pPr>
        <w:pStyle w:val="af7"/>
      </w:pPr>
      <w:r>
        <w:tab/>
      </w:r>
      <w:r>
        <w:tab/>
        <w:t>spin_lock_irqsave(&amp;sk-&gt;sk_receive_queue.lock, cpu_flags);</w:t>
      </w:r>
    </w:p>
    <w:p w:rsidR="009D24E7" w:rsidRDefault="009D24E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得到接收队列的第一个数据包</w:t>
      </w:r>
      <w:r>
        <w:rPr>
          <w:rFonts w:hint="eastAsia"/>
        </w:rPr>
        <w:t xml:space="preserve"> */</w:t>
      </w:r>
    </w:p>
    <w:p w:rsidR="00983CDC" w:rsidRDefault="00983CDC" w:rsidP="008C5A08">
      <w:pPr>
        <w:pStyle w:val="af7"/>
      </w:pPr>
      <w:r>
        <w:tab/>
      </w:r>
      <w:r>
        <w:tab/>
        <w:t>skb = skb_peek(&amp;sk-&gt;sk_receive_queue);</w:t>
      </w:r>
    </w:p>
    <w:p w:rsidR="00983CDC" w:rsidRDefault="00983CDC" w:rsidP="008C5A08">
      <w:pPr>
        <w:pStyle w:val="af7"/>
      </w:pPr>
      <w:r>
        <w:tab/>
      </w:r>
      <w:r>
        <w:tab/>
        <w:t>if (skb) {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  <w:t>*peeked = skb-&gt;peeked;</w:t>
      </w:r>
    </w:p>
    <w:p w:rsidR="00975A45" w:rsidRDefault="00975A4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如果只是查看动作</w:t>
      </w:r>
      <w:r w:rsidR="006C45DD">
        <w:rPr>
          <w:rFonts w:hint="eastAsia"/>
        </w:rPr>
        <w:t>，则仅是增加数据包的引用计数</w:t>
      </w:r>
      <w:r>
        <w:rPr>
          <w:rFonts w:hint="eastAsia"/>
        </w:rPr>
        <w:t xml:space="preserve"> */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  <w:t>if (flags &amp; MSG_PEEK) {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</w:r>
      <w:r>
        <w:tab/>
        <w:t>skb-&gt;peeked = 1;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</w:r>
      <w:r>
        <w:tab/>
        <w:t>atomic_inc(&amp;skb-&gt;users);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  <w:t>} else</w:t>
      </w:r>
      <w:r w:rsidR="00FE7752">
        <w:rPr>
          <w:rFonts w:hint="eastAsia"/>
        </w:rPr>
        <w:t xml:space="preserve"> {</w:t>
      </w:r>
    </w:p>
    <w:p w:rsidR="00FD1577" w:rsidRDefault="00FD1577" w:rsidP="008C5A08">
      <w:pPr>
        <w:pStyle w:val="af7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将数据包从接收队列中删除</w:t>
      </w:r>
      <w:r>
        <w:rPr>
          <w:rFonts w:hint="eastAsia"/>
        </w:rPr>
        <w:t xml:space="preserve"> */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</w:r>
      <w:r>
        <w:tab/>
        <w:t>__skb_unlink(skb, &amp;sk-&gt;sk_receive_queue);</w:t>
      </w:r>
    </w:p>
    <w:p w:rsidR="00FE7752" w:rsidRDefault="00FE775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83CDC" w:rsidRDefault="00983CDC" w:rsidP="008C5A08">
      <w:pPr>
        <w:pStyle w:val="af7"/>
      </w:pPr>
      <w:r>
        <w:tab/>
      </w:r>
      <w:r>
        <w:tab/>
        <w:t>}</w:t>
      </w:r>
    </w:p>
    <w:p w:rsidR="00983CDC" w:rsidRDefault="00983CDC" w:rsidP="008C5A08">
      <w:pPr>
        <w:pStyle w:val="af7"/>
      </w:pPr>
      <w:r>
        <w:tab/>
      </w:r>
      <w:r>
        <w:tab/>
        <w:t>spin_unlock_irqrestore(&amp;sk-&gt;sk_receive_queue.lock, cpu_flags);</w:t>
      </w:r>
    </w:p>
    <w:p w:rsidR="00983CDC" w:rsidRDefault="00983CDC" w:rsidP="008C5A08">
      <w:pPr>
        <w:pStyle w:val="af7"/>
      </w:pPr>
    </w:p>
    <w:p w:rsidR="00152775" w:rsidRDefault="0015277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得到了数据包，直接返回</w:t>
      </w:r>
      <w:r>
        <w:rPr>
          <w:rFonts w:hint="eastAsia"/>
        </w:rPr>
        <w:t xml:space="preserve"> */</w:t>
      </w:r>
    </w:p>
    <w:p w:rsidR="00983CDC" w:rsidRDefault="00983CDC" w:rsidP="008C5A08">
      <w:pPr>
        <w:pStyle w:val="af7"/>
      </w:pPr>
      <w:r>
        <w:tab/>
      </w:r>
      <w:r>
        <w:tab/>
        <w:t>if (skb)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  <w:t>return skb;</w:t>
      </w:r>
    </w:p>
    <w:p w:rsidR="00983CDC" w:rsidRDefault="00983CDC" w:rsidP="008C5A08">
      <w:pPr>
        <w:pStyle w:val="af7"/>
      </w:pPr>
    </w:p>
    <w:p w:rsidR="00FA7E5F" w:rsidRDefault="00FA7E5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如已经没有了剩余的超时时间，则跳转到</w:t>
      </w:r>
      <w:r>
        <w:rPr>
          <w:rFonts w:hint="eastAsia"/>
        </w:rPr>
        <w:t>no_packet</w:t>
      </w:r>
      <w:r>
        <w:rPr>
          <w:rFonts w:hint="eastAsia"/>
        </w:rPr>
        <w:t>返回</w:t>
      </w:r>
      <w:r>
        <w:rPr>
          <w:rFonts w:hint="eastAsia"/>
        </w:rPr>
        <w:t>NULL */</w:t>
      </w:r>
    </w:p>
    <w:p w:rsidR="00983CDC" w:rsidRDefault="00983CDC" w:rsidP="008C5A08">
      <w:pPr>
        <w:pStyle w:val="af7"/>
      </w:pPr>
      <w:r>
        <w:tab/>
      </w:r>
      <w:r>
        <w:tab/>
        <w:t>error = -EAGAIN;</w:t>
      </w:r>
    </w:p>
    <w:p w:rsidR="00983CDC" w:rsidRDefault="00983CDC" w:rsidP="008C5A08">
      <w:pPr>
        <w:pStyle w:val="af7"/>
      </w:pPr>
      <w:r>
        <w:tab/>
      </w:r>
      <w:r>
        <w:tab/>
        <w:t>if (!timeo)</w:t>
      </w:r>
    </w:p>
    <w:p w:rsidR="00983CDC" w:rsidRDefault="00983CDC" w:rsidP="008C5A08">
      <w:pPr>
        <w:pStyle w:val="af7"/>
      </w:pPr>
      <w:r>
        <w:tab/>
      </w:r>
      <w:r>
        <w:tab/>
      </w:r>
      <w:r>
        <w:tab/>
        <w:t>goto no_packet;</w:t>
      </w:r>
    </w:p>
    <w:p w:rsidR="00983CDC" w:rsidRDefault="00983CDC" w:rsidP="008C5A08">
      <w:pPr>
        <w:pStyle w:val="af7"/>
      </w:pPr>
    </w:p>
    <w:p w:rsidR="00AB1543" w:rsidRDefault="00AB154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6C565A">
        <w:rPr>
          <w:rFonts w:hint="eastAsia"/>
        </w:rPr>
        <w:t>使</w:t>
      </w:r>
      <w:r w:rsidR="006C565A">
        <w:rPr>
          <w:rFonts w:hint="eastAsia"/>
        </w:rPr>
        <w:t>task</w:t>
      </w:r>
      <w:r w:rsidR="006C565A">
        <w:rPr>
          <w:rFonts w:hint="eastAsia"/>
        </w:rPr>
        <w:t>在套接字上等待</w:t>
      </w:r>
      <w:r w:rsidR="006C565A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983CDC" w:rsidRDefault="00983CDC" w:rsidP="008C5A08">
      <w:pPr>
        <w:pStyle w:val="af7"/>
      </w:pPr>
      <w:r>
        <w:tab/>
        <w:t>} while (!wait_for_packet(sk, err, &amp;timeo));</w:t>
      </w:r>
    </w:p>
    <w:p w:rsidR="00983CDC" w:rsidRDefault="00983CDC" w:rsidP="008C5A08">
      <w:pPr>
        <w:pStyle w:val="af7"/>
      </w:pPr>
    </w:p>
    <w:p w:rsidR="00983CDC" w:rsidRDefault="00983CDC" w:rsidP="008C5A08">
      <w:pPr>
        <w:pStyle w:val="af7"/>
      </w:pPr>
      <w:r>
        <w:tab/>
        <w:t>return NULL;</w:t>
      </w:r>
    </w:p>
    <w:p w:rsidR="00983CDC" w:rsidRDefault="00983CDC" w:rsidP="008C5A08">
      <w:pPr>
        <w:pStyle w:val="af7"/>
      </w:pPr>
    </w:p>
    <w:p w:rsidR="00983CDC" w:rsidRDefault="00983CDC" w:rsidP="008C5A08">
      <w:pPr>
        <w:pStyle w:val="af7"/>
      </w:pPr>
      <w:r>
        <w:t>no_packet:</w:t>
      </w:r>
    </w:p>
    <w:p w:rsidR="00983CDC" w:rsidRDefault="00983CDC" w:rsidP="008C5A08">
      <w:pPr>
        <w:pStyle w:val="af7"/>
      </w:pPr>
      <w:r>
        <w:tab/>
        <w:t>*err = error;</w:t>
      </w:r>
    </w:p>
    <w:p w:rsidR="00983CDC" w:rsidRDefault="00983CDC" w:rsidP="008C5A08">
      <w:pPr>
        <w:pStyle w:val="af7"/>
      </w:pPr>
      <w:r>
        <w:tab/>
        <w:t>return NULL;</w:t>
      </w:r>
    </w:p>
    <w:p w:rsidR="00E14288" w:rsidRDefault="00983CDC" w:rsidP="008C5A08">
      <w:pPr>
        <w:pStyle w:val="af7"/>
      </w:pPr>
      <w:r>
        <w:t>}</w:t>
      </w:r>
    </w:p>
    <w:p w:rsidR="001B4B3B" w:rsidRDefault="00A307C6" w:rsidP="00B23336">
      <w:pPr>
        <w:ind w:firstLineChars="0" w:firstLine="368"/>
      </w:pPr>
      <w:r>
        <w:rPr>
          <w:rFonts w:hint="eastAsia"/>
        </w:rPr>
        <w:t>至此，</w:t>
      </w:r>
      <w:r>
        <w:rPr>
          <w:rFonts w:hint="eastAsia"/>
        </w:rPr>
        <w:t>UDP</w:t>
      </w:r>
      <w:r>
        <w:rPr>
          <w:rFonts w:hint="eastAsia"/>
        </w:rPr>
        <w:t>数据包的接收流程已经跟踪完毕。</w:t>
      </w:r>
      <w:r w:rsidR="00D97516">
        <w:rPr>
          <w:rFonts w:hint="eastAsia"/>
        </w:rPr>
        <w:t>但是我们遗留了一个问题：在上面的代码中，报文是从接收队列中获得的，但是数据包又是如何保存到套接字的接收队列中的呢？这个问题留到后面再做分解。</w:t>
      </w:r>
    </w:p>
    <w:p w:rsidR="00984999" w:rsidRDefault="00984999" w:rsidP="00984999">
      <w:pPr>
        <w:pStyle w:val="2"/>
      </w:pPr>
      <w:r>
        <w:rPr>
          <w:rFonts w:hint="eastAsia"/>
        </w:rPr>
        <w:t>13.4 TCP</w:t>
      </w:r>
      <w:r>
        <w:rPr>
          <w:rFonts w:hint="eastAsia"/>
        </w:rPr>
        <w:t>数据包的接收流程</w:t>
      </w:r>
    </w:p>
    <w:p w:rsidR="00983CDC" w:rsidRDefault="00BD2A82" w:rsidP="007347E5">
      <w:pPr>
        <w:ind w:firstLineChars="0"/>
      </w:pPr>
      <w:r>
        <w:rPr>
          <w:rFonts w:hint="eastAsia"/>
        </w:rPr>
        <w:t>前一节我们跟踪了</w:t>
      </w:r>
      <w:r>
        <w:rPr>
          <w:rFonts w:hint="eastAsia"/>
        </w:rPr>
        <w:t>UDP</w:t>
      </w:r>
      <w:r>
        <w:rPr>
          <w:rFonts w:hint="eastAsia"/>
        </w:rPr>
        <w:t>数据包的接收流程，本节我们来分析一下</w:t>
      </w:r>
      <w:r>
        <w:rPr>
          <w:rFonts w:hint="eastAsia"/>
        </w:rPr>
        <w:t>TCP</w:t>
      </w:r>
      <w:r>
        <w:rPr>
          <w:rFonts w:hint="eastAsia"/>
        </w:rPr>
        <w:t>数据包的接收流程。</w:t>
      </w:r>
      <w:r w:rsidR="00021D00">
        <w:rPr>
          <w:rFonts w:hint="eastAsia"/>
        </w:rPr>
        <w:t>由于</w:t>
      </w:r>
      <w:r w:rsidR="00021D00">
        <w:rPr>
          <w:rFonts w:hint="eastAsia"/>
        </w:rPr>
        <w:t>TCP</w:t>
      </w:r>
      <w:r w:rsidR="00021D00">
        <w:rPr>
          <w:rFonts w:hint="eastAsia"/>
        </w:rPr>
        <w:t>协议的复杂性，其接受流程自然也比</w:t>
      </w:r>
      <w:r w:rsidR="00021D00">
        <w:rPr>
          <w:rFonts w:hint="eastAsia"/>
        </w:rPr>
        <w:t>UDP</w:t>
      </w:r>
      <w:r w:rsidR="00817A45">
        <w:rPr>
          <w:rFonts w:hint="eastAsia"/>
        </w:rPr>
        <w:t>要繁琐的多</w:t>
      </w:r>
      <w:r w:rsidR="00021D00">
        <w:rPr>
          <w:rFonts w:hint="eastAsia"/>
        </w:rPr>
        <w:t>。</w:t>
      </w:r>
    </w:p>
    <w:p w:rsidR="00F85089" w:rsidRDefault="00F85089" w:rsidP="008C5A08">
      <w:pPr>
        <w:pStyle w:val="af7"/>
      </w:pPr>
      <w:r>
        <w:t>int tcp_recvmsg(struct kiocb *iocb, struct sock *sk, struct msghdr *msg,</w:t>
      </w:r>
    </w:p>
    <w:p w:rsidR="00F85089" w:rsidRDefault="00F85089" w:rsidP="008C5A08">
      <w:pPr>
        <w:pStyle w:val="af7"/>
      </w:pPr>
      <w:r>
        <w:tab/>
      </w:r>
      <w:r>
        <w:tab/>
        <w:t>size_t len, int nonblock, int flags, int *addr_len)</w:t>
      </w:r>
    </w:p>
    <w:p w:rsidR="00F85089" w:rsidRDefault="00F85089" w:rsidP="008C5A08">
      <w:pPr>
        <w:pStyle w:val="af7"/>
      </w:pPr>
      <w:r>
        <w:t>{</w:t>
      </w:r>
    </w:p>
    <w:p w:rsidR="00F85089" w:rsidRDefault="00F85089" w:rsidP="008C5A08">
      <w:pPr>
        <w:pStyle w:val="af7"/>
      </w:pPr>
      <w:r>
        <w:tab/>
        <w:t>struct tcp_sock *tp = tcp_sk(sk);</w:t>
      </w:r>
    </w:p>
    <w:p w:rsidR="00F85089" w:rsidRDefault="00F85089" w:rsidP="008C5A08">
      <w:pPr>
        <w:pStyle w:val="af7"/>
      </w:pPr>
      <w:r>
        <w:tab/>
        <w:t>int copied = 0;</w:t>
      </w:r>
    </w:p>
    <w:p w:rsidR="00F85089" w:rsidRDefault="00F85089" w:rsidP="008C5A08">
      <w:pPr>
        <w:pStyle w:val="af7"/>
      </w:pPr>
      <w:r>
        <w:lastRenderedPageBreak/>
        <w:tab/>
        <w:t>u32 peek_seq;</w:t>
      </w:r>
    </w:p>
    <w:p w:rsidR="00F85089" w:rsidRDefault="00F85089" w:rsidP="008C5A08">
      <w:pPr>
        <w:pStyle w:val="af7"/>
      </w:pPr>
      <w:r>
        <w:tab/>
        <w:t>u32 *seq;</w:t>
      </w:r>
    </w:p>
    <w:p w:rsidR="00F85089" w:rsidRDefault="00F85089" w:rsidP="008C5A08">
      <w:pPr>
        <w:pStyle w:val="af7"/>
      </w:pPr>
      <w:r>
        <w:tab/>
        <w:t>unsigned long used;</w:t>
      </w:r>
    </w:p>
    <w:p w:rsidR="00F85089" w:rsidRDefault="00F85089" w:rsidP="008C5A08">
      <w:pPr>
        <w:pStyle w:val="af7"/>
      </w:pPr>
      <w:r>
        <w:tab/>
        <w:t>int err;</w:t>
      </w:r>
    </w:p>
    <w:p w:rsidR="00F85089" w:rsidRDefault="00F85089" w:rsidP="008C5A08">
      <w:pPr>
        <w:pStyle w:val="af7"/>
      </w:pPr>
      <w:r>
        <w:tab/>
        <w:t>int target;</w:t>
      </w:r>
      <w:r>
        <w:tab/>
      </w:r>
      <w:r>
        <w:tab/>
        <w:t>/* Read at least this many bytes */</w:t>
      </w:r>
    </w:p>
    <w:p w:rsidR="00F85089" w:rsidRDefault="00F85089" w:rsidP="008C5A08">
      <w:pPr>
        <w:pStyle w:val="af7"/>
      </w:pPr>
      <w:r>
        <w:tab/>
        <w:t>long timeo;</w:t>
      </w:r>
    </w:p>
    <w:p w:rsidR="00F85089" w:rsidRDefault="00F85089" w:rsidP="008C5A08">
      <w:pPr>
        <w:pStyle w:val="af7"/>
      </w:pPr>
      <w:r>
        <w:tab/>
        <w:t>struct task_struct *user_recv = NULL;</w:t>
      </w:r>
    </w:p>
    <w:p w:rsidR="00F85089" w:rsidRDefault="00F85089" w:rsidP="008C5A08">
      <w:pPr>
        <w:pStyle w:val="af7"/>
      </w:pPr>
      <w:r>
        <w:tab/>
        <w:t>int copied_early = 0;</w:t>
      </w:r>
    </w:p>
    <w:p w:rsidR="00F85089" w:rsidRDefault="00F85089" w:rsidP="008C5A08">
      <w:pPr>
        <w:pStyle w:val="af7"/>
      </w:pPr>
      <w:r>
        <w:tab/>
        <w:t>struct sk_buff *skb;</w:t>
      </w:r>
    </w:p>
    <w:p w:rsidR="00F85089" w:rsidRDefault="00F85089" w:rsidP="008C5A08">
      <w:pPr>
        <w:pStyle w:val="af7"/>
      </w:pPr>
      <w:r>
        <w:tab/>
        <w:t>u32 urg_hole = 0;</w:t>
      </w:r>
    </w:p>
    <w:p w:rsidR="00F85089" w:rsidRDefault="00F85089" w:rsidP="008C5A08">
      <w:pPr>
        <w:pStyle w:val="af7"/>
      </w:pPr>
    </w:p>
    <w:p w:rsidR="00DE145B" w:rsidRDefault="00DE145B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对套接字上锁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  <w:t>lock_sock(sk);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  <w:t>err = -ENOTCONN;</w:t>
      </w:r>
    </w:p>
    <w:p w:rsidR="00DE145B" w:rsidRDefault="00DE145B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如果套接字为监听状态</w:t>
      </w:r>
      <w:r w:rsidR="00C614B8">
        <w:rPr>
          <w:rFonts w:hint="eastAsia"/>
        </w:rPr>
        <w:t>，则跳转到退出分支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  <w:t>if (sk-&gt;sk_state == TCP_LISTEN)</w:t>
      </w:r>
    </w:p>
    <w:p w:rsidR="00F85089" w:rsidRDefault="00F85089" w:rsidP="008C5A08">
      <w:pPr>
        <w:pStyle w:val="af7"/>
      </w:pPr>
      <w:r>
        <w:tab/>
      </w:r>
      <w:r>
        <w:tab/>
        <w:t>goto out;</w:t>
      </w:r>
    </w:p>
    <w:p w:rsidR="00F85089" w:rsidRDefault="00F85089" w:rsidP="008C5A08">
      <w:pPr>
        <w:pStyle w:val="af7"/>
      </w:pPr>
    </w:p>
    <w:p w:rsidR="00C26D76" w:rsidRDefault="00C26D76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类似，得到超时时间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  <w:t>timeo = sock_rcvtimeo(sk, nonblock);</w:t>
      </w:r>
    </w:p>
    <w:p w:rsidR="00F85089" w:rsidRDefault="00F85089" w:rsidP="008C5A08">
      <w:pPr>
        <w:pStyle w:val="af7"/>
      </w:pPr>
    </w:p>
    <w:p w:rsidR="00145323" w:rsidRDefault="00145323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设置了</w:t>
      </w:r>
      <w:r>
        <w:rPr>
          <w:rFonts w:hint="eastAsia"/>
        </w:rPr>
        <w:t>MSG_OOB</w:t>
      </w:r>
      <w:r>
        <w:rPr>
          <w:rFonts w:hint="eastAsia"/>
        </w:rPr>
        <w:t>标志，即带外数据，对于</w:t>
      </w:r>
      <w:r>
        <w:rPr>
          <w:rFonts w:hint="eastAsia"/>
        </w:rPr>
        <w:t>TCP</w:t>
      </w:r>
      <w:r>
        <w:rPr>
          <w:rFonts w:hint="eastAsia"/>
        </w:rPr>
        <w:t>来说，就是接收紧急数据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  <w:t>if (flags &amp; MSG_OOB)</w:t>
      </w:r>
    </w:p>
    <w:p w:rsidR="00F85089" w:rsidRDefault="00F85089" w:rsidP="008C5A08">
      <w:pPr>
        <w:pStyle w:val="af7"/>
      </w:pPr>
      <w:r>
        <w:tab/>
      </w:r>
      <w:r>
        <w:tab/>
        <w:t>goto recv_urg;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  <w:t>seq = &amp;tp-&gt;copied_seq;</w:t>
      </w:r>
    </w:p>
    <w:p w:rsidR="00F85089" w:rsidRDefault="00F85089" w:rsidP="008C5A08">
      <w:pPr>
        <w:pStyle w:val="af7"/>
      </w:pPr>
      <w:r>
        <w:tab/>
        <w:t>if (flags &amp; MSG_PEEK) {</w:t>
      </w:r>
    </w:p>
    <w:p w:rsidR="00F85089" w:rsidRDefault="00F85089" w:rsidP="008C5A08">
      <w:pPr>
        <w:pStyle w:val="af7"/>
      </w:pPr>
      <w:r>
        <w:tab/>
      </w:r>
      <w:r>
        <w:tab/>
        <w:t>peek_seq = tp-&gt;copied_seq;</w:t>
      </w:r>
    </w:p>
    <w:p w:rsidR="00F85089" w:rsidRDefault="00F85089" w:rsidP="008C5A08">
      <w:pPr>
        <w:pStyle w:val="af7"/>
      </w:pPr>
      <w:r>
        <w:tab/>
      </w:r>
      <w:r>
        <w:tab/>
        <w:t>seq = &amp;peek_seq;</w:t>
      </w:r>
    </w:p>
    <w:p w:rsidR="00F85089" w:rsidRDefault="00F85089" w:rsidP="008C5A08">
      <w:pPr>
        <w:pStyle w:val="af7"/>
      </w:pPr>
      <w:r>
        <w:tab/>
        <w:t>}</w:t>
      </w:r>
    </w:p>
    <w:p w:rsidR="00F85089" w:rsidRDefault="00F85089" w:rsidP="008C5A08">
      <w:pPr>
        <w:pStyle w:val="af7"/>
      </w:pPr>
    </w:p>
    <w:p w:rsidR="00BB4E53" w:rsidRDefault="00BB4E53" w:rsidP="008C5A08">
      <w:pPr>
        <w:pStyle w:val="af7"/>
      </w:pPr>
      <w:r>
        <w:rPr>
          <w:rFonts w:hint="eastAsia"/>
        </w:rPr>
        <w:tab/>
        <w:t xml:space="preserve">/* </w:t>
      </w:r>
    </w:p>
    <w:p w:rsidR="00BB4E53" w:rsidRDefault="00BB4E5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计算最小的</w:t>
      </w:r>
      <w:r w:rsidR="00C85E55">
        <w:rPr>
          <w:rFonts w:hint="eastAsia"/>
        </w:rPr>
        <w:t>目标</w:t>
      </w:r>
      <w:r>
        <w:rPr>
          <w:rFonts w:hint="eastAsia"/>
        </w:rPr>
        <w:t>数据长度。</w:t>
      </w:r>
    </w:p>
    <w:p w:rsidR="00C85E55" w:rsidRDefault="00C85E55" w:rsidP="008C5A08">
      <w:pPr>
        <w:pStyle w:val="af7"/>
      </w:pPr>
      <w:r>
        <w:rPr>
          <w:rFonts w:hint="eastAsia"/>
        </w:rPr>
        <w:tab/>
        <w:t xml:space="preserve">1. </w:t>
      </w:r>
      <w:r>
        <w:rPr>
          <w:rFonts w:hint="eastAsia"/>
        </w:rPr>
        <w:t>当设置了</w:t>
      </w:r>
      <w:r>
        <w:rPr>
          <w:rFonts w:hint="eastAsia"/>
        </w:rPr>
        <w:t>MSG_WAITALL</w:t>
      </w:r>
      <w:r>
        <w:rPr>
          <w:rFonts w:hint="eastAsia"/>
        </w:rPr>
        <w:t>，则目标为用户指定长度；</w:t>
      </w:r>
    </w:p>
    <w:p w:rsidR="00C85E55" w:rsidRDefault="00C85E55" w:rsidP="008C5A08">
      <w:pPr>
        <w:pStyle w:val="af7"/>
      </w:pPr>
      <w:r>
        <w:rPr>
          <w:rFonts w:hint="eastAsia"/>
        </w:rPr>
        <w:tab/>
        <w:t xml:space="preserve">2. </w:t>
      </w:r>
      <w:r>
        <w:rPr>
          <w:rFonts w:hint="eastAsia"/>
        </w:rPr>
        <w:t>不然，则选择套接字的低水线和用户指定长度的最小值；</w:t>
      </w:r>
    </w:p>
    <w:p w:rsidR="00C85E55" w:rsidRPr="00C85E55" w:rsidRDefault="00C85E55" w:rsidP="008C5A08">
      <w:pPr>
        <w:pStyle w:val="af7"/>
      </w:pPr>
      <w:r>
        <w:rPr>
          <w:rFonts w:hint="eastAsia"/>
        </w:rPr>
        <w:tab/>
        <w:t xml:space="preserve">3. </w:t>
      </w:r>
      <w:r>
        <w:rPr>
          <w:rFonts w:hint="eastAsia"/>
        </w:rPr>
        <w:t>如果第二种情况的最小值为</w:t>
      </w:r>
      <w:r>
        <w:rPr>
          <w:rFonts w:hint="eastAsia"/>
        </w:rPr>
        <w:t>0</w:t>
      </w:r>
      <w:r>
        <w:rPr>
          <w:rFonts w:hint="eastAsia"/>
        </w:rPr>
        <w:t>，则目标长度为</w:t>
      </w:r>
      <w:r>
        <w:rPr>
          <w:rFonts w:hint="eastAsia"/>
        </w:rPr>
        <w:t>1</w:t>
      </w:r>
      <w:r>
        <w:rPr>
          <w:rFonts w:hint="eastAsia"/>
        </w:rPr>
        <w:t>字节；</w:t>
      </w:r>
    </w:p>
    <w:p w:rsidR="00BB4E53" w:rsidRDefault="00BB4E53" w:rsidP="008C5A08">
      <w:pPr>
        <w:pStyle w:val="af7"/>
      </w:pPr>
      <w:r>
        <w:rPr>
          <w:rFonts w:hint="eastAsia"/>
        </w:rPr>
        <w:t xml:space="preserve"> */ </w:t>
      </w:r>
    </w:p>
    <w:p w:rsidR="00F85089" w:rsidRDefault="00F85089" w:rsidP="008C5A08">
      <w:pPr>
        <w:pStyle w:val="af7"/>
      </w:pPr>
      <w:r>
        <w:tab/>
        <w:t>target = sock_rcvlowat(sk, flags &amp; MSG_WAITALL, len);</w:t>
      </w:r>
    </w:p>
    <w:p w:rsidR="00F85089" w:rsidRDefault="00F85089" w:rsidP="008C5A08">
      <w:pPr>
        <w:pStyle w:val="af7"/>
      </w:pPr>
    </w:p>
    <w:p w:rsidR="001618C7" w:rsidRDefault="009A5F4F" w:rsidP="008C5A08">
      <w:pPr>
        <w:pStyle w:val="af7"/>
      </w:pPr>
      <w:r>
        <w:rPr>
          <w:rFonts w:hint="eastAsia"/>
        </w:rPr>
        <w:t xml:space="preserve">/* </w:t>
      </w:r>
    </w:p>
    <w:p w:rsidR="001618C7" w:rsidRDefault="009A5F4F" w:rsidP="008C5A08">
      <w:pPr>
        <w:pStyle w:val="af7"/>
      </w:pPr>
      <w:r>
        <w:rPr>
          <w:rFonts w:hint="eastAsia"/>
        </w:rPr>
        <w:t>CONFIG_NET_DMA</w:t>
      </w:r>
      <w:r w:rsidR="000F6F52">
        <w:rPr>
          <w:rFonts w:hint="eastAsia"/>
        </w:rPr>
        <w:t>编译选项含义为</w:t>
      </w:r>
      <w:r w:rsidR="000F6F52">
        <w:rPr>
          <w:rFonts w:hint="eastAsia"/>
        </w:rPr>
        <w:t>TCP</w:t>
      </w:r>
      <w:r w:rsidR="000F6F52">
        <w:rPr>
          <w:rFonts w:hint="eastAsia"/>
        </w:rPr>
        <w:t>接收复制卸载。</w:t>
      </w:r>
    </w:p>
    <w:p w:rsidR="001618C7" w:rsidRDefault="001618C7" w:rsidP="008C5A08">
      <w:pPr>
        <w:pStyle w:val="af7"/>
      </w:pPr>
      <w:r>
        <w:rPr>
          <w:rFonts w:hint="eastAsia"/>
        </w:rPr>
        <w:t>利用</w:t>
      </w:r>
      <w:r>
        <w:rPr>
          <w:rFonts w:hint="eastAsia"/>
        </w:rPr>
        <w:t>DMA</w:t>
      </w:r>
      <w:r>
        <w:rPr>
          <w:rFonts w:hint="eastAsia"/>
        </w:rPr>
        <w:t>来将接收到的数据复制到用户空间，来节省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9A5F4F" w:rsidRDefault="009A5F4F" w:rsidP="008C5A08">
      <w:pPr>
        <w:pStyle w:val="af7"/>
      </w:pP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lastRenderedPageBreak/>
        <w:t>#ifdef CONFIG_NET_DMA</w:t>
      </w:r>
    </w:p>
    <w:p w:rsidR="00F85089" w:rsidRDefault="00F85089" w:rsidP="008C5A08">
      <w:pPr>
        <w:pStyle w:val="af7"/>
      </w:pPr>
      <w:r>
        <w:tab/>
        <w:t>tp-&gt;ucopy.dma_chan = NULL;</w:t>
      </w:r>
    </w:p>
    <w:p w:rsidR="00F85089" w:rsidRDefault="00F85089" w:rsidP="008C5A08">
      <w:pPr>
        <w:pStyle w:val="af7"/>
      </w:pPr>
      <w:r>
        <w:tab/>
        <w:t>preempt_disable();</w:t>
      </w:r>
    </w:p>
    <w:p w:rsidR="00F85089" w:rsidRDefault="00F85089" w:rsidP="008C5A08">
      <w:pPr>
        <w:pStyle w:val="af7"/>
      </w:pPr>
      <w:r>
        <w:tab/>
        <w:t>skb = skb_peek_tail(&amp;sk-&gt;sk_receive_queue);</w:t>
      </w:r>
    </w:p>
    <w:p w:rsidR="00F85089" w:rsidRDefault="00F85089" w:rsidP="008C5A08">
      <w:pPr>
        <w:pStyle w:val="af7"/>
      </w:pPr>
      <w:r>
        <w:tab/>
        <w:t>{</w:t>
      </w:r>
    </w:p>
    <w:p w:rsidR="00F85089" w:rsidRDefault="00F85089" w:rsidP="008C5A08">
      <w:pPr>
        <w:pStyle w:val="af7"/>
      </w:pPr>
      <w:r>
        <w:tab/>
      </w:r>
      <w:r>
        <w:tab/>
        <w:t>int available = 0;</w:t>
      </w:r>
    </w:p>
    <w:p w:rsidR="00F85089" w:rsidRDefault="00F85089" w:rsidP="008C5A08">
      <w:pPr>
        <w:pStyle w:val="af7"/>
      </w:pPr>
    </w:p>
    <w:p w:rsidR="008E0603" w:rsidRDefault="008E060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接收队列中有未读的数据包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(skb)</w:t>
      </w:r>
      <w:r w:rsidR="00A96C7D">
        <w:rPr>
          <w:rFonts w:hint="eastAsia"/>
        </w:rPr>
        <w:t xml:space="preserve"> {</w:t>
      </w:r>
    </w:p>
    <w:p w:rsidR="00804FEB" w:rsidRDefault="00804FE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计算可读的数据量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available = TCP_SKB_CB(skb)-&gt;seq + skb-&gt;len - (*seq);</w:t>
      </w:r>
    </w:p>
    <w:p w:rsidR="00A96C7D" w:rsidRDefault="00A96C7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if ((available &lt; target) &amp;&amp;</w:t>
      </w:r>
    </w:p>
    <w:p w:rsidR="00F85089" w:rsidRDefault="00F85089" w:rsidP="008C5A08">
      <w:pPr>
        <w:pStyle w:val="af7"/>
      </w:pPr>
      <w:r>
        <w:tab/>
      </w:r>
      <w:r>
        <w:tab/>
        <w:t xml:space="preserve">    (len &gt; sysctl_tcp_dma_copybreak) &amp;&amp; !(flags &amp; MSG_PEEK) &amp;&amp;</w:t>
      </w:r>
    </w:p>
    <w:p w:rsidR="00F85089" w:rsidRDefault="00F85089" w:rsidP="008C5A08">
      <w:pPr>
        <w:pStyle w:val="af7"/>
      </w:pPr>
      <w:r>
        <w:tab/>
      </w:r>
      <w:r>
        <w:tab/>
        <w:t xml:space="preserve">    !sysctl_tcp_low_latency &amp;&amp;</w:t>
      </w:r>
    </w:p>
    <w:p w:rsidR="00F85089" w:rsidRDefault="00F85089" w:rsidP="008C5A08">
      <w:pPr>
        <w:pStyle w:val="af7"/>
      </w:pPr>
      <w:r>
        <w:tab/>
      </w:r>
      <w:r>
        <w:tab/>
        <w:t xml:space="preserve">    dma_find_channel(DMA_MEMCPY))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preempt_enable_no_resched();</w:t>
      </w:r>
    </w:p>
    <w:p w:rsidR="001717DC" w:rsidRDefault="001717D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确定</w:t>
      </w:r>
      <w:r>
        <w:rPr>
          <w:rFonts w:hint="eastAsia"/>
        </w:rPr>
        <w:t>DMA</w:t>
      </w:r>
      <w:r>
        <w:rPr>
          <w:rFonts w:hint="eastAsia"/>
        </w:rPr>
        <w:t>要使用的数据段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tp-&gt;ucopy.pinned_list =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dma_pin_iovec_pages(msg-&gt;msg_iov, len);</w:t>
      </w:r>
    </w:p>
    <w:p w:rsidR="00F85089" w:rsidRDefault="00F85089" w:rsidP="008C5A08">
      <w:pPr>
        <w:pStyle w:val="af7"/>
      </w:pPr>
      <w:r>
        <w:tab/>
      </w:r>
      <w:r>
        <w:tab/>
        <w:t>} else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preempt_enable_no_resched();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  <w:t>}</w:t>
      </w:r>
    </w:p>
    <w:p w:rsidR="00F85089" w:rsidRDefault="00F85089" w:rsidP="008C5A08">
      <w:pPr>
        <w:pStyle w:val="af7"/>
      </w:pPr>
      <w:r>
        <w:t>#endif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  <w:t>do {</w:t>
      </w:r>
    </w:p>
    <w:p w:rsidR="00F85089" w:rsidRDefault="00F85089" w:rsidP="008C5A08">
      <w:pPr>
        <w:pStyle w:val="af7"/>
      </w:pPr>
      <w:r>
        <w:tab/>
      </w:r>
      <w:r>
        <w:tab/>
        <w:t>u32 offset;</w:t>
      </w:r>
    </w:p>
    <w:p w:rsidR="00F85089" w:rsidRDefault="00F85089" w:rsidP="008C5A08">
      <w:pPr>
        <w:pStyle w:val="af7"/>
      </w:pPr>
    </w:p>
    <w:p w:rsidR="00EE387B" w:rsidRDefault="00EE387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判断是否在读取紧急数据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(tp-&gt;urg_data &amp;&amp; tp-&gt;urg_seq == *seq) {</w:t>
      </w:r>
    </w:p>
    <w:p w:rsidR="001A7C7F" w:rsidRDefault="001A7C7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如果已经读取了一定数据，则结束读取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(copied)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8A6F24" w:rsidRDefault="008A6F2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如果有未处理的信号，也结束读取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(signal_pending(current))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copied = timeo ? sock_intr_errno(timeo) : -EAGAIN;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F85089" w:rsidRDefault="002D354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遍历接收队列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skb_queue_walk(&amp;sk-&gt;sk_receive_queue, skb)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/* Now that we have two receive queues this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* shouldn't happen.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(WARN(before(*seq, TCP_SKB_CB(skb)-&gt;seq),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 xml:space="preserve"> "recvmsg bug: copied %X seq %X rcvnxt %X fl %X\n",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 xml:space="preserve"> *seq, TCP_SKB_CB(skb)-&gt;seq, tp-&gt;rcv_nxt,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 xml:space="preserve"> flags))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</w:p>
    <w:p w:rsidR="00FD672D" w:rsidRDefault="00FD672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CB79F9">
        <w:rPr>
          <w:rFonts w:hint="eastAsia"/>
        </w:rPr>
        <w:t>取得在数据包中的</w:t>
      </w:r>
      <w:r w:rsidR="00246CFE">
        <w:rPr>
          <w:rFonts w:hint="eastAsia"/>
        </w:rPr>
        <w:t>偏移</w:t>
      </w:r>
      <w:r w:rsidR="00CB79F9">
        <w:rPr>
          <w:rFonts w:hint="eastAsia"/>
        </w:rPr>
        <w:t>，即上次没有将这个数据包读取完毕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offset = *seq - TCP_SKB_CB(skb)-&gt;seq;</w:t>
      </w:r>
    </w:p>
    <w:p w:rsidR="001E6CB6" w:rsidRDefault="001E6CB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syn</w:t>
      </w:r>
      <w:r>
        <w:rPr>
          <w:rFonts w:hint="eastAsia"/>
        </w:rPr>
        <w:t>标志会占用一个</w:t>
      </w:r>
      <w:r>
        <w:rPr>
          <w:rFonts w:hint="eastAsia"/>
        </w:rPr>
        <w:t>sequence</w:t>
      </w:r>
      <w:r w:rsidR="00960331">
        <w:rPr>
          <w:rFonts w:hint="eastAsia"/>
        </w:rPr>
        <w:t>，所以偏移减一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(tcp_hdr(skb)-&gt;syn)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offset--;</w:t>
      </w:r>
    </w:p>
    <w:p w:rsidR="00290FBB" w:rsidRDefault="00290FB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偏移小于数据包长度，则这个数据包为要接收的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(offset &lt; skb-&gt;len)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goto found_ok_skb;</w:t>
      </w:r>
    </w:p>
    <w:p w:rsidR="00B96A43" w:rsidRDefault="00B96A4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如果当前数据包包含</w:t>
      </w:r>
      <w:r>
        <w:rPr>
          <w:rFonts w:hint="eastAsia"/>
        </w:rPr>
        <w:t>FIN</w:t>
      </w:r>
      <w:r>
        <w:rPr>
          <w:rFonts w:hint="eastAsia"/>
        </w:rPr>
        <w:t>标志，则跳转到</w:t>
      </w:r>
      <w:r>
        <w:rPr>
          <w:rFonts w:hint="eastAsia"/>
        </w:rPr>
        <w:t>fin</w:t>
      </w:r>
      <w:r>
        <w:rPr>
          <w:rFonts w:hint="eastAsia"/>
        </w:rPr>
        <w:t>处理处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(tcp_hdr(skb)-&gt;fin)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goto found_fin_ok;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WARN(!(flags &amp; MSG_PEEK),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    "recvmsg bug 2: copied %X seq %X rcvnxt %X fl %X\n",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    *seq, TCP_SKB_CB(skb)-&gt;seq, tp-&gt;rcv_nxt, flags);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 w:rsidR="00F93E15">
        <w:rPr>
          <w:rFonts w:hint="eastAsia"/>
        </w:rPr>
        <w:t xml:space="preserve">/* </w:t>
      </w:r>
      <w:r w:rsidR="00F93E15">
        <w:rPr>
          <w:rFonts w:hint="eastAsia"/>
        </w:rPr>
        <w:t>已经复制了超过目标的数据并且有积压的数据，则立刻跳出，尝试处理积压数据。</w:t>
      </w:r>
      <w:r w:rsidR="00F93E15"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(copied &gt;= target &amp;&amp; !sk-&gt;sk_backlog.tail)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</w:p>
    <w:p w:rsidR="00731AFD" w:rsidRDefault="00731AF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731AFD" w:rsidRDefault="00731AF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针对是否已经复制了部分数据做了条件判断，而每个分支中都有相似的条件判断，为什么要分两种情况呢？因为在读取过程中，发生了同样的错误时，读取了部分数据，系统调用的返回值要返回成功读取的字节数，而未读取任何数据时，则返回</w:t>
      </w:r>
      <w:r>
        <w:rPr>
          <w:rFonts w:hint="eastAsia"/>
        </w:rPr>
        <w:t>-1</w:t>
      </w:r>
      <w:r>
        <w:rPr>
          <w:rFonts w:hint="eastAsia"/>
        </w:rPr>
        <w:t>错误。</w:t>
      </w:r>
    </w:p>
    <w:p w:rsidR="00731AFD" w:rsidRDefault="00731AF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*/</w:t>
      </w:r>
    </w:p>
    <w:p w:rsidR="00F85089" w:rsidRDefault="00F85089" w:rsidP="008C5A08">
      <w:pPr>
        <w:pStyle w:val="af7"/>
      </w:pPr>
      <w:r>
        <w:lastRenderedPageBreak/>
        <w:tab/>
      </w:r>
      <w:r>
        <w:tab/>
        <w:t>if (copied) {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已复制了部分数据，检查下面几个条件：</w:t>
      </w:r>
      <w:r>
        <w:rPr>
          <w:rFonts w:hint="eastAsia"/>
        </w:rPr>
        <w:t xml:space="preserve"> 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套接字出错；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连接已经关闭；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套接字关闭了接收端；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已经超时；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有待处理的信号；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则跳出接收数据循环</w:t>
      </w:r>
      <w:r w:rsidR="00EF1BFD">
        <w:rPr>
          <w:rFonts w:hint="eastAsia"/>
        </w:rPr>
        <w:t>。</w:t>
      </w:r>
    </w:p>
    <w:p w:rsidR="003E5300" w:rsidRDefault="003E530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(sk-&gt;sk_err ||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   sk-&gt;sk_state == TCP_CLOSE ||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   (sk-&gt;sk_shutdown &amp; RCV_SHUTDOWN) ||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   !timeo ||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   signal_pending(current))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  <w:t>} else {</w:t>
      </w:r>
    </w:p>
    <w:p w:rsidR="00CA0E8B" w:rsidRDefault="00EF1BF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</w:p>
    <w:p w:rsidR="00CA0E8B" w:rsidRDefault="00CA0E8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当套接字设置了</w:t>
      </w:r>
      <w:r>
        <w:rPr>
          <w:rFonts w:hint="eastAsia"/>
        </w:rPr>
        <w:t>SOCK_DONE</w:t>
      </w:r>
      <w:r>
        <w:rPr>
          <w:rFonts w:hint="eastAsia"/>
        </w:rPr>
        <w:t>标志，则跳出循环。</w:t>
      </w:r>
    </w:p>
    <w:p w:rsidR="00CA0E8B" w:rsidRDefault="00CA0E8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TCP</w:t>
      </w:r>
      <w:r>
        <w:rPr>
          <w:rFonts w:hint="eastAsia"/>
        </w:rPr>
        <w:t>来说，被动关闭时，套接字会被设置这个标志。这时，意味着对端已经关闭，所以不可能再有新的数据了。</w:t>
      </w:r>
    </w:p>
    <w:p w:rsidR="00EF1BFD" w:rsidRDefault="00CA0E8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F1BFD"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(sock_flag(sk, SOCK_DONE))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0F6C3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判断套接字是否出错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(sk-&gt;sk_err)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copied = sock_error(sk);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531F5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套接字关闭了接收端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(sk-&gt;sk_shutdown &amp; RCV_SHUTDOWN)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</w:p>
    <w:p w:rsidR="0067206A" w:rsidRDefault="0067206A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套接字状态为关闭状态但又没有设置</w:t>
      </w:r>
      <w:r>
        <w:rPr>
          <w:rFonts w:hint="eastAsia"/>
        </w:rPr>
        <w:t>SOCK_DONE</w:t>
      </w:r>
      <w:r>
        <w:rPr>
          <w:rFonts w:hint="eastAsia"/>
        </w:rPr>
        <w:t>标志，这种情况只发生在用户企图从一个未连接的套接字读取数据。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(sk-&gt;sk_state == TCP_CLOSE) {</w:t>
      </w:r>
    </w:p>
    <w:p w:rsidR="00F85089" w:rsidRPr="00096401" w:rsidRDefault="00F85089" w:rsidP="008C5A08">
      <w:pPr>
        <w:pStyle w:val="af7"/>
      </w:pPr>
      <w:r>
        <w:tab/>
      </w:r>
      <w:r>
        <w:tab/>
      </w:r>
      <w:r>
        <w:tab/>
      </w:r>
      <w:r>
        <w:tab/>
        <w:t>if (!sock_flag(sk, SOCK_DONE))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copied = -ENOTCONN;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272B01" w:rsidRDefault="00272B0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已经超时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lastRenderedPageBreak/>
        <w:tab/>
      </w:r>
      <w:r>
        <w:tab/>
      </w:r>
      <w:r>
        <w:tab/>
        <w:t>if (!timeo)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copied = -EAGAIN;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2B6FF9" w:rsidRDefault="00F85089" w:rsidP="008C5A08">
      <w:pPr>
        <w:pStyle w:val="af7"/>
      </w:pPr>
      <w:r>
        <w:tab/>
      </w:r>
      <w:r>
        <w:tab/>
      </w:r>
      <w:r>
        <w:tab/>
      </w:r>
      <w:r w:rsidR="002B6FF9">
        <w:rPr>
          <w:rFonts w:hint="eastAsia"/>
        </w:rPr>
        <w:t xml:space="preserve">/* </w:t>
      </w:r>
      <w:r w:rsidR="007464ED">
        <w:rPr>
          <w:rFonts w:hint="eastAsia"/>
        </w:rPr>
        <w:t>有未处理的信号</w:t>
      </w:r>
      <w:r w:rsidR="00412ED5">
        <w:rPr>
          <w:rFonts w:hint="eastAsia"/>
        </w:rPr>
        <w:t xml:space="preserve"> </w:t>
      </w:r>
      <w:r w:rsidR="002B6FF9">
        <w:rPr>
          <w:rFonts w:hint="eastAsia"/>
        </w:rPr>
        <w:t>*/</w:t>
      </w:r>
    </w:p>
    <w:p w:rsidR="00F85089" w:rsidRDefault="002B6FF9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85089">
        <w:t>if (signal_pending(current))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copied = sock_intr_errno(timeo);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DB433C" w:rsidRDefault="00DB433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清除已经读取的数据包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tcp_cleanup_rbuf(sk, copied);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  <w:t>if (!sysctl_tcp_low_latency &amp;&amp; tp-&gt;ucopy.task == user_recv)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 w:rsidR="00092E8D">
        <w:rPr>
          <w:rFonts w:hint="eastAsia"/>
        </w:rPr>
        <w:t xml:space="preserve">/* </w:t>
      </w:r>
      <w:r w:rsidR="00405F55">
        <w:rPr>
          <w:rFonts w:hint="eastAsia"/>
        </w:rPr>
        <w:t>保存</w:t>
      </w:r>
      <w:r w:rsidR="00635853">
        <w:rPr>
          <w:rFonts w:hint="eastAsia"/>
        </w:rPr>
        <w:t>用户进程</w:t>
      </w:r>
      <w:r w:rsidR="003C3175">
        <w:rPr>
          <w:rFonts w:hint="eastAsia"/>
        </w:rPr>
        <w:t>地址</w:t>
      </w:r>
      <w:r w:rsidR="00092E8D"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(!user_recv &amp;&amp; !(flags &amp; (MSG_TRUNC | MSG_PEEK)))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user_recv = current;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tp-&gt;ucopy.task = user_recv;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tp-&gt;ucopy.iov = msg-&gt;msg_iov;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tp-&gt;ucopy.len = len;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WARN_ON(tp-&gt;copied_seq != tp-&gt;rcv_nxt &amp;&amp;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!(flags &amp; (MSG_PEEK | MSG_TRUNC)));</w:t>
      </w:r>
    </w:p>
    <w:p w:rsidR="00F85089" w:rsidRDefault="00F85089" w:rsidP="008C5A08">
      <w:pPr>
        <w:pStyle w:val="af7"/>
      </w:pPr>
    </w:p>
    <w:p w:rsidR="005008D8" w:rsidRDefault="00B1774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0720">
        <w:rPr>
          <w:rFonts w:hint="eastAsia"/>
        </w:rPr>
        <w:t xml:space="preserve">/* </w:t>
      </w:r>
    </w:p>
    <w:p w:rsidR="005008D8" w:rsidRDefault="005008D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0720">
        <w:rPr>
          <w:rFonts w:hint="eastAsia"/>
        </w:rPr>
        <w:t>处理完</w:t>
      </w:r>
      <w:r w:rsidR="00CA0720">
        <w:rPr>
          <w:rFonts w:hint="eastAsia"/>
        </w:rPr>
        <w:t>receive queue</w:t>
      </w:r>
      <w:r w:rsidR="00CA0720">
        <w:rPr>
          <w:rFonts w:hint="eastAsia"/>
        </w:rPr>
        <w:t>，需要处理</w:t>
      </w:r>
      <w:r w:rsidR="00CA0720">
        <w:rPr>
          <w:rFonts w:hint="eastAsia"/>
        </w:rPr>
        <w:t xml:space="preserve">prequeue </w:t>
      </w:r>
      <w:r>
        <w:rPr>
          <w:rFonts w:hint="eastAsia"/>
        </w:rPr>
        <w:t>。</w:t>
      </w:r>
    </w:p>
    <w:p w:rsidR="005008D8" w:rsidRDefault="005008D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TCP</w:t>
      </w:r>
      <w:r>
        <w:rPr>
          <w:rFonts w:hint="eastAsia"/>
        </w:rPr>
        <w:t>套接字有三个队列，需要按照以下顺序处理</w:t>
      </w:r>
    </w:p>
    <w:p w:rsidR="005008D8" w:rsidRDefault="005008D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receive_queue;</w:t>
      </w:r>
    </w:p>
    <w:p w:rsidR="005008D8" w:rsidRDefault="005008D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prequeue</w:t>
      </w:r>
      <w:r>
        <w:rPr>
          <w:rFonts w:hint="eastAsia"/>
        </w:rPr>
        <w:t>；</w:t>
      </w:r>
    </w:p>
    <w:p w:rsidR="005008D8" w:rsidRDefault="005008D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t>backlog</w:t>
      </w:r>
      <w:r>
        <w:rPr>
          <w:rFonts w:hint="eastAsia"/>
        </w:rPr>
        <w:t>；</w:t>
      </w:r>
    </w:p>
    <w:p w:rsidR="00F85089" w:rsidRDefault="005008D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0720">
        <w:rPr>
          <w:rFonts w:hint="eastAsia"/>
        </w:rPr>
        <w:t>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(!skb_queue_empty(&amp;tp-&gt;ucopy.prequeue))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goto do_prequeue;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/* __ Set realtime policy in scheduler __ */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>#ifdef CONFIG_NET_DMA</w:t>
      </w:r>
    </w:p>
    <w:p w:rsidR="00F85089" w:rsidRDefault="00F85089" w:rsidP="008C5A08">
      <w:pPr>
        <w:pStyle w:val="af7"/>
      </w:pPr>
      <w:r>
        <w:lastRenderedPageBreak/>
        <w:tab/>
      </w:r>
      <w:r>
        <w:tab/>
        <w:t>if (tp-&gt;ucopy.dma_chan)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(tp-&gt;rcv_wnd == 0 &amp;&amp;</w:t>
      </w:r>
    </w:p>
    <w:p w:rsidR="00F85089" w:rsidRDefault="00F85089" w:rsidP="008C5A08">
      <w:pPr>
        <w:pStyle w:val="af7"/>
      </w:pPr>
      <w:r>
        <w:tab/>
        <w:t xml:space="preserve">    </w:t>
      </w:r>
      <w:r w:rsidR="002B48FE">
        <w:rPr>
          <w:rFonts w:hint="eastAsia"/>
        </w:rPr>
        <w:tab/>
      </w:r>
      <w:r w:rsidR="002B48FE">
        <w:rPr>
          <w:rFonts w:hint="eastAsia"/>
        </w:rPr>
        <w:tab/>
      </w:r>
      <w:r>
        <w:t>!skb_queue_empty(&amp;sk-&gt;sk_async_wait_queue)) {</w:t>
      </w:r>
    </w:p>
    <w:p w:rsidR="004D24A7" w:rsidRDefault="004D24A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</w:p>
    <w:p w:rsidR="004D24A7" w:rsidRDefault="004D24A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接收窗口已经为</w:t>
      </w:r>
      <w:r>
        <w:rPr>
          <w:rFonts w:hint="eastAsia"/>
        </w:rPr>
        <w:t>0</w:t>
      </w:r>
      <w:r>
        <w:rPr>
          <w:rFonts w:hint="eastAsia"/>
        </w:rPr>
        <w:t>并且有进程在等待数据，这时要尽快接收数据。所以这里的</w:t>
      </w:r>
      <w:r>
        <w:rPr>
          <w:rFonts w:hint="eastAsia"/>
        </w:rPr>
        <w:t>dma</w:t>
      </w:r>
      <w:r>
        <w:rPr>
          <w:rFonts w:hint="eastAsia"/>
        </w:rPr>
        <w:t>操作为同步的。</w:t>
      </w:r>
    </w:p>
    <w:p w:rsidR="004D24A7" w:rsidRDefault="004D24A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tcp_service_net_dma(sk, true);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tcp_cleanup_rbuf(sk, copied);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 else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dma_async_memcpy_issue_pending(tp-&gt;ucopy.dma_chan);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  <w:r>
        <w:t>#endif</w:t>
      </w:r>
    </w:p>
    <w:p w:rsidR="0025533F" w:rsidRDefault="0025533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F85089" w:rsidRDefault="00F85089" w:rsidP="008C5A08">
      <w:pPr>
        <w:pStyle w:val="af7"/>
      </w:pPr>
      <w:r>
        <w:tab/>
      </w:r>
      <w:r>
        <w:tab/>
        <w:t>if (copied &gt;= target)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 w:rsidR="0025533F">
        <w:rPr>
          <w:rFonts w:hint="eastAsia"/>
        </w:rPr>
        <w:t xml:space="preserve">/* </w:t>
      </w:r>
      <w:r w:rsidR="0025533F">
        <w:rPr>
          <w:rFonts w:hint="eastAsia"/>
        </w:rPr>
        <w:t>已复制了超过目标的数据量</w:t>
      </w:r>
      <w:r w:rsidR="0025533F"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release_sock(sk);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lock_sock(sk);</w:t>
      </w:r>
    </w:p>
    <w:p w:rsidR="00F85089" w:rsidRDefault="00F85089" w:rsidP="008C5A08">
      <w:pPr>
        <w:pStyle w:val="af7"/>
      </w:pPr>
      <w:r>
        <w:tab/>
      </w:r>
      <w:r>
        <w:tab/>
        <w:t>} else</w:t>
      </w:r>
      <w:r w:rsidR="0025533F">
        <w:rPr>
          <w:rFonts w:hint="eastAsia"/>
        </w:rPr>
        <w:t xml:space="preserve"> {</w:t>
      </w:r>
    </w:p>
    <w:p w:rsidR="00F92508" w:rsidRDefault="00F9250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等待更多的数据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sk_wait_data(sk, &amp;timeo);</w:t>
      </w:r>
    </w:p>
    <w:p w:rsidR="0025533F" w:rsidRDefault="0025533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>#ifdef CONFIG_NET_DMA</w:t>
      </w:r>
    </w:p>
    <w:p w:rsidR="00F85089" w:rsidRDefault="00F85089" w:rsidP="008C5A08">
      <w:pPr>
        <w:pStyle w:val="af7"/>
      </w:pPr>
      <w:r>
        <w:tab/>
      </w:r>
      <w:r>
        <w:tab/>
        <w:t>tcp_service_net_dma(sk, false);  /* Don't block */</w:t>
      </w:r>
    </w:p>
    <w:p w:rsidR="00F85089" w:rsidRDefault="00F85089" w:rsidP="008C5A08">
      <w:pPr>
        <w:pStyle w:val="af7"/>
      </w:pPr>
      <w:r>
        <w:tab/>
      </w:r>
      <w:r>
        <w:tab/>
        <w:t>tp-&gt;ucopy.wakeup = 0;</w:t>
      </w:r>
    </w:p>
    <w:p w:rsidR="00F85089" w:rsidRDefault="00F85089" w:rsidP="008C5A08">
      <w:pPr>
        <w:pStyle w:val="af7"/>
      </w:pPr>
      <w:r>
        <w:t>#endif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  <w:t>if (user_recv)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int chunk;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/* __ Restore normal policy in scheduler __ */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if ((chunk = len - tp-&gt;ucopy.len) != 0)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NET_ADD_STATS_USER(sock_net(sk), LINUX_MIB_TCPDIRECTCOPYFROMBACKLOG, chunk);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len -= chunk;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copied += chunk;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497735" w:rsidRDefault="0049773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处理完</w:t>
      </w:r>
      <w:r>
        <w:rPr>
          <w:rFonts w:hint="eastAsia"/>
        </w:rPr>
        <w:t>receive_queue</w:t>
      </w:r>
      <w:r>
        <w:rPr>
          <w:rFonts w:hint="eastAsia"/>
        </w:rPr>
        <w:t>，继续处理</w:t>
      </w:r>
      <w:r>
        <w:rPr>
          <w:rFonts w:hint="eastAsia"/>
        </w:rPr>
        <w:t>prequeue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(tp-&gt;rcv_nxt == tp-&gt;copied_seq &amp;&amp;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 xml:space="preserve">    !skb_queue_empty(&amp;tp-&gt;ucopy.prequeue)) {</w:t>
      </w:r>
    </w:p>
    <w:p w:rsidR="00F85089" w:rsidRDefault="00F85089" w:rsidP="008C5A08">
      <w:pPr>
        <w:pStyle w:val="af7"/>
      </w:pPr>
      <w:r>
        <w:lastRenderedPageBreak/>
        <w:t>do_prequeue: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tcp_prequeue_process(sk);</w:t>
      </w:r>
    </w:p>
    <w:p w:rsidR="00F85089" w:rsidRDefault="00F85089" w:rsidP="008C5A08">
      <w:pPr>
        <w:pStyle w:val="af7"/>
      </w:pPr>
    </w:p>
    <w:p w:rsidR="001022AF" w:rsidRDefault="001022A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计算从</w:t>
      </w:r>
      <w:r>
        <w:rPr>
          <w:rFonts w:hint="eastAsia"/>
        </w:rPr>
        <w:t>prequeue</w:t>
      </w:r>
      <w:r>
        <w:rPr>
          <w:rFonts w:hint="eastAsia"/>
        </w:rPr>
        <w:t>中读取的数据长度，并调整相应的</w:t>
      </w:r>
      <w:r>
        <w:rPr>
          <w:rFonts w:hint="eastAsia"/>
        </w:rPr>
        <w:t>len</w:t>
      </w:r>
      <w:r>
        <w:rPr>
          <w:rFonts w:hint="eastAsia"/>
        </w:rPr>
        <w:t>和</w:t>
      </w:r>
      <w:r>
        <w:rPr>
          <w:rFonts w:hint="eastAsia"/>
        </w:rPr>
        <w:t>copied</w:t>
      </w:r>
      <w:r>
        <w:rPr>
          <w:rFonts w:hint="eastAsia"/>
        </w:rPr>
        <w:t>。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if ((chunk = len - tp-&gt;ucopy.len) != 0)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NET_ADD_STATS_USER(sock_net(sk), LINUX_MIB_TCPDIRECTCOPYFROMPREQUEUE, chunk);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len -= chunk;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copied += chunk;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6C3308" w:rsidRDefault="006C3308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  <w:t>if ((flags &amp; MSG_PEEK) &amp;&amp;</w:t>
      </w:r>
    </w:p>
    <w:p w:rsidR="00F85089" w:rsidRDefault="00F85089" w:rsidP="008C5A08">
      <w:pPr>
        <w:pStyle w:val="af7"/>
      </w:pPr>
      <w:r>
        <w:tab/>
      </w:r>
      <w:r>
        <w:tab/>
        <w:t xml:space="preserve">    (peek_seq - copied - urg_hole != tp-&gt;copied_seq))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(net_ratelimit())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printk(KERN_DEBUG "TCP(%s:%d): Application bug, race in MSG_PEEK.\n",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 xml:space="preserve">       current-&gt;comm, task_pid_nr(current));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peek_seq = tp-&gt;copied_seq;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continue;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  <w:t>found_ok_skb:</w:t>
      </w:r>
    </w:p>
    <w:p w:rsidR="00F85089" w:rsidRDefault="00F85089" w:rsidP="008C5A08">
      <w:pPr>
        <w:pStyle w:val="af7"/>
      </w:pPr>
      <w:r>
        <w:tab/>
      </w:r>
      <w:r>
        <w:tab/>
        <w:t>/* Ok so how much can we use? */</w:t>
      </w:r>
    </w:p>
    <w:p w:rsidR="005B1002" w:rsidRDefault="005B100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找到了正确的</w:t>
      </w:r>
      <w:r>
        <w:rPr>
          <w:rFonts w:hint="eastAsia"/>
        </w:rPr>
        <w:t>skb</w:t>
      </w:r>
      <w:r>
        <w:rPr>
          <w:rFonts w:hint="eastAsia"/>
        </w:rPr>
        <w:t>，计算该</w:t>
      </w:r>
      <w:r>
        <w:rPr>
          <w:rFonts w:hint="eastAsia"/>
        </w:rPr>
        <w:t>skb</w:t>
      </w:r>
      <w:r>
        <w:rPr>
          <w:rFonts w:hint="eastAsia"/>
        </w:rPr>
        <w:t>未读的</w:t>
      </w:r>
      <w:r w:rsidR="00810CAF">
        <w:rPr>
          <w:rFonts w:hint="eastAsia"/>
        </w:rPr>
        <w:t>可用</w:t>
      </w:r>
      <w:r>
        <w:rPr>
          <w:rFonts w:hint="eastAsia"/>
        </w:rPr>
        <w:t>数据长度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used = skb-&gt;len - offset;</w:t>
      </w:r>
    </w:p>
    <w:p w:rsidR="008B02B4" w:rsidRDefault="008B02B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</w:t>
      </w:r>
      <w:r w:rsidR="00810CAF">
        <w:rPr>
          <w:rFonts w:hint="eastAsia"/>
        </w:rPr>
        <w:t>用户要读取的长度小于当前剩余长度，则调整可用长度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(len &lt; used)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used = len;</w:t>
      </w:r>
    </w:p>
    <w:p w:rsidR="00F85089" w:rsidRDefault="00F85089" w:rsidP="008C5A08">
      <w:pPr>
        <w:pStyle w:val="af7"/>
      </w:pPr>
    </w:p>
    <w:p w:rsidR="00F450A0" w:rsidRDefault="00F450A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判断是否有紧急数据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(tp-&gt;urg_data) {</w:t>
      </w:r>
    </w:p>
    <w:p w:rsidR="00494792" w:rsidRDefault="0049479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F450A0">
        <w:rPr>
          <w:rFonts w:hint="eastAsia"/>
        </w:rPr>
        <w:t>得到紧急数据的偏移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u32 urg_offset = tp-&gt;urg_seq - *seq;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(urg_offset &lt; used)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if (!urg_offset) {</w:t>
      </w:r>
    </w:p>
    <w:p w:rsidR="008013BB" w:rsidRDefault="008013B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判断紧急数据是否在普通数据流中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lastRenderedPageBreak/>
        <w:tab/>
      </w:r>
      <w:r>
        <w:tab/>
      </w:r>
      <w:r>
        <w:tab/>
      </w:r>
      <w:r>
        <w:tab/>
      </w:r>
      <w:r>
        <w:tab/>
        <w:t>if (!sock_flag(sk, SOCK_URGINLINE))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++*seq;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urg_hole++;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offset++;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used--;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if (!used)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skip_copy;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} else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used = urg_offset;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B82D66" w:rsidRDefault="00B82D6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没有设置截断标志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(!(flags &amp; MSG_TRUNC)) {</w:t>
      </w:r>
    </w:p>
    <w:p w:rsidR="00EA7E99" w:rsidRDefault="00EA7E99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先尝试使用</w:t>
      </w:r>
      <w:r>
        <w:rPr>
          <w:rFonts w:hint="eastAsia"/>
        </w:rPr>
        <w:t>DMA</w:t>
      </w:r>
      <w:r>
        <w:rPr>
          <w:rFonts w:hint="eastAsia"/>
        </w:rPr>
        <w:t>来将数据复制到用户空间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>#ifdef CONFIG_NET_DMA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if (!tp-&gt;ucopy.dma_chan &amp;&amp; tp-&gt;ucopy.pinned_list)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tp-&gt;ucopy.dma_chan = dma_find_channel(DMA_MEMCPY);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if (tp-&gt;ucopy.dma_chan)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tp-&gt;ucopy.dma_cookie = dma_skb_copy_datagram_iovec(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tp-&gt;ucopy.dma_chan, skb, offset,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msg-&gt;msg_iov, used,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tp-&gt;ucopy.pinned_list);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if (tp-&gt;ucopy.dma_cookie &lt; 0) {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printk(KERN_ALERT "dma_cookie &lt; 0\n");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/* Exception. Bailout!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if (!copied)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copied = -EFAULT;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dma_async_memcpy_issue_pending(tp-&gt;ucopy.dma_chan);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if ((offset + used) == skb-&gt;len)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copied_early = 1;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} else</w:t>
      </w:r>
    </w:p>
    <w:p w:rsidR="00F85089" w:rsidRDefault="00F85089" w:rsidP="008C5A08">
      <w:pPr>
        <w:pStyle w:val="af7"/>
      </w:pPr>
      <w:r>
        <w:t>#endif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{</w:t>
      </w:r>
    </w:p>
    <w:p w:rsidR="00217420" w:rsidRDefault="0021742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复制数据到用户空间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err = skb_copy_datagram_iovec(skb, offset,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msg-&gt;msg_iov, used);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if (err)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/* Exception. Bailout!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if (!copied)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copied = -EFAULT;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657DCF" w:rsidRDefault="00657DC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调整序列号</w:t>
      </w:r>
      <w:r>
        <w:rPr>
          <w:rFonts w:hint="eastAsia"/>
        </w:rPr>
        <w:t>*seq,</w:t>
      </w:r>
      <w:r>
        <w:rPr>
          <w:rFonts w:hint="eastAsia"/>
        </w:rPr>
        <w:t>已复制长度，剩余长度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*seq += used;</w:t>
      </w:r>
    </w:p>
    <w:p w:rsidR="00F85089" w:rsidRDefault="00F85089" w:rsidP="008C5A08">
      <w:pPr>
        <w:pStyle w:val="af7"/>
      </w:pPr>
      <w:r>
        <w:tab/>
      </w:r>
      <w:r>
        <w:tab/>
        <w:t>copied += used;</w:t>
      </w:r>
    </w:p>
    <w:p w:rsidR="00F85089" w:rsidRDefault="00F85089" w:rsidP="008C5A08">
      <w:pPr>
        <w:pStyle w:val="af7"/>
      </w:pPr>
      <w:r>
        <w:tab/>
      </w:r>
      <w:r>
        <w:tab/>
        <w:t>len -= used;</w:t>
      </w:r>
    </w:p>
    <w:p w:rsidR="00F85089" w:rsidRDefault="00F85089" w:rsidP="008C5A08">
      <w:pPr>
        <w:pStyle w:val="af7"/>
      </w:pPr>
    </w:p>
    <w:p w:rsidR="001575FE" w:rsidRDefault="001575FE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因为成功读取了数据，所有要调整</w:t>
      </w:r>
      <w:r>
        <w:rPr>
          <w:rFonts w:hint="eastAsia"/>
        </w:rPr>
        <w:t>TCP</w:t>
      </w:r>
      <w:r>
        <w:rPr>
          <w:rFonts w:hint="eastAsia"/>
        </w:rPr>
        <w:t>套接字的接收缓存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tcp_rcv_space_adjust(sk);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>skip_copy:</w:t>
      </w:r>
    </w:p>
    <w:p w:rsidR="0091269D" w:rsidRDefault="0091269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如果正在读取，并且已读取的序列号大于紧急数据</w:t>
      </w:r>
      <w:r w:rsidR="00743678">
        <w:rPr>
          <w:rFonts w:hint="eastAsia"/>
        </w:rPr>
        <w:t>，这意味着已经读取完紧急数据。那么就重置</w:t>
      </w:r>
      <w:r w:rsidR="00743678">
        <w:rPr>
          <w:rFonts w:hint="eastAsia"/>
        </w:rPr>
        <w:t>urg_data</w:t>
      </w:r>
      <w:r w:rsidR="00743678">
        <w:rPr>
          <w:rFonts w:hint="eastAsia"/>
        </w:rPr>
        <w:t>，并且进行</w:t>
      </w:r>
      <w:r w:rsidR="00743678">
        <w:rPr>
          <w:rFonts w:hint="eastAsia"/>
        </w:rPr>
        <w:t>TCP</w:t>
      </w:r>
      <w:r w:rsidR="00743678">
        <w:rPr>
          <w:rFonts w:hint="eastAsia"/>
        </w:rPr>
        <w:t>快速路径检查</w:t>
      </w:r>
      <w:r w:rsidR="00161DE3">
        <w:rPr>
          <w:rFonts w:hint="eastAsia"/>
        </w:rPr>
        <w:t>（通过检查，则打开快速路径开关。打开快速路径的时候，</w:t>
      </w:r>
      <w:r w:rsidR="00161DE3">
        <w:rPr>
          <w:rFonts w:hint="eastAsia"/>
        </w:rPr>
        <w:t>TCP</w:t>
      </w:r>
      <w:r w:rsidR="00161DE3">
        <w:rPr>
          <w:rFonts w:hint="eastAsia"/>
        </w:rPr>
        <w:t>接收数据包时会做比较少的检查，接收更为快速）。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(tp-&gt;urg_data &amp;&amp; after(tp-&gt;copied_seq, tp-&gt;urg_seq))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tp-&gt;urg_data = 0;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tcp_fast_path_check(sk);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8E1F52" w:rsidRDefault="008E1F5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使用的数据长度加上偏移小于数据包的长度，则该数据包可以继续使用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(used + offset &lt; skb-&gt;len)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continue;</w:t>
      </w:r>
    </w:p>
    <w:p w:rsidR="00F85089" w:rsidRDefault="00F85089" w:rsidP="008C5A08">
      <w:pPr>
        <w:pStyle w:val="af7"/>
      </w:pPr>
    </w:p>
    <w:p w:rsidR="00956536" w:rsidRDefault="0095653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如果该数据包有</w:t>
      </w:r>
      <w:r>
        <w:rPr>
          <w:rFonts w:hint="eastAsia"/>
        </w:rPr>
        <w:t>FIN</w:t>
      </w:r>
      <w:r>
        <w:rPr>
          <w:rFonts w:hint="eastAsia"/>
        </w:rPr>
        <w:t>标志，则跳转到</w:t>
      </w:r>
      <w:r>
        <w:rPr>
          <w:rFonts w:hint="eastAsia"/>
        </w:rPr>
        <w:t>found_fin_ok */</w:t>
      </w:r>
    </w:p>
    <w:p w:rsidR="00F85089" w:rsidRDefault="00F85089" w:rsidP="008C5A08">
      <w:pPr>
        <w:pStyle w:val="af7"/>
      </w:pPr>
      <w:r>
        <w:lastRenderedPageBreak/>
        <w:tab/>
      </w:r>
      <w:r>
        <w:tab/>
        <w:t>if (tcp_hdr(skb)-&gt;fin)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goto found_fin_ok;</w:t>
      </w:r>
    </w:p>
    <w:p w:rsidR="00956536" w:rsidRDefault="0095653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如果没设置</w:t>
      </w:r>
      <w:r>
        <w:rPr>
          <w:rFonts w:hint="eastAsia"/>
        </w:rPr>
        <w:t>MSG_PEEK</w:t>
      </w:r>
      <w:r>
        <w:rPr>
          <w:rFonts w:hint="eastAsia"/>
        </w:rPr>
        <w:t>标志</w:t>
      </w:r>
      <w:r w:rsidR="00D32722">
        <w:rPr>
          <w:rFonts w:hint="eastAsia"/>
        </w:rPr>
        <w:t>，则需要从接收队列中消耗掉这个数据包，并根据</w:t>
      </w:r>
      <w:r w:rsidR="00D32722">
        <w:rPr>
          <w:rFonts w:hint="eastAsia"/>
        </w:rPr>
        <w:t>copied_early</w:t>
      </w:r>
      <w:r w:rsidR="00D32722">
        <w:rPr>
          <w:rFonts w:hint="eastAsia"/>
        </w:rPr>
        <w:t>标志，将其直接释放或者放置其异步队列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(!(flags &amp; MSG_PEEK))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sk_eat_skb(sk, skb, copied_early);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copied_early = 0;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continue;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  <w:t>found_fin_ok:</w:t>
      </w:r>
    </w:p>
    <w:p w:rsidR="007A52B6" w:rsidRDefault="007A52B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这里开始处理</w:t>
      </w:r>
      <w:r>
        <w:rPr>
          <w:rFonts w:hint="eastAsia"/>
        </w:rPr>
        <w:t>FIN</w:t>
      </w:r>
      <w:r>
        <w:rPr>
          <w:rFonts w:hint="eastAsia"/>
        </w:rPr>
        <w:t>数据包</w:t>
      </w:r>
      <w:r>
        <w:rPr>
          <w:rFonts w:hint="eastAsia"/>
        </w:rPr>
        <w:t xml:space="preserve"> */</w:t>
      </w:r>
    </w:p>
    <w:p w:rsidR="00702477" w:rsidRDefault="0070247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 FIN</w:t>
      </w:r>
      <w:r>
        <w:rPr>
          <w:rFonts w:hint="eastAsia"/>
        </w:rPr>
        <w:t>标志也占用一个序列号，因此给序列号加一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++*seq;</w:t>
      </w:r>
    </w:p>
    <w:p w:rsidR="003D6FD1" w:rsidRDefault="003D6FD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与前文相同，不再重复注释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(!(flags &amp; MSG_PEEK))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sk_eat_skb(sk, skb, copied_early);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copied_early = 0;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4A05BE" w:rsidRDefault="004A05BE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接收到</w:t>
      </w:r>
      <w:r>
        <w:rPr>
          <w:rFonts w:hint="eastAsia"/>
        </w:rPr>
        <w:t>FIN</w:t>
      </w:r>
      <w:r>
        <w:rPr>
          <w:rFonts w:hint="eastAsia"/>
        </w:rPr>
        <w:t>标志，表示对端已经关闭写通道，那么对于本端来说，这是这是最后一个可读数据包，因此退出循环</w:t>
      </w:r>
      <w:r w:rsidR="00EB09D2">
        <w:rPr>
          <w:rFonts w:hint="eastAsia"/>
        </w:rPr>
        <w:t>。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break;</w:t>
      </w:r>
    </w:p>
    <w:p w:rsidR="00F85089" w:rsidRDefault="00F85089" w:rsidP="008C5A08">
      <w:pPr>
        <w:pStyle w:val="af7"/>
      </w:pPr>
      <w:r>
        <w:tab/>
        <w:t>} while (len &gt; 0);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  <w:t>if (user_recv) {</w:t>
      </w:r>
    </w:p>
    <w:p w:rsidR="00393414" w:rsidRDefault="0039341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 prequeue</w:t>
      </w:r>
      <w:r>
        <w:rPr>
          <w:rFonts w:hint="eastAsia"/>
        </w:rPr>
        <w:t>队列中仍然有未读取的数据包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  <w:t>if (!skb_queue_empty(&amp;tp-&gt;ucopy.prequeue))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int chunk;</w:t>
      </w:r>
    </w:p>
    <w:p w:rsidR="00F85089" w:rsidRDefault="00F85089" w:rsidP="008C5A08">
      <w:pPr>
        <w:pStyle w:val="af7"/>
      </w:pPr>
    </w:p>
    <w:p w:rsidR="00B17240" w:rsidRDefault="00B1724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594785">
        <w:rPr>
          <w:rFonts w:hint="eastAsia"/>
        </w:rPr>
        <w:t>设置要读取的长度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tp-&gt;ucopy.len = copied &gt; 0 ? len : 0;</w:t>
      </w:r>
    </w:p>
    <w:p w:rsidR="00F85089" w:rsidRDefault="000A00DE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处理</w:t>
      </w:r>
      <w:r>
        <w:rPr>
          <w:rFonts w:hint="eastAsia"/>
        </w:rPr>
        <w:t>prequeue</w:t>
      </w:r>
      <w:r>
        <w:rPr>
          <w:rFonts w:hint="eastAsia"/>
        </w:rPr>
        <w:t>队列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tcp_prequeue_process(sk);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</w:r>
      <w:r>
        <w:tab/>
        <w:t>if (copied &gt; 0 &amp;&amp; (chunk = len - tp-&gt;ucopy.len) != 0) {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NET_ADD_STATS_USER(sock_net(sk), LINUX_MIB_TCPDIRECTCOPYFROMPREQUEUE, chunk);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len -= chunk;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</w:r>
      <w:r>
        <w:tab/>
        <w:t>copied += chunk;</w:t>
      </w:r>
    </w:p>
    <w:p w:rsidR="00F85089" w:rsidRDefault="00F85089" w:rsidP="008C5A08">
      <w:pPr>
        <w:pStyle w:val="af7"/>
      </w:pPr>
      <w:r>
        <w:tab/>
      </w:r>
      <w:r>
        <w:tab/>
      </w:r>
      <w:r>
        <w:tab/>
        <w:t>}</w:t>
      </w:r>
    </w:p>
    <w:p w:rsidR="00F85089" w:rsidRDefault="00F85089" w:rsidP="008C5A08">
      <w:pPr>
        <w:pStyle w:val="af7"/>
      </w:pPr>
      <w:r>
        <w:tab/>
      </w:r>
      <w:r>
        <w:tab/>
        <w:t>}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>
        <w:tab/>
        <w:t>tp-&gt;ucopy.task = NULL;</w:t>
      </w:r>
    </w:p>
    <w:p w:rsidR="00F85089" w:rsidRDefault="00F85089" w:rsidP="008C5A08">
      <w:pPr>
        <w:pStyle w:val="af7"/>
      </w:pPr>
      <w:r>
        <w:lastRenderedPageBreak/>
        <w:tab/>
      </w:r>
      <w:r>
        <w:tab/>
        <w:t>tp-&gt;ucopy.len = 0;</w:t>
      </w:r>
    </w:p>
    <w:p w:rsidR="00F85089" w:rsidRDefault="00F85089" w:rsidP="008C5A08">
      <w:pPr>
        <w:pStyle w:val="af7"/>
      </w:pPr>
      <w:r>
        <w:tab/>
        <w:t>}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>#ifdef CONFIG_NET_DMA</w:t>
      </w:r>
    </w:p>
    <w:p w:rsidR="00F85089" w:rsidRDefault="00F85089" w:rsidP="008C5A08">
      <w:pPr>
        <w:pStyle w:val="af7"/>
      </w:pPr>
      <w:r>
        <w:tab/>
        <w:t>tcp_service_net_dma(sk, true);  /* Wait for queue to drain */</w:t>
      </w:r>
    </w:p>
    <w:p w:rsidR="00F85089" w:rsidRDefault="00F85089" w:rsidP="008C5A08">
      <w:pPr>
        <w:pStyle w:val="af7"/>
      </w:pPr>
      <w:r>
        <w:tab/>
        <w:t>tp-&gt;ucopy.dma_chan = NULL;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  <w:t>if (tp-&gt;ucopy.pinned_list) {</w:t>
      </w:r>
    </w:p>
    <w:p w:rsidR="00F85089" w:rsidRDefault="00F85089" w:rsidP="008C5A08">
      <w:pPr>
        <w:pStyle w:val="af7"/>
      </w:pPr>
      <w:r>
        <w:tab/>
      </w:r>
      <w:r>
        <w:tab/>
        <w:t>dma_unpin_iovec_pages(tp-&gt;ucopy.pinned_list);</w:t>
      </w:r>
    </w:p>
    <w:p w:rsidR="00F85089" w:rsidRDefault="00F85089" w:rsidP="008C5A08">
      <w:pPr>
        <w:pStyle w:val="af7"/>
      </w:pPr>
      <w:r>
        <w:tab/>
      </w:r>
      <w:r>
        <w:tab/>
        <w:t>tp-&gt;ucopy.pinned_list = NULL;</w:t>
      </w:r>
    </w:p>
    <w:p w:rsidR="00F85089" w:rsidRDefault="00F85089" w:rsidP="008C5A08">
      <w:pPr>
        <w:pStyle w:val="af7"/>
      </w:pPr>
      <w:r>
        <w:tab/>
        <w:t>}</w:t>
      </w:r>
    </w:p>
    <w:p w:rsidR="00F85089" w:rsidRDefault="00F85089" w:rsidP="008C5A08">
      <w:pPr>
        <w:pStyle w:val="af7"/>
      </w:pPr>
      <w:r>
        <w:t>#endif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ab/>
      </w:r>
      <w:r w:rsidR="00B96D2D">
        <w:rPr>
          <w:rFonts w:hint="eastAsia"/>
        </w:rPr>
        <w:t xml:space="preserve">/* </w:t>
      </w:r>
      <w:r w:rsidR="00B96D2D">
        <w:rPr>
          <w:rFonts w:hint="eastAsia"/>
        </w:rPr>
        <w:t>释放已经读取的数据包</w:t>
      </w:r>
      <w:r w:rsidR="00B96D2D"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  <w:t>tcp_cleanup_rbuf(sk, copied);</w:t>
      </w:r>
    </w:p>
    <w:p w:rsidR="00F85089" w:rsidRDefault="00597AD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释放套接字控制权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  <w:t>release_sock(sk);</w:t>
      </w:r>
    </w:p>
    <w:p w:rsidR="00F85089" w:rsidRDefault="00F85089" w:rsidP="008C5A08">
      <w:pPr>
        <w:pStyle w:val="af7"/>
      </w:pPr>
      <w:r>
        <w:tab/>
        <w:t>return copied;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>out:</w:t>
      </w:r>
    </w:p>
    <w:p w:rsidR="00F85089" w:rsidRDefault="00F85089" w:rsidP="008C5A08">
      <w:pPr>
        <w:pStyle w:val="af7"/>
      </w:pPr>
      <w:r>
        <w:tab/>
        <w:t>release_sock(sk);</w:t>
      </w:r>
    </w:p>
    <w:p w:rsidR="00F85089" w:rsidRDefault="00F85089" w:rsidP="008C5A08">
      <w:pPr>
        <w:pStyle w:val="af7"/>
      </w:pPr>
      <w:r>
        <w:tab/>
        <w:t>return err;</w:t>
      </w:r>
    </w:p>
    <w:p w:rsidR="00F85089" w:rsidRDefault="00F85089" w:rsidP="008C5A08">
      <w:pPr>
        <w:pStyle w:val="af7"/>
      </w:pPr>
    </w:p>
    <w:p w:rsidR="00F85089" w:rsidRDefault="00F85089" w:rsidP="008C5A08">
      <w:pPr>
        <w:pStyle w:val="af7"/>
      </w:pPr>
      <w:r>
        <w:t>recv_urg:</w:t>
      </w:r>
    </w:p>
    <w:p w:rsidR="00BF10AC" w:rsidRDefault="00BF10A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接收紧急数据</w:t>
      </w:r>
      <w:r>
        <w:rPr>
          <w:rFonts w:hint="eastAsia"/>
        </w:rPr>
        <w:t xml:space="preserve"> */</w:t>
      </w:r>
    </w:p>
    <w:p w:rsidR="00F85089" w:rsidRDefault="00F85089" w:rsidP="008C5A08">
      <w:pPr>
        <w:pStyle w:val="af7"/>
      </w:pPr>
      <w:r>
        <w:tab/>
        <w:t>err = tcp_recv_urg(sk, msg, len, flags);</w:t>
      </w:r>
    </w:p>
    <w:p w:rsidR="00F85089" w:rsidRDefault="00F85089" w:rsidP="008C5A08">
      <w:pPr>
        <w:pStyle w:val="af7"/>
      </w:pPr>
      <w:r>
        <w:tab/>
        <w:t>goto out;</w:t>
      </w:r>
    </w:p>
    <w:p w:rsidR="00983CDC" w:rsidRDefault="00F85089" w:rsidP="008C5A08">
      <w:pPr>
        <w:pStyle w:val="af7"/>
      </w:pPr>
      <w:r>
        <w:t>}</w:t>
      </w:r>
    </w:p>
    <w:p w:rsidR="00983CDC" w:rsidRDefault="00B1121E" w:rsidP="00960C91">
      <w:pPr>
        <w:ind w:firstLineChars="0" w:firstLine="368"/>
      </w:pPr>
      <w:r>
        <w:rPr>
          <w:rFonts w:hint="eastAsia"/>
        </w:rPr>
        <w:t>上面的</w:t>
      </w:r>
      <w:r>
        <w:rPr>
          <w:rFonts w:hint="eastAsia"/>
        </w:rPr>
        <w:t>tcp_recvmsg</w:t>
      </w:r>
      <w:r>
        <w:rPr>
          <w:rFonts w:hint="eastAsia"/>
        </w:rPr>
        <w:t>即使已经加了大量的注释，但是由于这个函数逻辑过于复杂，以及</w:t>
      </w:r>
      <w:r>
        <w:rPr>
          <w:rFonts w:hint="eastAsia"/>
        </w:rPr>
        <w:t>TCP</w:t>
      </w:r>
      <w:r>
        <w:rPr>
          <w:rFonts w:hint="eastAsia"/>
        </w:rPr>
        <w:t>接收队列的多样性，即使我们已经看完了这个函数实现</w:t>
      </w:r>
      <w:r w:rsidR="008B4F83">
        <w:rPr>
          <w:rFonts w:hint="eastAsia"/>
        </w:rPr>
        <w:t>，却仍然无法清楚的掌握这个函数的整体脉络</w:t>
      </w:r>
      <w:r>
        <w:rPr>
          <w:rFonts w:hint="eastAsia"/>
        </w:rPr>
        <w:t>。</w:t>
      </w:r>
      <w:r w:rsidR="008B4F83">
        <w:rPr>
          <w:rFonts w:hint="eastAsia"/>
        </w:rPr>
        <w:t>后面，我会通过进一步分析</w:t>
      </w:r>
      <w:r w:rsidR="008B4F83">
        <w:rPr>
          <w:rFonts w:hint="eastAsia"/>
        </w:rPr>
        <w:t>TCP</w:t>
      </w:r>
      <w:r w:rsidR="008B4F83">
        <w:rPr>
          <w:rFonts w:hint="eastAsia"/>
        </w:rPr>
        <w:t>套接字几个队列的用途，尽力理清</w:t>
      </w:r>
      <w:r w:rsidR="008B4F83">
        <w:rPr>
          <w:rFonts w:hint="eastAsia"/>
        </w:rPr>
        <w:t>TCP</w:t>
      </w:r>
      <w:r w:rsidR="008B4F83">
        <w:rPr>
          <w:rFonts w:hint="eastAsia"/>
        </w:rPr>
        <w:t>数据包的接收</w:t>
      </w:r>
      <w:r w:rsidR="00CB46EF">
        <w:rPr>
          <w:rFonts w:hint="eastAsia"/>
        </w:rPr>
        <w:t>流程。</w:t>
      </w:r>
      <w:r w:rsidR="00670963">
        <w:rPr>
          <w:rFonts w:hint="eastAsia"/>
        </w:rPr>
        <w:t>到时候，读者可以前后对照来增强理解。</w:t>
      </w:r>
    </w:p>
    <w:p w:rsidR="000C2460" w:rsidRDefault="00433DBF" w:rsidP="00433DBF">
      <w:pPr>
        <w:pStyle w:val="2"/>
      </w:pPr>
      <w:r>
        <w:rPr>
          <w:rFonts w:hint="eastAsia"/>
        </w:rPr>
        <w:t>13.5</w:t>
      </w:r>
      <w:r w:rsidR="009E7FDB">
        <w:rPr>
          <w:rFonts w:hint="eastAsia"/>
        </w:rPr>
        <w:t>从网卡到套接字</w:t>
      </w:r>
    </w:p>
    <w:p w:rsidR="0017108B" w:rsidRDefault="00A040B2" w:rsidP="0017108B">
      <w:pPr>
        <w:ind w:firstLineChars="0"/>
      </w:pPr>
      <w:r>
        <w:rPr>
          <w:rFonts w:hint="eastAsia"/>
        </w:rPr>
        <w:t>对于一般的套接字编程来说，大多是应用编程，所以套接字</w:t>
      </w:r>
      <w:r w:rsidR="0017108B">
        <w:rPr>
          <w:rFonts w:hint="eastAsia"/>
        </w:rPr>
        <w:t>一般</w:t>
      </w:r>
      <w:r>
        <w:rPr>
          <w:rFonts w:hint="eastAsia"/>
        </w:rPr>
        <w:t>都是</w:t>
      </w:r>
      <w:r>
        <w:rPr>
          <w:rFonts w:hint="eastAsia"/>
        </w:rPr>
        <w:t>UDP</w:t>
      </w:r>
      <w:r>
        <w:rPr>
          <w:rFonts w:hint="eastAsia"/>
        </w:rPr>
        <w:t>或者</w:t>
      </w:r>
      <w:r>
        <w:rPr>
          <w:rFonts w:hint="eastAsia"/>
        </w:rPr>
        <w:t>TCP</w:t>
      </w:r>
      <w:r>
        <w:rPr>
          <w:rFonts w:hint="eastAsia"/>
        </w:rPr>
        <w:t>协议的套接字。前面两章是从应用层次的角度，自上而下的</w:t>
      </w:r>
      <w:r w:rsidR="00D5076B">
        <w:rPr>
          <w:rFonts w:hint="eastAsia"/>
        </w:rPr>
        <w:t>分析了</w:t>
      </w:r>
      <w:r w:rsidR="00D5076B">
        <w:rPr>
          <w:rFonts w:hint="eastAsia"/>
        </w:rPr>
        <w:t>UDP</w:t>
      </w:r>
      <w:r w:rsidR="00D5076B">
        <w:rPr>
          <w:rFonts w:hint="eastAsia"/>
        </w:rPr>
        <w:t>和</w:t>
      </w:r>
      <w:r w:rsidR="00D5076B">
        <w:rPr>
          <w:rFonts w:hint="eastAsia"/>
        </w:rPr>
        <w:t>TCP</w:t>
      </w:r>
      <w:r w:rsidR="00D5076B">
        <w:rPr>
          <w:rFonts w:hint="eastAsia"/>
        </w:rPr>
        <w:t>数据包的接收流程。同时，也有了一个新的问题，数据包是如何进入对应套接字的接收缓冲的呢？</w:t>
      </w:r>
      <w:r w:rsidR="007414D3">
        <w:rPr>
          <w:rFonts w:hint="eastAsia"/>
        </w:rPr>
        <w:t>本章将从网卡接收到数据包开始，一直跟踪到</w:t>
      </w:r>
      <w:r w:rsidR="00AB1C9D">
        <w:rPr>
          <w:rFonts w:hint="eastAsia"/>
        </w:rPr>
        <w:t>内核将数据包放入到对应的套接字缓冲为止。</w:t>
      </w:r>
    </w:p>
    <w:p w:rsidR="002E29A0" w:rsidRDefault="000E553C" w:rsidP="000E553C">
      <w:pPr>
        <w:pStyle w:val="3"/>
        <w:ind w:firstLine="600"/>
      </w:pPr>
      <w:r>
        <w:rPr>
          <w:rFonts w:hint="eastAsia"/>
        </w:rPr>
        <w:lastRenderedPageBreak/>
        <w:t xml:space="preserve">13.5.1 </w:t>
      </w:r>
      <w:r w:rsidR="00AC5D9C">
        <w:rPr>
          <w:rFonts w:hint="eastAsia"/>
        </w:rPr>
        <w:t>从硬中断到软中断</w:t>
      </w:r>
    </w:p>
    <w:p w:rsidR="007E187F" w:rsidRDefault="006728EE" w:rsidP="00DB254D">
      <w:pPr>
        <w:ind w:firstLineChars="0" w:firstLine="0"/>
      </w:pPr>
      <w:r>
        <w:rPr>
          <w:rFonts w:hint="eastAsia"/>
        </w:rPr>
        <w:tab/>
      </w:r>
      <w:r w:rsidR="001A16EB">
        <w:rPr>
          <w:rFonts w:hint="eastAsia"/>
        </w:rPr>
        <w:t>对于网卡来说，数据包的到达是一个无法预料的事件，系统需要某种手段来得知该事件。</w:t>
      </w:r>
      <w:r w:rsidR="00D95C8A">
        <w:rPr>
          <w:rFonts w:hint="eastAsia"/>
        </w:rPr>
        <w:t>一般来说，有两种方式：轮询和中断。</w:t>
      </w:r>
      <w:r w:rsidR="009335CC">
        <w:rPr>
          <w:rFonts w:hint="eastAsia"/>
        </w:rPr>
        <w:t>用直白的语言来描述，轮询就是</w:t>
      </w:r>
      <w:r w:rsidR="009335CC">
        <w:rPr>
          <w:rFonts w:hint="eastAsia"/>
        </w:rPr>
        <w:t>CPU</w:t>
      </w:r>
      <w:r w:rsidR="009335CC">
        <w:rPr>
          <w:rFonts w:hint="eastAsia"/>
        </w:rPr>
        <w:t>不断地问网卡：“你那有准备好的数据包吗？”。</w:t>
      </w:r>
      <w:r w:rsidR="00763A3C">
        <w:rPr>
          <w:rFonts w:hint="eastAsia"/>
        </w:rPr>
        <w:t>如果网卡回答有数据包的话，</w:t>
      </w:r>
      <w:r w:rsidR="00763A3C">
        <w:rPr>
          <w:rFonts w:hint="eastAsia"/>
        </w:rPr>
        <w:t>CPU</w:t>
      </w:r>
      <w:r w:rsidR="00763A3C">
        <w:rPr>
          <w:rFonts w:hint="eastAsia"/>
        </w:rPr>
        <w:t>就进行处理，不然</w:t>
      </w:r>
      <w:r w:rsidR="00EB10BC">
        <w:rPr>
          <w:rFonts w:hint="eastAsia"/>
        </w:rPr>
        <w:t>要么干点别的，要么</w:t>
      </w:r>
      <w:r w:rsidR="00763A3C">
        <w:rPr>
          <w:rFonts w:hint="eastAsia"/>
        </w:rPr>
        <w:t>继续问。</w:t>
      </w:r>
      <w:r w:rsidR="00134298">
        <w:rPr>
          <w:rFonts w:hint="eastAsia"/>
        </w:rPr>
        <w:t>后者呢，则是</w:t>
      </w:r>
      <w:r w:rsidR="00134298">
        <w:rPr>
          <w:rFonts w:hint="eastAsia"/>
        </w:rPr>
        <w:t>CPU</w:t>
      </w:r>
      <w:r w:rsidR="00134298">
        <w:rPr>
          <w:rFonts w:hint="eastAsia"/>
        </w:rPr>
        <w:t>该干嘛干嘛。</w:t>
      </w:r>
      <w:r w:rsidR="00EB10BC">
        <w:rPr>
          <w:rFonts w:hint="eastAsia"/>
        </w:rPr>
        <w:t>当网卡收到数据包后，直接喊话“喂，有活干了”。</w:t>
      </w:r>
      <w:r w:rsidR="00636D83">
        <w:rPr>
          <w:rFonts w:hint="eastAsia"/>
        </w:rPr>
        <w:t>于是</w:t>
      </w:r>
      <w:r w:rsidR="00636D83">
        <w:rPr>
          <w:rFonts w:hint="eastAsia"/>
        </w:rPr>
        <w:t>CPU</w:t>
      </w:r>
      <w:r w:rsidR="001D3DCC">
        <w:rPr>
          <w:rFonts w:hint="eastAsia"/>
        </w:rPr>
        <w:t>赶紧把手头</w:t>
      </w:r>
      <w:r w:rsidR="00636D83">
        <w:rPr>
          <w:rFonts w:hint="eastAsia"/>
        </w:rPr>
        <w:t>工作</w:t>
      </w:r>
      <w:r w:rsidR="001D3DCC">
        <w:rPr>
          <w:rFonts w:hint="eastAsia"/>
        </w:rPr>
        <w:t>保存一下</w:t>
      </w:r>
      <w:r w:rsidR="00783D92">
        <w:rPr>
          <w:rFonts w:hint="eastAsia"/>
        </w:rPr>
        <w:t>，尽快响应任务。</w:t>
      </w:r>
      <w:r w:rsidR="00784A30">
        <w:rPr>
          <w:rFonts w:hint="eastAsia"/>
        </w:rPr>
        <w:t>第一种方式，毫无疑问会造成</w:t>
      </w:r>
      <w:r w:rsidR="00784A30">
        <w:rPr>
          <w:rFonts w:hint="eastAsia"/>
        </w:rPr>
        <w:t>CPU</w:t>
      </w:r>
      <w:r w:rsidR="00784A30">
        <w:rPr>
          <w:rFonts w:hint="eastAsia"/>
        </w:rPr>
        <w:t>的浪费。因为在网卡没有数据包的时候，</w:t>
      </w:r>
      <w:r w:rsidR="00784A30">
        <w:rPr>
          <w:rFonts w:hint="eastAsia"/>
        </w:rPr>
        <w:t>CPU</w:t>
      </w:r>
      <w:r w:rsidR="00022B1C">
        <w:rPr>
          <w:rFonts w:hint="eastAsia"/>
        </w:rPr>
        <w:t>还是要浪费计算周期来</w:t>
      </w:r>
      <w:r w:rsidR="00784A30">
        <w:rPr>
          <w:rFonts w:hint="eastAsia"/>
        </w:rPr>
        <w:t>询问网卡。</w:t>
      </w:r>
      <w:r w:rsidR="0042789D">
        <w:rPr>
          <w:rFonts w:hint="eastAsia"/>
        </w:rPr>
        <w:t>第二种</w:t>
      </w:r>
      <w:r w:rsidR="00A67D59">
        <w:rPr>
          <w:rFonts w:hint="eastAsia"/>
        </w:rPr>
        <w:t>中断</w:t>
      </w:r>
      <w:r w:rsidR="0042789D">
        <w:rPr>
          <w:rFonts w:hint="eastAsia"/>
        </w:rPr>
        <w:t>方式呢，看上去很美，网卡没有数据的时候，</w:t>
      </w:r>
      <w:r w:rsidR="0042789D">
        <w:rPr>
          <w:rFonts w:hint="eastAsia"/>
        </w:rPr>
        <w:t>CPU</w:t>
      </w:r>
      <w:r w:rsidR="0042789D">
        <w:rPr>
          <w:rFonts w:hint="eastAsia"/>
        </w:rPr>
        <w:t>可以做其它事情，有数据的时候，则可以及时处理。</w:t>
      </w:r>
      <w:r w:rsidR="00A67D59">
        <w:rPr>
          <w:rFonts w:hint="eastAsia"/>
        </w:rPr>
        <w:t>然而在实际应用中，中断方式也有很大的问题。</w:t>
      </w:r>
      <w:r w:rsidR="00736E00">
        <w:rPr>
          <w:rFonts w:hint="eastAsia"/>
        </w:rPr>
        <w:t>在</w:t>
      </w:r>
      <w:r w:rsidR="00736E00">
        <w:rPr>
          <w:rFonts w:hint="eastAsia"/>
        </w:rPr>
        <w:t>CPU</w:t>
      </w:r>
      <w:r w:rsidR="00736E00">
        <w:rPr>
          <w:rFonts w:hint="eastAsia"/>
        </w:rPr>
        <w:t>影响中断时，为了不影响当前工作，需要将当前工作的上下文保存起来，然后再进行中断处理。</w:t>
      </w:r>
      <w:r w:rsidR="00850EF9">
        <w:rPr>
          <w:rFonts w:hint="eastAsia"/>
        </w:rPr>
        <w:t>试想，当前千兆</w:t>
      </w:r>
      <w:r w:rsidR="00736E00">
        <w:rPr>
          <w:rFonts w:hint="eastAsia"/>
        </w:rPr>
        <w:t>、万兆</w:t>
      </w:r>
      <w:r w:rsidR="00850EF9">
        <w:rPr>
          <w:rFonts w:hint="eastAsia"/>
        </w:rPr>
        <w:t>网卡已经非常普遍</w:t>
      </w:r>
      <w:r w:rsidR="00736E00">
        <w:rPr>
          <w:rFonts w:hint="eastAsia"/>
        </w:rPr>
        <w:t>，当网卡满负载的时候，每秒钟会产生大量中断</w:t>
      </w:r>
      <w:r w:rsidR="0034443D">
        <w:rPr>
          <w:rFonts w:hint="eastAsia"/>
        </w:rPr>
        <w:t>。除了切换过程带来的计算代价，上下文的切换还会导致</w:t>
      </w:r>
      <w:r w:rsidR="0034443D">
        <w:rPr>
          <w:rFonts w:hint="eastAsia"/>
        </w:rPr>
        <w:t>cache</w:t>
      </w:r>
      <w:r w:rsidR="0034443D">
        <w:rPr>
          <w:rFonts w:hint="eastAsia"/>
        </w:rPr>
        <w:t>的失效</w:t>
      </w:r>
      <w:r w:rsidR="006B06FA">
        <w:rPr>
          <w:rFonts w:hint="eastAsia"/>
        </w:rPr>
        <w:t>——这对高性能设备来说，是不可忽视的问题。</w:t>
      </w:r>
      <w:r w:rsidR="000E1B1B">
        <w:rPr>
          <w:rFonts w:hint="eastAsia"/>
        </w:rPr>
        <w:t>于是，</w:t>
      </w:r>
      <w:r w:rsidR="000E1B1B">
        <w:rPr>
          <w:rFonts w:hint="eastAsia"/>
        </w:rPr>
        <w:t>Linux</w:t>
      </w:r>
      <w:r w:rsidR="000E1B1B">
        <w:rPr>
          <w:rFonts w:hint="eastAsia"/>
        </w:rPr>
        <w:t>对这两种方式进行了折中，</w:t>
      </w:r>
      <w:r w:rsidR="00E74F9A">
        <w:rPr>
          <w:rFonts w:hint="eastAsia"/>
        </w:rPr>
        <w:t>引入了一个</w:t>
      </w:r>
      <w:r w:rsidR="00E74F9A">
        <w:rPr>
          <w:rFonts w:hint="eastAsia"/>
        </w:rPr>
        <w:t>New API</w:t>
      </w:r>
      <w:r w:rsidR="00E74F9A">
        <w:rPr>
          <w:rFonts w:hint="eastAsia"/>
        </w:rPr>
        <w:t>，缩写为</w:t>
      </w:r>
      <w:r w:rsidR="00E74F9A">
        <w:rPr>
          <w:rFonts w:hint="eastAsia"/>
        </w:rPr>
        <w:t>NAPI</w:t>
      </w:r>
      <w:r w:rsidR="00E74F9A">
        <w:rPr>
          <w:rFonts w:hint="eastAsia"/>
        </w:rPr>
        <w:t>。</w:t>
      </w:r>
      <w:r w:rsidR="00D775D0">
        <w:rPr>
          <w:rFonts w:hint="eastAsia"/>
        </w:rPr>
        <w:t>简单来说，在</w:t>
      </w:r>
      <w:r w:rsidR="00D775D0">
        <w:rPr>
          <w:rFonts w:hint="eastAsia"/>
        </w:rPr>
        <w:t>CPU</w:t>
      </w:r>
      <w:r w:rsidR="00D775D0">
        <w:rPr>
          <w:rFonts w:hint="eastAsia"/>
        </w:rPr>
        <w:t>响应网卡中断时，不再仅仅处理一个数据包就退出，而是</w:t>
      </w:r>
      <w:r w:rsidR="00087177">
        <w:rPr>
          <w:rFonts w:hint="eastAsia"/>
        </w:rPr>
        <w:t>使用轮询的方式继续尝试处理新数据包</w:t>
      </w:r>
      <w:r w:rsidR="009912F7">
        <w:rPr>
          <w:rFonts w:hint="eastAsia"/>
        </w:rPr>
        <w:t>，直到</w:t>
      </w:r>
      <w:r w:rsidR="000D41D6">
        <w:rPr>
          <w:rFonts w:hint="eastAsia"/>
        </w:rPr>
        <w:t>没有新包到来或者到达本次中断的最多处理</w:t>
      </w:r>
      <w:r w:rsidR="00A1563E">
        <w:rPr>
          <w:rFonts w:hint="eastAsia"/>
        </w:rPr>
        <w:t>数据包</w:t>
      </w:r>
      <w:r w:rsidR="000D41D6">
        <w:rPr>
          <w:rFonts w:hint="eastAsia"/>
        </w:rPr>
        <w:t>个数。</w:t>
      </w:r>
    </w:p>
    <w:p w:rsidR="002C73D6" w:rsidRDefault="001430E8" w:rsidP="00DB254D">
      <w:pPr>
        <w:ind w:firstLineChars="0" w:firstLine="0"/>
      </w:pPr>
      <w:r>
        <w:rPr>
          <w:rFonts w:hint="eastAsia"/>
        </w:rPr>
        <w:tab/>
      </w:r>
      <w:r w:rsidR="0065041F">
        <w:rPr>
          <w:rFonts w:hint="eastAsia"/>
        </w:rPr>
        <w:t>网卡硬中断的处理是在网卡驱动中进行的</w:t>
      </w:r>
      <w:r w:rsidR="009B189C">
        <w:rPr>
          <w:rFonts w:hint="eastAsia"/>
        </w:rPr>
        <w:t>，这个与硬件联系过于紧密，我们可以忽略细节。只需要知道对于支持</w:t>
      </w:r>
      <w:r w:rsidR="009B189C">
        <w:rPr>
          <w:rFonts w:hint="eastAsia"/>
        </w:rPr>
        <w:t>NAPI</w:t>
      </w:r>
      <w:r w:rsidR="009B189C">
        <w:rPr>
          <w:rFonts w:hint="eastAsia"/>
        </w:rPr>
        <w:t>的网卡来说，其读取数据包的硬中断处理函数会调用</w:t>
      </w:r>
      <w:r w:rsidR="009B189C" w:rsidRPr="009B189C">
        <w:t>__napi_schedule</w:t>
      </w:r>
      <w:r w:rsidR="009B189C">
        <w:rPr>
          <w:rFonts w:hint="eastAsia"/>
        </w:rPr>
        <w:t>，</w:t>
      </w:r>
      <w:r w:rsidR="009B189C">
        <w:t>将网卡加入</w:t>
      </w:r>
      <w:r w:rsidR="009B189C">
        <w:t>NAPI</w:t>
      </w:r>
      <w:r w:rsidR="009B189C">
        <w:t>的</w:t>
      </w:r>
      <w:r w:rsidR="009B189C">
        <w:t>poll</w:t>
      </w:r>
      <w:r w:rsidR="009B189C">
        <w:rPr>
          <w:rFonts w:hint="eastAsia"/>
        </w:rPr>
        <w:t xml:space="preserve"> list</w:t>
      </w:r>
      <w:r w:rsidR="009B189C">
        <w:rPr>
          <w:rFonts w:hint="eastAsia"/>
        </w:rPr>
        <w:t>中。</w:t>
      </w:r>
    </w:p>
    <w:p w:rsidR="00D679A8" w:rsidRDefault="00D679A8" w:rsidP="008C5A08">
      <w:pPr>
        <w:pStyle w:val="af7"/>
      </w:pPr>
      <w:r>
        <w:t>void __napi_schedule(struct napi_struct *n)</w:t>
      </w:r>
    </w:p>
    <w:p w:rsidR="00D679A8" w:rsidRDefault="00D679A8" w:rsidP="008C5A08">
      <w:pPr>
        <w:pStyle w:val="af7"/>
      </w:pPr>
      <w:r>
        <w:t>{</w:t>
      </w:r>
    </w:p>
    <w:p w:rsidR="00D679A8" w:rsidRDefault="00D679A8" w:rsidP="008C5A08">
      <w:pPr>
        <w:pStyle w:val="af7"/>
      </w:pPr>
      <w:r>
        <w:t xml:space="preserve">    unsigned long flags;</w:t>
      </w:r>
    </w:p>
    <w:p w:rsidR="00D679A8" w:rsidRDefault="00D679A8" w:rsidP="008C5A08">
      <w:pPr>
        <w:pStyle w:val="af7"/>
      </w:pPr>
    </w:p>
    <w:p w:rsidR="00D679A8" w:rsidRDefault="00D679A8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禁止本地中断，保护添加</w:t>
      </w:r>
      <w:r>
        <w:rPr>
          <w:rFonts w:hint="eastAsia"/>
        </w:rPr>
        <w:t>poll list</w:t>
      </w:r>
      <w:r>
        <w:rPr>
          <w:rFonts w:hint="eastAsia"/>
        </w:rPr>
        <w:t>的临界区</w:t>
      </w:r>
      <w:r>
        <w:rPr>
          <w:rFonts w:hint="eastAsia"/>
        </w:rPr>
        <w:t xml:space="preserve"> */</w:t>
      </w:r>
    </w:p>
    <w:p w:rsidR="00D679A8" w:rsidRDefault="00D679A8" w:rsidP="008C5A08">
      <w:pPr>
        <w:pStyle w:val="af7"/>
      </w:pPr>
      <w:r>
        <w:t xml:space="preserve">    local_irq_save(flags);</w:t>
      </w:r>
    </w:p>
    <w:p w:rsidR="001F6AF6" w:rsidRDefault="001F6AF6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加入到当前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poll</w:t>
      </w:r>
      <w:r>
        <w:rPr>
          <w:rFonts w:hint="eastAsia"/>
        </w:rPr>
        <w:t>列表中</w:t>
      </w:r>
      <w:r>
        <w:rPr>
          <w:rFonts w:hint="eastAsia"/>
        </w:rPr>
        <w:t xml:space="preserve"> */</w:t>
      </w:r>
    </w:p>
    <w:p w:rsidR="00D679A8" w:rsidRDefault="00D679A8" w:rsidP="008C5A08">
      <w:pPr>
        <w:pStyle w:val="af7"/>
      </w:pPr>
      <w:r>
        <w:t xml:space="preserve">    ____napi_schedule(&amp;__get_cpu_var(softnet_data), n);</w:t>
      </w:r>
    </w:p>
    <w:p w:rsidR="00D679A8" w:rsidRDefault="00D679A8" w:rsidP="008C5A08">
      <w:pPr>
        <w:pStyle w:val="af7"/>
      </w:pPr>
      <w:r>
        <w:t xml:space="preserve">    local_irq_restore(flags);</w:t>
      </w:r>
    </w:p>
    <w:p w:rsidR="00D679A8" w:rsidRDefault="00D679A8" w:rsidP="008C5A08">
      <w:pPr>
        <w:pStyle w:val="af7"/>
      </w:pPr>
      <w:r>
        <w:t>}</w:t>
      </w:r>
    </w:p>
    <w:p w:rsidR="00015B07" w:rsidRDefault="002259C7" w:rsidP="00DB254D">
      <w:pPr>
        <w:ind w:firstLineChars="0" w:firstLine="0"/>
      </w:pPr>
      <w:r>
        <w:t>进入</w:t>
      </w:r>
      <w:r w:rsidRPr="002259C7">
        <w:t>____napi_schedule</w:t>
      </w:r>
      <w:r>
        <w:rPr>
          <w:rFonts w:hint="eastAsia"/>
        </w:rPr>
        <w:t>,</w:t>
      </w:r>
    </w:p>
    <w:p w:rsidR="002259C7" w:rsidRDefault="002259C7" w:rsidP="008C5A08">
      <w:pPr>
        <w:pStyle w:val="af7"/>
      </w:pPr>
      <w:r>
        <w:t>static inline void ____napi_schedule(struct softnet_data *sd,</w:t>
      </w:r>
    </w:p>
    <w:p w:rsidR="002259C7" w:rsidRDefault="002259C7" w:rsidP="008C5A08">
      <w:pPr>
        <w:pStyle w:val="af7"/>
      </w:pPr>
      <w:r>
        <w:t xml:space="preserve">                     struct napi_struct *napi)</w:t>
      </w:r>
    </w:p>
    <w:p w:rsidR="002259C7" w:rsidRDefault="002259C7" w:rsidP="008C5A08">
      <w:pPr>
        <w:pStyle w:val="af7"/>
      </w:pPr>
      <w:r>
        <w:t>{</w:t>
      </w:r>
    </w:p>
    <w:p w:rsidR="002259C7" w:rsidRDefault="002259C7" w:rsidP="008C5A08">
      <w:pPr>
        <w:pStyle w:val="af7"/>
      </w:pPr>
      <w:r>
        <w:rPr>
          <w:rFonts w:hint="eastAsia"/>
        </w:rPr>
        <w:lastRenderedPageBreak/>
        <w:tab/>
        <w:t xml:space="preserve">/* </w:t>
      </w:r>
      <w:r>
        <w:rPr>
          <w:rFonts w:hint="eastAsia"/>
        </w:rPr>
        <w:t>将</w:t>
      </w:r>
      <w:r>
        <w:rPr>
          <w:rFonts w:hint="eastAsia"/>
        </w:rPr>
        <w:t>napi</w:t>
      </w:r>
      <w:r>
        <w:rPr>
          <w:rFonts w:hint="eastAsia"/>
        </w:rPr>
        <w:t>加入对队尾</w:t>
      </w:r>
      <w:r>
        <w:rPr>
          <w:rFonts w:hint="eastAsia"/>
        </w:rPr>
        <w:t xml:space="preserve"> */</w:t>
      </w:r>
    </w:p>
    <w:p w:rsidR="002259C7" w:rsidRDefault="002259C7" w:rsidP="008C5A08">
      <w:pPr>
        <w:pStyle w:val="af7"/>
      </w:pPr>
      <w:r>
        <w:t xml:space="preserve">    list_add_tail(&amp;napi-&gt;poll_list, &amp;sd-&gt;poll_list);</w:t>
      </w:r>
    </w:p>
    <w:p w:rsidR="00C32A61" w:rsidRDefault="00C32A61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触发接收当前</w:t>
      </w:r>
      <w:r>
        <w:rPr>
          <w:rFonts w:hint="eastAsia"/>
        </w:rPr>
        <w:t>CPU</w:t>
      </w:r>
      <w:r>
        <w:rPr>
          <w:rFonts w:hint="eastAsia"/>
        </w:rPr>
        <w:t>接收软中断（实际上设置一个标志位）</w:t>
      </w:r>
      <w:r>
        <w:rPr>
          <w:rFonts w:hint="eastAsia"/>
        </w:rPr>
        <w:t xml:space="preserve"> */</w:t>
      </w:r>
    </w:p>
    <w:p w:rsidR="002259C7" w:rsidRDefault="002259C7" w:rsidP="008C5A08">
      <w:pPr>
        <w:pStyle w:val="af7"/>
      </w:pPr>
      <w:r>
        <w:t xml:space="preserve">    __raise_softirq_irqoff(NET_RX_SOFTIRQ);</w:t>
      </w:r>
    </w:p>
    <w:p w:rsidR="002259C7" w:rsidRDefault="002259C7" w:rsidP="008C5A08">
      <w:pPr>
        <w:pStyle w:val="af7"/>
      </w:pPr>
      <w:r>
        <w:t>}</w:t>
      </w:r>
    </w:p>
    <w:p w:rsidR="00495AA2" w:rsidRDefault="005D07F1" w:rsidP="00DB254D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关于中断处理为什么要分为硬中断和软中断（也经常被称为上下部分）的解释已经很多了。简单地说：硬中断处理是一个特殊的上下文，</w:t>
      </w:r>
      <w:r>
        <w:rPr>
          <w:rFonts w:hint="eastAsia"/>
        </w:rPr>
        <w:t>CPU</w:t>
      </w:r>
      <w:r>
        <w:rPr>
          <w:rFonts w:hint="eastAsia"/>
        </w:rPr>
        <w:t>会屏蔽掉绝大部分中断，并且有不少限制。所以硬中断应尽可能的快速处理，来增加系统的响应</w:t>
      </w:r>
      <w:r w:rsidR="00F06701">
        <w:rPr>
          <w:rFonts w:hint="eastAsia"/>
        </w:rPr>
        <w:t>，</w:t>
      </w:r>
      <w:r>
        <w:rPr>
          <w:rFonts w:hint="eastAsia"/>
        </w:rPr>
        <w:t>因此要将具体的处理工作放到软中断中。</w:t>
      </w:r>
    </w:p>
    <w:p w:rsidR="005D07F1" w:rsidRPr="00F06701" w:rsidRDefault="005D07F1" w:rsidP="00DB254D">
      <w:pPr>
        <w:ind w:firstLineChars="0" w:firstLine="0"/>
      </w:pPr>
    </w:p>
    <w:p w:rsidR="00D5480B" w:rsidRPr="00A040B2" w:rsidRDefault="001F174C" w:rsidP="001F174C">
      <w:pPr>
        <w:pStyle w:val="3"/>
        <w:ind w:firstLine="600"/>
      </w:pPr>
      <w:r>
        <w:rPr>
          <w:rFonts w:hint="eastAsia"/>
        </w:rPr>
        <w:t xml:space="preserve">13.5.2 </w:t>
      </w:r>
      <w:r>
        <w:rPr>
          <w:rFonts w:hint="eastAsia"/>
        </w:rPr>
        <w:t>软中断处理</w:t>
      </w:r>
    </w:p>
    <w:p w:rsidR="00433DBF" w:rsidRDefault="00F06701" w:rsidP="000C2460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前一节</w:t>
      </w:r>
      <w:r w:rsidR="00950FC0">
        <w:rPr>
          <w:rFonts w:hint="eastAsia"/>
        </w:rPr>
        <w:t>，我们看到硬中断通过设置标志位，“触发”了软中断。</w:t>
      </w:r>
      <w:r w:rsidR="00791D4D">
        <w:rPr>
          <w:rFonts w:hint="eastAsia"/>
        </w:rPr>
        <w:t>那么内核又是何时处理软中断的呢？</w:t>
      </w:r>
      <w:r w:rsidR="00604A0C">
        <w:rPr>
          <w:rFonts w:hint="eastAsia"/>
        </w:rPr>
        <w:t>内核目前在以下几种条件下，会检查是否需要处理软中断</w:t>
      </w:r>
    </w:p>
    <w:p w:rsidR="00604A0C" w:rsidRDefault="00604A0C" w:rsidP="00604A0C">
      <w:pPr>
        <w:pStyle w:val="a"/>
      </w:pPr>
      <w:r>
        <w:rPr>
          <w:rFonts w:hint="eastAsia"/>
        </w:rPr>
        <w:t>退出硬中断上下文；</w:t>
      </w:r>
    </w:p>
    <w:p w:rsidR="00604A0C" w:rsidRDefault="00604A0C" w:rsidP="00604A0C">
      <w:pPr>
        <w:pStyle w:val="a"/>
      </w:pPr>
      <w:r>
        <w:rPr>
          <w:rFonts w:hint="eastAsia"/>
        </w:rPr>
        <w:t>重新</w:t>
      </w:r>
      <w:r>
        <w:rPr>
          <w:rFonts w:hint="eastAsia"/>
        </w:rPr>
        <w:t>enable</w:t>
      </w:r>
      <w:r>
        <w:rPr>
          <w:rFonts w:hint="eastAsia"/>
        </w:rPr>
        <w:t>软中断时；</w:t>
      </w:r>
    </w:p>
    <w:p w:rsidR="00604A0C" w:rsidRDefault="00604A0C" w:rsidP="00604A0C">
      <w:pPr>
        <w:pStyle w:val="a"/>
      </w:pPr>
      <w:r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都有一个</w:t>
      </w:r>
      <w:r>
        <w:rPr>
          <w:rFonts w:hint="eastAsia"/>
        </w:rPr>
        <w:t>ksoftirqd</w:t>
      </w:r>
      <w:r>
        <w:rPr>
          <w:rFonts w:hint="eastAsia"/>
        </w:rPr>
        <w:t>的内核线程。当内核的软中断数量过多时，就会唤醒该线程循环处理软中断；</w:t>
      </w:r>
    </w:p>
    <w:p w:rsidR="00604A0C" w:rsidRDefault="00566DA7" w:rsidP="00604A0C">
      <w:pPr>
        <w:ind w:left="420" w:firstLineChars="0" w:firstLine="0"/>
      </w:pPr>
      <w:r>
        <w:rPr>
          <w:rFonts w:hint="eastAsia"/>
        </w:rPr>
        <w:t>接收数据包的软中断处理函数为</w:t>
      </w:r>
      <w:r w:rsidRPr="00566DA7">
        <w:t>net_rx_action</w:t>
      </w:r>
    </w:p>
    <w:p w:rsidR="008F6878" w:rsidRDefault="008F6878" w:rsidP="008C5A08">
      <w:pPr>
        <w:pStyle w:val="af7"/>
      </w:pPr>
      <w:r>
        <w:t>static void net_rx_action(struct softirq_action *h)</w:t>
      </w:r>
    </w:p>
    <w:p w:rsidR="008F6878" w:rsidRDefault="008F6878" w:rsidP="008C5A08">
      <w:pPr>
        <w:pStyle w:val="af7"/>
      </w:pPr>
      <w:r>
        <w:t>{</w:t>
      </w:r>
    </w:p>
    <w:p w:rsidR="006C7A69" w:rsidRDefault="006C7A69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接收数据包的</w:t>
      </w:r>
      <w:r>
        <w:rPr>
          <w:rFonts w:hint="eastAsia"/>
        </w:rPr>
        <w:t>per cpu</w:t>
      </w:r>
      <w:r>
        <w:rPr>
          <w:rFonts w:hint="eastAsia"/>
        </w:rPr>
        <w:t>队列</w:t>
      </w:r>
      <w:r w:rsidR="001B5432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8F6878" w:rsidRDefault="008F6878" w:rsidP="008C5A08">
      <w:pPr>
        <w:pStyle w:val="af7"/>
      </w:pPr>
      <w:r>
        <w:t xml:space="preserve">    struct softnet_data *sd = &amp;__get_cpu_var(softnet_data);</w:t>
      </w:r>
    </w:p>
    <w:p w:rsidR="00887F79" w:rsidRDefault="00887F79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最长的运行时间限制为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jiffies */</w:t>
      </w:r>
    </w:p>
    <w:p w:rsidR="008F6878" w:rsidRDefault="008F6878" w:rsidP="008C5A08">
      <w:pPr>
        <w:pStyle w:val="af7"/>
      </w:pPr>
      <w:r>
        <w:t xml:space="preserve">    unsigned long time_limit = jiffies + 2;</w:t>
      </w:r>
    </w:p>
    <w:p w:rsidR="00E756DF" w:rsidRDefault="002C3CBD" w:rsidP="008C5A08">
      <w:pPr>
        <w:pStyle w:val="af7"/>
      </w:pPr>
      <w:r>
        <w:rPr>
          <w:rFonts w:hint="eastAsia"/>
        </w:rPr>
        <w:tab/>
      </w:r>
      <w:r w:rsidR="00981DB8">
        <w:rPr>
          <w:rFonts w:hint="eastAsia"/>
        </w:rPr>
        <w:t xml:space="preserve">/* </w:t>
      </w:r>
    </w:p>
    <w:p w:rsidR="00E756DF" w:rsidRDefault="00E756DF" w:rsidP="008C5A08">
      <w:pPr>
        <w:pStyle w:val="af7"/>
      </w:pPr>
      <w:r>
        <w:rPr>
          <w:rFonts w:hint="eastAsia"/>
        </w:rPr>
        <w:tab/>
      </w:r>
      <w:r w:rsidR="00981DB8">
        <w:rPr>
          <w:rFonts w:hint="eastAsia"/>
        </w:rPr>
        <w:t>一次软中断最多处理的包个数</w:t>
      </w:r>
      <w:r>
        <w:rPr>
          <w:rFonts w:hint="eastAsia"/>
        </w:rPr>
        <w:t>。</w:t>
      </w:r>
    </w:p>
    <w:p w:rsidR="00E756DF" w:rsidRDefault="00E756DF" w:rsidP="008C5A08">
      <w:pPr>
        <w:pStyle w:val="af7"/>
      </w:pPr>
      <w:r>
        <w:rPr>
          <w:rFonts w:hint="eastAsia"/>
        </w:rPr>
        <w:tab/>
        <w:t>netdev_budget</w:t>
      </w:r>
      <w:r>
        <w:rPr>
          <w:rFonts w:hint="eastAsia"/>
        </w:rPr>
        <w:t>的值为</w:t>
      </w:r>
      <w:r w:rsidRPr="00E756DF">
        <w:t>/proc/sys/net/core/netdev_budget</w:t>
      </w:r>
    </w:p>
    <w:p w:rsidR="002C3CBD" w:rsidRDefault="00981DB8" w:rsidP="008C5A08">
      <w:pPr>
        <w:pStyle w:val="af7"/>
      </w:pPr>
      <w:r>
        <w:rPr>
          <w:rFonts w:hint="eastAsia"/>
        </w:rPr>
        <w:t>*/</w:t>
      </w:r>
    </w:p>
    <w:p w:rsidR="008F6878" w:rsidRDefault="008F6878" w:rsidP="008C5A08">
      <w:pPr>
        <w:pStyle w:val="af7"/>
      </w:pPr>
      <w:r>
        <w:t xml:space="preserve">    int budget = netdev_budget;</w:t>
      </w:r>
    </w:p>
    <w:p w:rsidR="008F6878" w:rsidRDefault="008F6878" w:rsidP="008C5A08">
      <w:pPr>
        <w:pStyle w:val="af7"/>
      </w:pPr>
      <w:r>
        <w:t xml:space="preserve">    void *have;</w:t>
      </w:r>
    </w:p>
    <w:p w:rsidR="008F6878" w:rsidRDefault="008F6878" w:rsidP="008C5A08">
      <w:pPr>
        <w:pStyle w:val="af7"/>
      </w:pPr>
    </w:p>
    <w:p w:rsidR="00486C84" w:rsidRDefault="00486C8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因为网卡驱动会</w:t>
      </w:r>
      <w:r w:rsidR="005F6460">
        <w:rPr>
          <w:rFonts w:hint="eastAsia"/>
        </w:rPr>
        <w:t>访问</w:t>
      </w:r>
      <w:r w:rsidR="005F6460">
        <w:rPr>
          <w:rFonts w:hint="eastAsia"/>
        </w:rPr>
        <w:t>poll list</w:t>
      </w:r>
      <w:r>
        <w:rPr>
          <w:rFonts w:hint="eastAsia"/>
        </w:rPr>
        <w:t>，因此需要禁止本地</w:t>
      </w:r>
      <w:r w:rsidR="00BD6FB5">
        <w:rPr>
          <w:rFonts w:hint="eastAsia"/>
        </w:rPr>
        <w:t>硬</w:t>
      </w:r>
      <w:r>
        <w:rPr>
          <w:rFonts w:hint="eastAsia"/>
        </w:rPr>
        <w:t>中断</w:t>
      </w:r>
      <w:r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local_irq_disable();</w:t>
      </w:r>
    </w:p>
    <w:p w:rsidR="008F6878" w:rsidRDefault="008F6878" w:rsidP="008C5A08">
      <w:pPr>
        <w:pStyle w:val="af7"/>
      </w:pPr>
    </w:p>
    <w:p w:rsidR="00981AD8" w:rsidRDefault="008F6878" w:rsidP="008C5A08">
      <w:pPr>
        <w:pStyle w:val="af7"/>
      </w:pPr>
      <w:r>
        <w:t xml:space="preserve">    </w:t>
      </w:r>
      <w:r w:rsidR="00981AD8">
        <w:rPr>
          <w:rFonts w:hint="eastAsia"/>
        </w:rPr>
        <w:t xml:space="preserve">/* </w:t>
      </w:r>
      <w:r w:rsidR="009111A5">
        <w:rPr>
          <w:rFonts w:hint="eastAsia"/>
        </w:rPr>
        <w:t>遍历所有</w:t>
      </w:r>
      <w:r w:rsidR="002C1F5B">
        <w:rPr>
          <w:rFonts w:hint="eastAsia"/>
        </w:rPr>
        <w:t>加入到</w:t>
      </w:r>
      <w:r w:rsidR="002C1F5B">
        <w:rPr>
          <w:rFonts w:hint="eastAsia"/>
        </w:rPr>
        <w:t>poll</w:t>
      </w:r>
      <w:r w:rsidR="002C1F5B">
        <w:rPr>
          <w:rFonts w:hint="eastAsia"/>
        </w:rPr>
        <w:t>链表的网卡</w:t>
      </w:r>
      <w:r w:rsidR="00B21516">
        <w:rPr>
          <w:rFonts w:hint="eastAsia"/>
        </w:rPr>
        <w:t xml:space="preserve"> </w:t>
      </w:r>
      <w:r w:rsidR="00981AD8">
        <w:rPr>
          <w:rFonts w:hint="eastAsia"/>
        </w:rPr>
        <w:t>*/</w:t>
      </w:r>
    </w:p>
    <w:p w:rsidR="008F6878" w:rsidRDefault="00981AD8" w:rsidP="008C5A08">
      <w:pPr>
        <w:pStyle w:val="af7"/>
      </w:pPr>
      <w:r>
        <w:rPr>
          <w:rFonts w:hint="eastAsia"/>
        </w:rPr>
        <w:tab/>
      </w:r>
      <w:r w:rsidR="008F6878">
        <w:t>while (!list_empty(&amp;sd-&gt;poll_list)) {</w:t>
      </w:r>
    </w:p>
    <w:p w:rsidR="008F6878" w:rsidRDefault="008F6878" w:rsidP="008C5A08">
      <w:pPr>
        <w:pStyle w:val="af7"/>
      </w:pPr>
      <w:r>
        <w:lastRenderedPageBreak/>
        <w:t xml:space="preserve">        struct napi_struct *n;</w:t>
      </w:r>
    </w:p>
    <w:p w:rsidR="008F6878" w:rsidRDefault="008F6878" w:rsidP="008C5A08">
      <w:pPr>
        <w:pStyle w:val="af7"/>
      </w:pPr>
      <w:r>
        <w:t xml:space="preserve">        int work, weight;</w:t>
      </w:r>
    </w:p>
    <w:p w:rsidR="008F6878" w:rsidRDefault="008F6878" w:rsidP="008C5A08">
      <w:pPr>
        <w:pStyle w:val="af7"/>
      </w:pPr>
    </w:p>
    <w:p w:rsidR="00870292" w:rsidRDefault="00870292" w:rsidP="008C5A08">
      <w:pPr>
        <w:pStyle w:val="af7"/>
      </w:pPr>
      <w:r>
        <w:rPr>
          <w:rFonts w:hint="eastAsia"/>
        </w:rPr>
        <w:tab/>
        <w:t>/*</w:t>
      </w:r>
      <w:r w:rsidR="00902CCE">
        <w:rPr>
          <w:rFonts w:hint="eastAsia"/>
        </w:rPr>
        <w:t xml:space="preserve"> </w:t>
      </w:r>
      <w:r w:rsidR="00F213DF">
        <w:rPr>
          <w:rFonts w:hint="eastAsia"/>
        </w:rPr>
        <w:t>已经消耗掉最大的数据包或者超出了允许时间限制，则退出此次处理</w:t>
      </w:r>
      <w:r>
        <w:rPr>
          <w:rFonts w:hint="eastAsia"/>
        </w:rPr>
        <w:t xml:space="preserve"> */</w:t>
      </w:r>
      <w:r w:rsidR="00B355D8">
        <w:rPr>
          <w:rFonts w:hint="eastAsia"/>
        </w:rPr>
        <w:t xml:space="preserve"> </w:t>
      </w:r>
    </w:p>
    <w:p w:rsidR="008F6878" w:rsidRDefault="008F6878" w:rsidP="008C5A08">
      <w:pPr>
        <w:pStyle w:val="af7"/>
      </w:pPr>
      <w:r>
        <w:t xml:space="preserve">        if (unlikely(budget &lt;= 0 || time_after(jiffies, time_limit)))</w:t>
      </w:r>
      <w:r w:rsidR="00E93D6A">
        <w:rPr>
          <w:rFonts w:hint="eastAsia"/>
        </w:rPr>
        <w:t xml:space="preserve"> {</w:t>
      </w:r>
    </w:p>
    <w:p w:rsidR="003E2D49" w:rsidRDefault="003E2D49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FA54D8">
        <w:rPr>
          <w:rFonts w:hint="eastAsia"/>
        </w:rPr>
        <w:t>这时退出此次收包软中断只为了避免过长的占用</w:t>
      </w:r>
      <w:r w:rsidR="00FA54D8">
        <w:rPr>
          <w:rFonts w:hint="eastAsia"/>
        </w:rPr>
        <w:t>CPU</w:t>
      </w:r>
      <w:r w:rsidR="00FA54D8">
        <w:rPr>
          <w:rFonts w:hint="eastAsia"/>
        </w:rPr>
        <w:t>，所以跳到</w:t>
      </w:r>
      <w:r w:rsidR="00FA54D8">
        <w:rPr>
          <w:rFonts w:hint="eastAsia"/>
        </w:rPr>
        <w:t>softnet_break</w:t>
      </w:r>
      <w:r w:rsidR="00FA54D8">
        <w:rPr>
          <w:rFonts w:hint="eastAsia"/>
        </w:rPr>
        <w:t>，再次触发一次收包软中断</w:t>
      </w:r>
      <w:r>
        <w:rPr>
          <w:rFonts w:hint="eastAsia"/>
        </w:rPr>
        <w:t xml:space="preserve"> */ </w:t>
      </w:r>
    </w:p>
    <w:p w:rsidR="008F6878" w:rsidRDefault="008F6878" w:rsidP="008C5A08">
      <w:pPr>
        <w:pStyle w:val="af7"/>
      </w:pPr>
      <w:r>
        <w:t xml:space="preserve">            goto softnet_break;</w:t>
      </w:r>
    </w:p>
    <w:p w:rsidR="00E93D6A" w:rsidRDefault="00E93D6A" w:rsidP="008C5A08">
      <w:pPr>
        <w:pStyle w:val="af7"/>
      </w:pPr>
      <w:r>
        <w:rPr>
          <w:rFonts w:hint="eastAsia"/>
        </w:rPr>
        <w:tab/>
        <w:t>}</w:t>
      </w:r>
    </w:p>
    <w:p w:rsidR="008F6878" w:rsidRDefault="008F6878" w:rsidP="008C5A08">
      <w:pPr>
        <w:pStyle w:val="af7"/>
      </w:pPr>
    </w:p>
    <w:p w:rsidR="0060675C" w:rsidRDefault="0060675C" w:rsidP="008C5A08">
      <w:pPr>
        <w:pStyle w:val="af7"/>
      </w:pPr>
      <w:r>
        <w:rPr>
          <w:rFonts w:hint="eastAsia"/>
        </w:rPr>
        <w:tab/>
        <w:t>/*</w:t>
      </w:r>
      <w:r w:rsidR="00AF62F9">
        <w:rPr>
          <w:rFonts w:hint="eastAsia"/>
        </w:rPr>
        <w:t xml:space="preserve"> </w:t>
      </w:r>
      <w:r w:rsidR="00A06B54">
        <w:rPr>
          <w:rFonts w:hint="eastAsia"/>
        </w:rPr>
        <w:t>打开本地硬中断</w:t>
      </w:r>
      <w:r>
        <w:rPr>
          <w:rFonts w:hint="eastAsia"/>
        </w:rPr>
        <w:t xml:space="preserve"> */ </w:t>
      </w:r>
    </w:p>
    <w:p w:rsidR="00604A0C" w:rsidRDefault="008F6878" w:rsidP="008C5A08">
      <w:pPr>
        <w:pStyle w:val="af7"/>
      </w:pPr>
      <w:r>
        <w:t xml:space="preserve">        local_irq_enable();</w:t>
      </w:r>
    </w:p>
    <w:p w:rsidR="008F6878" w:rsidRDefault="008F6878" w:rsidP="008C5A08">
      <w:pPr>
        <w:pStyle w:val="af7"/>
      </w:pPr>
    </w:p>
    <w:p w:rsidR="001515EC" w:rsidRDefault="001515EC" w:rsidP="008C5A08">
      <w:pPr>
        <w:pStyle w:val="af7"/>
      </w:pPr>
      <w:r>
        <w:rPr>
          <w:rFonts w:hint="eastAsia"/>
        </w:rPr>
        <w:tab/>
        <w:t xml:space="preserve">/* </w:t>
      </w:r>
      <w:r w:rsidR="00025BDA">
        <w:rPr>
          <w:rFonts w:hint="eastAsia"/>
        </w:rPr>
        <w:t>虽然这里在打开硬中断时，访问了</w:t>
      </w:r>
      <w:r w:rsidR="00025BDA">
        <w:rPr>
          <w:rFonts w:hint="eastAsia"/>
        </w:rPr>
        <w:t>poll_list</w:t>
      </w:r>
      <w:r w:rsidR="00025BDA">
        <w:rPr>
          <w:rFonts w:hint="eastAsia"/>
        </w:rPr>
        <w:t>，但仍然是安全的。因为硬中断只是在往</w:t>
      </w:r>
      <w:r w:rsidR="00025BDA">
        <w:rPr>
          <w:rFonts w:hint="eastAsia"/>
        </w:rPr>
        <w:t>poll_list</w:t>
      </w:r>
      <w:r w:rsidR="00025BDA">
        <w:rPr>
          <w:rFonts w:hint="eastAsia"/>
        </w:rPr>
        <w:t>的末尾插入，不会影响第一个元素。</w:t>
      </w:r>
      <w:r w:rsidR="00CA4BCD">
        <w:rPr>
          <w:rFonts w:hint="eastAsia"/>
        </w:rPr>
        <w:t xml:space="preserve"> </w:t>
      </w:r>
      <w:r>
        <w:rPr>
          <w:rFonts w:hint="eastAsia"/>
        </w:rPr>
        <w:t xml:space="preserve">*/ </w:t>
      </w:r>
    </w:p>
    <w:p w:rsidR="008F6878" w:rsidRDefault="008F6878" w:rsidP="008C5A08">
      <w:pPr>
        <w:pStyle w:val="af7"/>
      </w:pPr>
      <w:r>
        <w:t xml:space="preserve">        n = list_first_entry(&amp;sd-&gt;poll_list, struct napi_struct, poll_list);</w:t>
      </w:r>
    </w:p>
    <w:p w:rsidR="008F6878" w:rsidRDefault="008F6878" w:rsidP="008C5A08">
      <w:pPr>
        <w:pStyle w:val="af7"/>
      </w:pPr>
    </w:p>
    <w:p w:rsidR="007E3803" w:rsidRDefault="007E3803" w:rsidP="008C5A08">
      <w:pPr>
        <w:pStyle w:val="af7"/>
      </w:pPr>
      <w:r>
        <w:rPr>
          <w:rFonts w:hint="eastAsia"/>
        </w:rPr>
        <w:tab/>
        <w:t xml:space="preserve">/* </w:t>
      </w:r>
      <w:r w:rsidR="00C2728F">
        <w:rPr>
          <w:rFonts w:hint="eastAsia"/>
        </w:rPr>
        <w:t>获得该设备的</w:t>
      </w:r>
      <w:r w:rsidR="00C2728F">
        <w:rPr>
          <w:rFonts w:hint="eastAsia"/>
        </w:rPr>
        <w:t>netpoll</w:t>
      </w:r>
      <w:r w:rsidR="00C2728F">
        <w:rPr>
          <w:rFonts w:hint="eastAsia"/>
        </w:rPr>
        <w:t>锁</w:t>
      </w:r>
      <w:r w:rsidR="00857B98">
        <w:rPr>
          <w:rFonts w:hint="eastAsia"/>
        </w:rPr>
        <w:t xml:space="preserve"> </w:t>
      </w:r>
      <w:r>
        <w:rPr>
          <w:rFonts w:hint="eastAsia"/>
        </w:rPr>
        <w:t xml:space="preserve">*/ </w:t>
      </w:r>
    </w:p>
    <w:p w:rsidR="008F6878" w:rsidRDefault="008F6878" w:rsidP="008C5A08">
      <w:pPr>
        <w:pStyle w:val="af7"/>
      </w:pPr>
      <w:r>
        <w:t xml:space="preserve">        have = netpoll_poll_lock(n);</w:t>
      </w:r>
    </w:p>
    <w:p w:rsidR="008F6878" w:rsidRDefault="008F6878" w:rsidP="008C5A08">
      <w:pPr>
        <w:pStyle w:val="af7"/>
      </w:pPr>
    </w:p>
    <w:p w:rsidR="00EC6613" w:rsidRDefault="00EC6613" w:rsidP="008C5A08">
      <w:pPr>
        <w:pStyle w:val="af7"/>
      </w:pPr>
      <w:r>
        <w:rPr>
          <w:rFonts w:hint="eastAsia"/>
        </w:rPr>
        <w:t xml:space="preserve">        /* </w:t>
      </w:r>
      <w:r w:rsidR="00815F1C">
        <w:rPr>
          <w:rFonts w:hint="eastAsia"/>
        </w:rPr>
        <w:t>得到该网卡的权重，其意义一般为在这个网卡接收几个数据包</w:t>
      </w:r>
      <w:r>
        <w:rPr>
          <w:rFonts w:hint="eastAsia"/>
        </w:rPr>
        <w:t xml:space="preserve"> */ </w:t>
      </w:r>
    </w:p>
    <w:p w:rsidR="008F6878" w:rsidRDefault="008F6878" w:rsidP="008C5A08">
      <w:pPr>
        <w:pStyle w:val="af7"/>
      </w:pPr>
      <w:r>
        <w:t xml:space="preserve">        weight = n-&gt;weight;</w:t>
      </w:r>
    </w:p>
    <w:p w:rsidR="008F6878" w:rsidRDefault="008F6878" w:rsidP="008C5A08">
      <w:pPr>
        <w:pStyle w:val="af7"/>
      </w:pPr>
    </w:p>
    <w:p w:rsidR="008F6878" w:rsidRDefault="008F6878" w:rsidP="008C5A08">
      <w:pPr>
        <w:pStyle w:val="af7"/>
      </w:pPr>
      <w:r>
        <w:t xml:space="preserve">        /* This NAPI_STATE_SCHED test is for avoiding a race</w:t>
      </w:r>
    </w:p>
    <w:p w:rsidR="008F6878" w:rsidRDefault="008F6878" w:rsidP="008C5A08">
      <w:pPr>
        <w:pStyle w:val="af7"/>
      </w:pPr>
      <w:r>
        <w:t xml:space="preserve">         * with netpoll's poll_napi().  Only the entity which</w:t>
      </w:r>
    </w:p>
    <w:p w:rsidR="008F6878" w:rsidRDefault="008F6878" w:rsidP="008C5A08">
      <w:pPr>
        <w:pStyle w:val="af7"/>
      </w:pPr>
      <w:r>
        <w:t xml:space="preserve">         * obtains the lock and sees NAPI_STATE_SCHED set will</w:t>
      </w:r>
    </w:p>
    <w:p w:rsidR="008F6878" w:rsidRDefault="008F6878" w:rsidP="008C5A08">
      <w:pPr>
        <w:pStyle w:val="af7"/>
      </w:pPr>
      <w:r>
        <w:t xml:space="preserve">         * actually make the -&gt;poll() call.  Therefore we avoid</w:t>
      </w:r>
    </w:p>
    <w:p w:rsidR="008F6878" w:rsidRDefault="008F6878" w:rsidP="008C5A08">
      <w:pPr>
        <w:pStyle w:val="af7"/>
      </w:pPr>
      <w:r>
        <w:t xml:space="preserve">         * accidentally calling -&gt;poll() when NAPI is not scheduled.</w:t>
      </w:r>
    </w:p>
    <w:p w:rsidR="008F6878" w:rsidRDefault="008F6878" w:rsidP="008C5A08">
      <w:pPr>
        <w:pStyle w:val="af7"/>
      </w:pPr>
      <w:r>
        <w:t xml:space="preserve">         */</w:t>
      </w:r>
    </w:p>
    <w:p w:rsidR="008F6878" w:rsidRDefault="008F6878" w:rsidP="008C5A08">
      <w:pPr>
        <w:pStyle w:val="af7"/>
      </w:pPr>
      <w:r>
        <w:t xml:space="preserve">        work = 0;</w:t>
      </w:r>
    </w:p>
    <w:p w:rsidR="00383643" w:rsidRDefault="0038364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再次检查该网卡是否有</w:t>
      </w:r>
      <w:r>
        <w:rPr>
          <w:rFonts w:hint="eastAsia"/>
        </w:rPr>
        <w:t>NAPI</w:t>
      </w:r>
      <w:r>
        <w:rPr>
          <w:rFonts w:hint="eastAsia"/>
        </w:rPr>
        <w:t>调用</w:t>
      </w:r>
      <w:r w:rsidR="003D3D0D">
        <w:rPr>
          <w:rFonts w:hint="eastAsia"/>
        </w:rPr>
        <w:t>（因为与</w:t>
      </w:r>
      <w:r w:rsidR="003D3D0D">
        <w:rPr>
          <w:rFonts w:hint="eastAsia"/>
        </w:rPr>
        <w:t>netpoll</w:t>
      </w:r>
      <w:r w:rsidR="003D3D0D">
        <w:rPr>
          <w:rFonts w:hint="eastAsia"/>
        </w:rPr>
        <w:t>有竞争）</w:t>
      </w:r>
      <w:r>
        <w:rPr>
          <w:rFonts w:hint="eastAsia"/>
        </w:rPr>
        <w:t xml:space="preserve"> */ </w:t>
      </w:r>
    </w:p>
    <w:p w:rsidR="008F6878" w:rsidRDefault="008F6878" w:rsidP="008C5A08">
      <w:pPr>
        <w:pStyle w:val="af7"/>
      </w:pPr>
      <w:r>
        <w:t xml:space="preserve">        if (test_bit(NAPI_STATE_SCHED, &amp;n-&gt;state)) {</w:t>
      </w:r>
    </w:p>
    <w:p w:rsidR="00663FE2" w:rsidRDefault="00663FE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DC1E5E">
        <w:rPr>
          <w:rFonts w:hint="eastAsia"/>
        </w:rPr>
        <w:t>对网卡进行查询操作</w:t>
      </w:r>
      <w:r w:rsidR="000E6290">
        <w:rPr>
          <w:rFonts w:hint="eastAsia"/>
        </w:rPr>
        <w:t>，</w:t>
      </w:r>
      <w:r w:rsidR="000E6290">
        <w:rPr>
          <w:rFonts w:hint="eastAsia"/>
        </w:rPr>
        <w:t>work</w:t>
      </w:r>
      <w:r w:rsidR="000E6290">
        <w:rPr>
          <w:rFonts w:hint="eastAsia"/>
        </w:rPr>
        <w:t>值为读取的数据包个数</w:t>
      </w:r>
      <w:r>
        <w:rPr>
          <w:rFonts w:hint="eastAsia"/>
        </w:rPr>
        <w:t xml:space="preserve"> */ </w:t>
      </w:r>
    </w:p>
    <w:p w:rsidR="008F6878" w:rsidRDefault="008F6878" w:rsidP="008C5A08">
      <w:pPr>
        <w:pStyle w:val="af7"/>
      </w:pPr>
      <w:r>
        <w:t xml:space="preserve">            work = n-&gt;poll(n, weight);</w:t>
      </w:r>
    </w:p>
    <w:p w:rsidR="008F6878" w:rsidRDefault="008F6878" w:rsidP="008C5A08">
      <w:pPr>
        <w:pStyle w:val="af7"/>
      </w:pPr>
      <w:r>
        <w:t xml:space="preserve">            trace_napi_poll(n);</w:t>
      </w:r>
    </w:p>
    <w:p w:rsidR="008F6878" w:rsidRDefault="008F6878" w:rsidP="008C5A08">
      <w:pPr>
        <w:pStyle w:val="af7"/>
      </w:pPr>
      <w:r>
        <w:t xml:space="preserve">        }</w:t>
      </w:r>
    </w:p>
    <w:p w:rsidR="008F6878" w:rsidRDefault="008F6878" w:rsidP="008C5A08">
      <w:pPr>
        <w:pStyle w:val="af7"/>
      </w:pPr>
    </w:p>
    <w:p w:rsidR="008F6878" w:rsidRDefault="008F6878" w:rsidP="008C5A08">
      <w:pPr>
        <w:pStyle w:val="af7"/>
      </w:pPr>
      <w:r>
        <w:t xml:space="preserve">        WARN_ON_ONCE(work &gt; weight);</w:t>
      </w:r>
    </w:p>
    <w:p w:rsidR="008F6878" w:rsidRDefault="003855E9" w:rsidP="008C5A08">
      <w:pPr>
        <w:pStyle w:val="af7"/>
      </w:pPr>
      <w:r>
        <w:rPr>
          <w:rFonts w:hint="eastAsia"/>
        </w:rPr>
        <w:tab/>
      </w:r>
      <w:r w:rsidR="001871C6">
        <w:rPr>
          <w:rFonts w:hint="eastAsia"/>
        </w:rPr>
        <w:t xml:space="preserve">/* </w:t>
      </w:r>
      <w:r w:rsidR="001871C6">
        <w:rPr>
          <w:rFonts w:hint="eastAsia"/>
        </w:rPr>
        <w:t>更新包预算即还可以读取数据包个数</w:t>
      </w:r>
      <w:r w:rsidR="001871C6"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    budget -= work;</w:t>
      </w:r>
    </w:p>
    <w:p w:rsidR="008F6878" w:rsidRDefault="008F6878" w:rsidP="008C5A08">
      <w:pPr>
        <w:pStyle w:val="af7"/>
      </w:pPr>
    </w:p>
    <w:p w:rsidR="008F6878" w:rsidRDefault="008F6878" w:rsidP="008C5A08">
      <w:pPr>
        <w:pStyle w:val="af7"/>
      </w:pPr>
      <w:r>
        <w:t xml:space="preserve">        local_irq_disable();</w:t>
      </w:r>
    </w:p>
    <w:p w:rsidR="008F6878" w:rsidRDefault="008F6878" w:rsidP="008C5A08">
      <w:pPr>
        <w:pStyle w:val="af7"/>
      </w:pPr>
    </w:p>
    <w:p w:rsidR="00B74714" w:rsidRDefault="00B7471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AF0F32">
        <w:rPr>
          <w:rFonts w:hint="eastAsia"/>
        </w:rPr>
        <w:t>从该网卡读取的数据包达到预算个数</w:t>
      </w:r>
      <w:r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    if (unlikely(work == weight)) {</w:t>
      </w:r>
    </w:p>
    <w:p w:rsidR="00F81240" w:rsidRDefault="00F81240" w:rsidP="008C5A08">
      <w:pPr>
        <w:pStyle w:val="af7"/>
      </w:pPr>
      <w:r>
        <w:rPr>
          <w:rFonts w:hint="eastAsia"/>
        </w:rPr>
        <w:t xml:space="preserve">            /*</w:t>
      </w:r>
      <w:r w:rsidR="009114FA">
        <w:rPr>
          <w:rFonts w:hint="eastAsia"/>
        </w:rPr>
        <w:t xml:space="preserve"> </w:t>
      </w:r>
      <w:r w:rsidR="009114FA">
        <w:rPr>
          <w:rFonts w:hint="eastAsia"/>
        </w:rPr>
        <w:t>判断</w:t>
      </w:r>
      <w:r w:rsidR="00607899">
        <w:rPr>
          <w:rFonts w:hint="eastAsia"/>
        </w:rPr>
        <w:t>该网卡的</w:t>
      </w:r>
      <w:r w:rsidR="00607899">
        <w:rPr>
          <w:rFonts w:hint="eastAsia"/>
        </w:rPr>
        <w:t>NAPI</w:t>
      </w:r>
      <w:r w:rsidR="00D4650A">
        <w:rPr>
          <w:rFonts w:hint="eastAsia"/>
        </w:rPr>
        <w:t>是否被禁止了</w:t>
      </w:r>
      <w:r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        if (unlikely(napi_disable_pending(n))) {</w:t>
      </w:r>
    </w:p>
    <w:p w:rsidR="006528B2" w:rsidRDefault="006528B2" w:rsidP="008C5A08">
      <w:pPr>
        <w:pStyle w:val="af7"/>
      </w:pPr>
      <w:r>
        <w:rPr>
          <w:rFonts w:hint="eastAsia"/>
        </w:rPr>
        <w:t xml:space="preserve">                /* </w:t>
      </w:r>
      <w:r w:rsidR="00D4650A">
        <w:rPr>
          <w:rFonts w:hint="eastAsia"/>
        </w:rPr>
        <w:t>NAPI</w:t>
      </w:r>
      <w:r w:rsidR="00F018FA">
        <w:rPr>
          <w:rFonts w:hint="eastAsia"/>
        </w:rPr>
        <w:t>已经被禁止</w:t>
      </w:r>
      <w:r w:rsidR="00D4650A">
        <w:rPr>
          <w:rFonts w:hint="eastAsia"/>
        </w:rPr>
        <w:t>了</w:t>
      </w:r>
      <w:r w:rsidR="00F018FA">
        <w:rPr>
          <w:rFonts w:hint="eastAsia"/>
        </w:rPr>
        <w:t>，则执行</w:t>
      </w:r>
      <w:r w:rsidR="00F018FA">
        <w:rPr>
          <w:rFonts w:hint="eastAsia"/>
        </w:rPr>
        <w:t>NAPI</w:t>
      </w:r>
      <w:r w:rsidR="00BD5926">
        <w:rPr>
          <w:rFonts w:hint="eastAsia"/>
        </w:rPr>
        <w:t>的完成处理</w:t>
      </w:r>
      <w:r>
        <w:rPr>
          <w:rFonts w:hint="eastAsia"/>
        </w:rPr>
        <w:t xml:space="preserve"> */ </w:t>
      </w:r>
    </w:p>
    <w:p w:rsidR="008F6878" w:rsidRDefault="008F6878" w:rsidP="008C5A08">
      <w:pPr>
        <w:pStyle w:val="af7"/>
      </w:pPr>
      <w:r>
        <w:t xml:space="preserve">                local_irq_enable();</w:t>
      </w:r>
    </w:p>
    <w:p w:rsidR="008F6878" w:rsidRDefault="008F6878" w:rsidP="008C5A08">
      <w:pPr>
        <w:pStyle w:val="af7"/>
      </w:pPr>
      <w:r>
        <w:t xml:space="preserve">                napi_complete(n);</w:t>
      </w:r>
    </w:p>
    <w:p w:rsidR="008F6878" w:rsidRDefault="008F6878" w:rsidP="008C5A08">
      <w:pPr>
        <w:pStyle w:val="af7"/>
      </w:pPr>
      <w:r>
        <w:t xml:space="preserve">                local_irq_disable();</w:t>
      </w:r>
    </w:p>
    <w:p w:rsidR="008F6878" w:rsidRDefault="008F6878" w:rsidP="008C5A08">
      <w:pPr>
        <w:pStyle w:val="af7"/>
      </w:pPr>
      <w:r>
        <w:t xml:space="preserve">            } else</w:t>
      </w:r>
      <w:r w:rsidR="008B3ECF">
        <w:rPr>
          <w:rFonts w:hint="eastAsia"/>
        </w:rPr>
        <w:t xml:space="preserve"> {</w:t>
      </w:r>
    </w:p>
    <w:p w:rsidR="0094220C" w:rsidRDefault="0094220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 w:rsidR="007870B4">
        <w:rPr>
          <w:rFonts w:hint="eastAsia"/>
        </w:rPr>
        <w:t xml:space="preserve"> </w:t>
      </w:r>
      <w:r w:rsidR="007870B4">
        <w:rPr>
          <w:rFonts w:hint="eastAsia"/>
        </w:rPr>
        <w:t>该设备仍然要继续进行</w:t>
      </w:r>
      <w:r w:rsidR="007870B4">
        <w:rPr>
          <w:rFonts w:hint="eastAsia"/>
        </w:rPr>
        <w:t>NAPI</w:t>
      </w:r>
      <w:r w:rsidR="007870B4">
        <w:rPr>
          <w:rFonts w:hint="eastAsia"/>
        </w:rPr>
        <w:t>操作，则将其移至队尾</w:t>
      </w:r>
      <w:r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            list_move_tail(&amp;n-&gt;poll_list, &amp;sd-&gt;poll_list);</w:t>
      </w:r>
    </w:p>
    <w:p w:rsidR="008B3ECF" w:rsidRDefault="008B3EC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F6878" w:rsidRDefault="008F6878" w:rsidP="008C5A08">
      <w:pPr>
        <w:pStyle w:val="af7"/>
      </w:pPr>
      <w:r>
        <w:t xml:space="preserve">        }</w:t>
      </w:r>
    </w:p>
    <w:p w:rsidR="008F6878" w:rsidRDefault="008F6878" w:rsidP="008C5A08">
      <w:pPr>
        <w:pStyle w:val="af7"/>
      </w:pPr>
    </w:p>
    <w:p w:rsidR="00B44DCB" w:rsidRDefault="00B44DCB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释放</w:t>
      </w:r>
      <w:r>
        <w:rPr>
          <w:rFonts w:hint="eastAsia"/>
        </w:rPr>
        <w:t>netpoll</w:t>
      </w:r>
      <w:r>
        <w:rPr>
          <w:rFonts w:hint="eastAsia"/>
        </w:rPr>
        <w:t>锁</w:t>
      </w:r>
      <w:r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    netpoll_poll_unlock(have);</w:t>
      </w:r>
    </w:p>
    <w:p w:rsidR="008F6878" w:rsidRDefault="008F6878" w:rsidP="008C5A08">
      <w:pPr>
        <w:pStyle w:val="af7"/>
      </w:pPr>
      <w:r>
        <w:t xml:space="preserve">    }</w:t>
      </w:r>
    </w:p>
    <w:p w:rsidR="008F6878" w:rsidRDefault="008F6878" w:rsidP="008C5A08">
      <w:pPr>
        <w:pStyle w:val="af7"/>
      </w:pPr>
      <w:r>
        <w:t>out:</w:t>
      </w:r>
    </w:p>
    <w:p w:rsidR="0075506F" w:rsidRDefault="0075506F" w:rsidP="008C5A08">
      <w:pPr>
        <w:pStyle w:val="af7"/>
      </w:pPr>
      <w:r>
        <w:rPr>
          <w:rFonts w:hint="eastAsia"/>
        </w:rPr>
        <w:t xml:space="preserve">    /* </w:t>
      </w:r>
      <w:r>
        <w:rPr>
          <w:rFonts w:hint="eastAsia"/>
        </w:rPr>
        <w:t>执行</w:t>
      </w:r>
      <w:r>
        <w:rPr>
          <w:rFonts w:hint="eastAsia"/>
        </w:rPr>
        <w:t>RPS</w:t>
      </w:r>
      <w:r>
        <w:rPr>
          <w:rFonts w:hint="eastAsia"/>
        </w:rPr>
        <w:t>处理并打开本地硬中断</w:t>
      </w:r>
      <w:r>
        <w:rPr>
          <w:rFonts w:hint="eastAsia"/>
        </w:rPr>
        <w:t xml:space="preserve"> */  </w:t>
      </w:r>
    </w:p>
    <w:p w:rsidR="008F6878" w:rsidRDefault="008F6878" w:rsidP="008C5A08">
      <w:pPr>
        <w:pStyle w:val="af7"/>
      </w:pPr>
      <w:r>
        <w:t xml:space="preserve">    net_rps_action_and_irq_enable(sd);</w:t>
      </w:r>
    </w:p>
    <w:p w:rsidR="008F6878" w:rsidRDefault="008F6878" w:rsidP="008C5A08">
      <w:pPr>
        <w:pStyle w:val="af7"/>
      </w:pPr>
    </w:p>
    <w:p w:rsidR="008F6878" w:rsidRDefault="008F6878" w:rsidP="008C5A08">
      <w:pPr>
        <w:pStyle w:val="af7"/>
      </w:pPr>
      <w:r>
        <w:t>#ifdef CONFIG_NET_DMA</w:t>
      </w:r>
    </w:p>
    <w:p w:rsidR="004E78F7" w:rsidRDefault="004E78F7" w:rsidP="008C5A08">
      <w:pPr>
        <w:pStyle w:val="af7"/>
      </w:pPr>
      <w:r>
        <w:rPr>
          <w:rFonts w:hint="eastAsia"/>
        </w:rPr>
        <w:t xml:space="preserve">    /* </w:t>
      </w:r>
      <w:r w:rsidR="0087568E">
        <w:rPr>
          <w:rFonts w:hint="eastAsia"/>
        </w:rPr>
        <w:t>启动未处理的</w:t>
      </w:r>
      <w:r w:rsidR="0087568E">
        <w:rPr>
          <w:rFonts w:hint="eastAsia"/>
        </w:rPr>
        <w:t>DMA</w:t>
      </w:r>
      <w:r w:rsidR="0087568E">
        <w:rPr>
          <w:rFonts w:hint="eastAsia"/>
        </w:rPr>
        <w:t>操作</w:t>
      </w:r>
      <w:r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dma_issue_pending_all();</w:t>
      </w:r>
    </w:p>
    <w:p w:rsidR="008F6878" w:rsidRDefault="008F6878" w:rsidP="008C5A08">
      <w:pPr>
        <w:pStyle w:val="af7"/>
      </w:pPr>
      <w:r>
        <w:t>#endif</w:t>
      </w:r>
    </w:p>
    <w:p w:rsidR="008F6878" w:rsidRDefault="008F6878" w:rsidP="008C5A08">
      <w:pPr>
        <w:pStyle w:val="af7"/>
      </w:pPr>
    </w:p>
    <w:p w:rsidR="008F6878" w:rsidRDefault="008F6878" w:rsidP="008C5A08">
      <w:pPr>
        <w:pStyle w:val="af7"/>
      </w:pPr>
      <w:r>
        <w:t>return;</w:t>
      </w:r>
    </w:p>
    <w:p w:rsidR="008F6878" w:rsidRDefault="008F6878" w:rsidP="008C5A08">
      <w:pPr>
        <w:pStyle w:val="af7"/>
      </w:pPr>
      <w:r>
        <w:t>softnet_break:</w:t>
      </w:r>
    </w:p>
    <w:p w:rsidR="007D592C" w:rsidRDefault="007D592C" w:rsidP="008C5A08">
      <w:pPr>
        <w:pStyle w:val="af7"/>
      </w:pPr>
      <w:r>
        <w:rPr>
          <w:rFonts w:hint="eastAsia"/>
        </w:rPr>
        <w:t xml:space="preserve">    /* </w:t>
      </w:r>
      <w:r>
        <w:rPr>
          <w:rFonts w:hint="eastAsia"/>
        </w:rPr>
        <w:t>本次没有接收完所有的数据包，再次触发一次软中断</w:t>
      </w:r>
      <w:r>
        <w:rPr>
          <w:rFonts w:hint="eastAsia"/>
        </w:rPr>
        <w:t xml:space="preserve"> */</w:t>
      </w:r>
    </w:p>
    <w:p w:rsidR="008F6878" w:rsidRDefault="008F6878" w:rsidP="008C5A08">
      <w:pPr>
        <w:pStyle w:val="af7"/>
      </w:pPr>
      <w:r>
        <w:t xml:space="preserve">    sd-&gt;time_squeeze++;</w:t>
      </w:r>
    </w:p>
    <w:p w:rsidR="008F6878" w:rsidRDefault="008F6878" w:rsidP="008C5A08">
      <w:pPr>
        <w:pStyle w:val="af7"/>
      </w:pPr>
      <w:r>
        <w:t xml:space="preserve">    __raise_softirq_irqoff(NET_RX_SOFTIRQ);</w:t>
      </w:r>
    </w:p>
    <w:p w:rsidR="008F6878" w:rsidRDefault="008F6878" w:rsidP="008C5A08">
      <w:pPr>
        <w:pStyle w:val="af7"/>
      </w:pPr>
      <w:r>
        <w:t xml:space="preserve">    goto out;</w:t>
      </w:r>
    </w:p>
    <w:p w:rsidR="008F6878" w:rsidRPr="00604A0C" w:rsidRDefault="008F6878" w:rsidP="008C5A08">
      <w:pPr>
        <w:pStyle w:val="af7"/>
      </w:pPr>
      <w:r>
        <w:t>}</w:t>
      </w:r>
    </w:p>
    <w:p w:rsidR="0037559F" w:rsidRDefault="002258CE" w:rsidP="00B60BC5">
      <w:pPr>
        <w:ind w:firstLineChars="0" w:firstLine="368"/>
      </w:pPr>
      <w:r>
        <w:rPr>
          <w:rFonts w:hint="eastAsia"/>
        </w:rPr>
        <w:t>在这个收包软中断处理函数中，</w:t>
      </w:r>
      <w:r w:rsidR="00552AEB">
        <w:rPr>
          <w:rFonts w:hint="eastAsia"/>
        </w:rPr>
        <w:t>CPU</w:t>
      </w:r>
      <w:r w:rsidR="00552AEB">
        <w:rPr>
          <w:rFonts w:hint="eastAsia"/>
        </w:rPr>
        <w:t>会遍历</w:t>
      </w:r>
      <w:r w:rsidR="00552AEB">
        <w:rPr>
          <w:rFonts w:hint="eastAsia"/>
        </w:rPr>
        <w:t>poll</w:t>
      </w:r>
      <w:r w:rsidR="00552AEB">
        <w:rPr>
          <w:rFonts w:hint="eastAsia"/>
        </w:rPr>
        <w:t>列表</w:t>
      </w:r>
      <w:r w:rsidR="007A1486">
        <w:rPr>
          <w:rFonts w:hint="eastAsia"/>
        </w:rPr>
        <w:t>，调用挂载到</w:t>
      </w:r>
      <w:r w:rsidR="007A1486">
        <w:rPr>
          <w:rFonts w:hint="eastAsia"/>
        </w:rPr>
        <w:t>NAPI</w:t>
      </w:r>
      <w:r w:rsidR="007A1486">
        <w:rPr>
          <w:rFonts w:hint="eastAsia"/>
        </w:rPr>
        <w:t>列表上的网卡回调函数</w:t>
      </w:r>
      <w:r w:rsidR="007A1486">
        <w:rPr>
          <w:rFonts w:hint="eastAsia"/>
        </w:rPr>
        <w:t>poll</w:t>
      </w:r>
      <w:r w:rsidR="00B60BC5">
        <w:rPr>
          <w:rFonts w:hint="eastAsia"/>
        </w:rPr>
        <w:t>，来轮询接收数据包。</w:t>
      </w:r>
      <w:r w:rsidR="00972AC9">
        <w:rPr>
          <w:rFonts w:hint="eastAsia"/>
        </w:rPr>
        <w:t>所以</w:t>
      </w:r>
      <w:r w:rsidR="00B7163D">
        <w:rPr>
          <w:rFonts w:hint="eastAsia"/>
        </w:rPr>
        <w:t>，我们还需要进入驱动代码，来跟踪收包流程。在此，以</w:t>
      </w:r>
      <w:r w:rsidR="00B7163D">
        <w:rPr>
          <w:rFonts w:hint="eastAsia"/>
        </w:rPr>
        <w:t>Intel</w:t>
      </w:r>
      <w:r w:rsidR="00B7163D">
        <w:rPr>
          <w:rFonts w:hint="eastAsia"/>
        </w:rPr>
        <w:t>的</w:t>
      </w:r>
      <w:r w:rsidR="00B7163D">
        <w:rPr>
          <w:rFonts w:hint="eastAsia"/>
        </w:rPr>
        <w:t>e1000</w:t>
      </w:r>
      <w:r w:rsidR="00B7163D">
        <w:rPr>
          <w:rFonts w:hint="eastAsia"/>
        </w:rPr>
        <w:t>网卡驱动为例</w:t>
      </w:r>
      <w:r w:rsidR="00870991">
        <w:rPr>
          <w:rFonts w:hint="eastAsia"/>
        </w:rPr>
        <w:t>，</w:t>
      </w:r>
      <w:r w:rsidR="00C65D3B">
        <w:rPr>
          <w:rFonts w:hint="eastAsia"/>
        </w:rPr>
        <w:t>在使用</w:t>
      </w:r>
      <w:r w:rsidR="00C65D3B">
        <w:rPr>
          <w:rFonts w:hint="eastAsia"/>
        </w:rPr>
        <w:t>NAPI</w:t>
      </w:r>
      <w:r w:rsidR="00C65D3B">
        <w:rPr>
          <w:rFonts w:hint="eastAsia"/>
        </w:rPr>
        <w:t>的情况下，其收包流程为</w:t>
      </w:r>
      <w:r w:rsidR="00C65D3B">
        <w:t>net_rx_action</w:t>
      </w:r>
      <w:r w:rsidR="00C65D3B">
        <w:rPr>
          <w:rFonts w:hint="eastAsia"/>
        </w:rPr>
        <w:t>-&gt;</w:t>
      </w:r>
      <w:r w:rsidR="00C65D3B" w:rsidRPr="00C65D3B">
        <w:t xml:space="preserve"> e1000_clean</w:t>
      </w:r>
      <w:r w:rsidR="00C65D3B">
        <w:rPr>
          <w:rFonts w:hint="eastAsia"/>
        </w:rPr>
        <w:t>-&gt;</w:t>
      </w:r>
      <w:r w:rsidR="00C65D3B" w:rsidRPr="00C65D3B">
        <w:t xml:space="preserve"> e1000_clean_rx_irq</w:t>
      </w:r>
      <w:r w:rsidR="00C65D3B">
        <w:rPr>
          <w:rFonts w:hint="eastAsia"/>
        </w:rPr>
        <w:t>-&gt;</w:t>
      </w:r>
      <w:r w:rsidR="00C65D3B" w:rsidRPr="00C65D3B">
        <w:t xml:space="preserve"> e1000_receive_skb</w:t>
      </w:r>
      <w:r w:rsidR="00C65D3B">
        <w:rPr>
          <w:rFonts w:hint="eastAsia"/>
        </w:rPr>
        <w:t>-&gt;</w:t>
      </w:r>
      <w:r w:rsidR="00C65D3B" w:rsidRPr="00C65D3B">
        <w:t xml:space="preserve"> napi_gro_receive</w:t>
      </w:r>
      <w:r w:rsidR="00C65D3B">
        <w:rPr>
          <w:rFonts w:hint="eastAsia"/>
        </w:rPr>
        <w:t>-&gt;</w:t>
      </w:r>
      <w:r w:rsidR="00C65D3B" w:rsidRPr="00C65D3B">
        <w:t xml:space="preserve"> netif_receive_skb</w:t>
      </w:r>
      <w:r w:rsidR="00C65D3B">
        <w:rPr>
          <w:rFonts w:hint="eastAsia"/>
        </w:rPr>
        <w:t>。</w:t>
      </w:r>
      <w:r w:rsidR="006767CE">
        <w:rPr>
          <w:rFonts w:hint="eastAsia"/>
        </w:rPr>
        <w:t>在这个调用链上，有一个函数是</w:t>
      </w:r>
      <w:r w:rsidR="006767CE">
        <w:rPr>
          <w:rFonts w:hint="eastAsia"/>
        </w:rPr>
        <w:t>napi_gro_receive</w:t>
      </w:r>
      <w:r w:rsidR="007C31D4">
        <w:rPr>
          <w:rFonts w:hint="eastAsia"/>
        </w:rPr>
        <w:t>，其是</w:t>
      </w:r>
      <w:r w:rsidR="005177BE">
        <w:rPr>
          <w:rFonts w:hint="eastAsia"/>
        </w:rPr>
        <w:t>用于支持</w:t>
      </w:r>
      <w:r w:rsidR="005177BE">
        <w:rPr>
          <w:rFonts w:hint="eastAsia"/>
        </w:rPr>
        <w:t>GRO</w:t>
      </w:r>
      <w:r w:rsidR="005177BE">
        <w:rPr>
          <w:rFonts w:hint="eastAsia"/>
        </w:rPr>
        <w:t>（</w:t>
      </w:r>
      <w:r w:rsidR="005177BE">
        <w:rPr>
          <w:rFonts w:hint="eastAsia"/>
        </w:rPr>
        <w:t>Generic Receive Offload</w:t>
      </w:r>
      <w:r w:rsidR="005177BE">
        <w:rPr>
          <w:rFonts w:hint="eastAsia"/>
        </w:rPr>
        <w:t>）。</w:t>
      </w:r>
      <w:r w:rsidR="00F465CF">
        <w:rPr>
          <w:rFonts w:hint="eastAsia"/>
        </w:rPr>
        <w:t>这个</w:t>
      </w:r>
      <w:r w:rsidR="00F465CF">
        <w:rPr>
          <w:rFonts w:hint="eastAsia"/>
        </w:rPr>
        <w:t>GRO</w:t>
      </w:r>
      <w:r w:rsidR="00F465CF">
        <w:rPr>
          <w:rFonts w:hint="eastAsia"/>
        </w:rPr>
        <w:t>是用于减轻</w:t>
      </w:r>
      <w:r w:rsidR="00F465CF">
        <w:rPr>
          <w:rFonts w:hint="eastAsia"/>
        </w:rPr>
        <w:t>CPU</w:t>
      </w:r>
      <w:r w:rsidR="00F465CF">
        <w:rPr>
          <w:rFonts w:hint="eastAsia"/>
        </w:rPr>
        <w:t>的处理压力而诞生的。</w:t>
      </w:r>
      <w:r w:rsidR="00C96D5A">
        <w:rPr>
          <w:rFonts w:hint="eastAsia"/>
        </w:rPr>
        <w:t>大家可以计算一下，对于</w:t>
      </w:r>
      <w:r w:rsidR="00C96D5A">
        <w:rPr>
          <w:rFonts w:hint="eastAsia"/>
        </w:rPr>
        <w:t>10G</w:t>
      </w:r>
      <w:r w:rsidR="00C96D5A">
        <w:rPr>
          <w:rFonts w:hint="eastAsia"/>
        </w:rPr>
        <w:t>，</w:t>
      </w:r>
      <w:r w:rsidR="00C96D5A">
        <w:rPr>
          <w:rFonts w:hint="eastAsia"/>
        </w:rPr>
        <w:t>100G</w:t>
      </w:r>
      <w:r w:rsidR="00C96D5A">
        <w:rPr>
          <w:rFonts w:hint="eastAsia"/>
        </w:rPr>
        <w:t>网卡来说，即使每个数据包</w:t>
      </w:r>
      <w:r w:rsidR="00C96D5A">
        <w:rPr>
          <w:rFonts w:hint="eastAsia"/>
        </w:rPr>
        <w:lastRenderedPageBreak/>
        <w:t>都是</w:t>
      </w:r>
      <w:r w:rsidR="00C96D5A">
        <w:rPr>
          <w:rFonts w:hint="eastAsia"/>
        </w:rPr>
        <w:t>1500</w:t>
      </w:r>
      <w:r w:rsidR="00C96D5A">
        <w:rPr>
          <w:rFonts w:hint="eastAsia"/>
        </w:rPr>
        <w:t>字节（以太网的最大</w:t>
      </w:r>
      <w:r w:rsidR="00C96D5A">
        <w:rPr>
          <w:rFonts w:hint="eastAsia"/>
        </w:rPr>
        <w:t>MTU</w:t>
      </w:r>
      <w:r w:rsidR="00C96D5A">
        <w:rPr>
          <w:rFonts w:hint="eastAsia"/>
        </w:rPr>
        <w:t>，暂不考虑</w:t>
      </w:r>
      <w:r w:rsidR="00C96D5A">
        <w:rPr>
          <w:rFonts w:hint="eastAsia"/>
        </w:rPr>
        <w:t>Jumbo</w:t>
      </w:r>
      <w:r w:rsidR="00C96D5A">
        <w:rPr>
          <w:rFonts w:hint="eastAsia"/>
        </w:rPr>
        <w:t>帧），每秒钟系统需要处理多少个数据包？因此，为了减轻</w:t>
      </w:r>
      <w:r w:rsidR="00C96D5A">
        <w:rPr>
          <w:rFonts w:hint="eastAsia"/>
        </w:rPr>
        <w:t>CPU</w:t>
      </w:r>
      <w:r w:rsidR="00C96D5A">
        <w:rPr>
          <w:rFonts w:hint="eastAsia"/>
        </w:rPr>
        <w:t>的负担，</w:t>
      </w:r>
      <w:r w:rsidR="00C96D5A">
        <w:rPr>
          <w:rFonts w:hint="eastAsia"/>
        </w:rPr>
        <w:t>Linux</w:t>
      </w:r>
      <w:r w:rsidR="00C96D5A">
        <w:rPr>
          <w:rFonts w:hint="eastAsia"/>
        </w:rPr>
        <w:t>内核在驱动层引入了</w:t>
      </w:r>
      <w:r w:rsidR="00C96D5A">
        <w:rPr>
          <w:rFonts w:hint="eastAsia"/>
        </w:rPr>
        <w:t>GRO</w:t>
      </w:r>
      <w:r w:rsidR="00C96D5A">
        <w:rPr>
          <w:rFonts w:hint="eastAsia"/>
        </w:rPr>
        <w:t>，其会将符合条件的数据包合并为一个数据包再传递给系统协议栈。</w:t>
      </w:r>
      <w:r w:rsidR="00AA2EDD">
        <w:rPr>
          <w:rFonts w:hint="eastAsia"/>
        </w:rPr>
        <w:t>在此，我们只关注数据包的接收流程，就不研究</w:t>
      </w:r>
      <w:r w:rsidR="00AA2EDD">
        <w:rPr>
          <w:rFonts w:hint="eastAsia"/>
        </w:rPr>
        <w:t>GRO</w:t>
      </w:r>
      <w:r w:rsidR="00AA2EDD">
        <w:rPr>
          <w:rFonts w:hint="eastAsia"/>
        </w:rPr>
        <w:t>的实现了。有兴趣的同学可以自行阅读源码</w:t>
      </w:r>
      <w:r w:rsidR="00E202B0">
        <w:rPr>
          <w:rFonts w:hint="eastAsia"/>
        </w:rPr>
        <w:t>。</w:t>
      </w:r>
    </w:p>
    <w:p w:rsidR="00CD24C3" w:rsidRDefault="00CD24C3" w:rsidP="00CD24C3">
      <w:pPr>
        <w:ind w:firstLineChars="0" w:firstLine="0"/>
      </w:pPr>
    </w:p>
    <w:p w:rsidR="00CD24C3" w:rsidRDefault="00CD24C3" w:rsidP="00CD24C3">
      <w:pPr>
        <w:pStyle w:val="3"/>
        <w:ind w:firstLine="600"/>
      </w:pPr>
      <w:r>
        <w:rPr>
          <w:rFonts w:hint="eastAsia"/>
        </w:rPr>
        <w:t xml:space="preserve">13.5.3 </w:t>
      </w:r>
      <w:r w:rsidR="00C1296F">
        <w:rPr>
          <w:rFonts w:hint="eastAsia"/>
        </w:rPr>
        <w:t>传递给</w:t>
      </w:r>
      <w:r>
        <w:rPr>
          <w:rFonts w:hint="eastAsia"/>
        </w:rPr>
        <w:t>协议栈流程</w:t>
      </w:r>
    </w:p>
    <w:p w:rsidR="00836E77" w:rsidRPr="00CD24C3" w:rsidRDefault="00126C21" w:rsidP="00CD24C3">
      <w:pPr>
        <w:ind w:firstLineChars="0" w:firstLine="0"/>
      </w:pPr>
      <w:r>
        <w:rPr>
          <w:rFonts w:hint="eastAsia"/>
        </w:rPr>
        <w:tab/>
      </w:r>
      <w:r w:rsidR="000F6305">
        <w:rPr>
          <w:rFonts w:hint="eastAsia"/>
        </w:rPr>
        <w:t>数据包在脱离驱动层后，进入了</w:t>
      </w:r>
      <w:r w:rsidR="00836E77">
        <w:rPr>
          <w:rFonts w:hint="eastAsia"/>
        </w:rPr>
        <w:t>netif_receive_skb</w:t>
      </w:r>
      <w:r w:rsidR="00836E77">
        <w:rPr>
          <w:rFonts w:hint="eastAsia"/>
        </w:rPr>
        <w:t>：</w:t>
      </w:r>
    </w:p>
    <w:p w:rsidR="00206A9A" w:rsidRDefault="00206A9A" w:rsidP="008C5A08">
      <w:pPr>
        <w:pStyle w:val="af7"/>
      </w:pPr>
      <w:r>
        <w:t>int netif_receive_skb(struct sk_buff *skb)</w:t>
      </w:r>
    </w:p>
    <w:p w:rsidR="00206A9A" w:rsidRDefault="00206A9A" w:rsidP="008C5A08">
      <w:pPr>
        <w:pStyle w:val="af7"/>
      </w:pPr>
      <w:r>
        <w:t>{</w:t>
      </w:r>
    </w:p>
    <w:p w:rsidR="009169A8" w:rsidRDefault="009169A8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判断是否在入队前给数据包打时间戳</w:t>
      </w:r>
      <w:r>
        <w:rPr>
          <w:rFonts w:hint="eastAsia"/>
        </w:rPr>
        <w:t xml:space="preserve"> */</w:t>
      </w:r>
    </w:p>
    <w:p w:rsidR="00206A9A" w:rsidRDefault="00206A9A" w:rsidP="008C5A08">
      <w:pPr>
        <w:pStyle w:val="af7"/>
      </w:pPr>
      <w:r>
        <w:t xml:space="preserve">    if (netdev_tstamp_prequeue)</w:t>
      </w:r>
    </w:p>
    <w:p w:rsidR="00206A9A" w:rsidRDefault="00206A9A" w:rsidP="008C5A08">
      <w:pPr>
        <w:pStyle w:val="af7"/>
      </w:pPr>
      <w:r>
        <w:t xml:space="preserve">        net_timestamp_check(skb);</w:t>
      </w:r>
    </w:p>
    <w:p w:rsidR="00206A9A" w:rsidRDefault="00206A9A" w:rsidP="008C5A08">
      <w:pPr>
        <w:pStyle w:val="af7"/>
      </w:pPr>
    </w:p>
    <w:p w:rsidR="00206A9A" w:rsidRDefault="00206A9A" w:rsidP="008C5A08">
      <w:pPr>
        <w:pStyle w:val="af7"/>
      </w:pPr>
      <w:r>
        <w:t xml:space="preserve">    if (skb_defer_rx_timestamp(skb))</w:t>
      </w:r>
    </w:p>
    <w:p w:rsidR="00206A9A" w:rsidRDefault="00206A9A" w:rsidP="008C5A08">
      <w:pPr>
        <w:pStyle w:val="af7"/>
      </w:pPr>
      <w:r>
        <w:t xml:space="preserve">        return NET_RX_SUCCESS;</w:t>
      </w:r>
    </w:p>
    <w:p w:rsidR="00206A9A" w:rsidRDefault="00206A9A" w:rsidP="008C5A08">
      <w:pPr>
        <w:pStyle w:val="af7"/>
      </w:pPr>
    </w:p>
    <w:p w:rsidR="00C13389" w:rsidRDefault="00C13389" w:rsidP="008C5A08">
      <w:pPr>
        <w:pStyle w:val="af7"/>
      </w:pPr>
      <w:r>
        <w:rPr>
          <w:rFonts w:hint="eastAsia"/>
        </w:rPr>
        <w:t xml:space="preserve">/* </w:t>
      </w:r>
      <w:r>
        <w:rPr>
          <w:rFonts w:hint="eastAsia"/>
        </w:rPr>
        <w:t>是否打开了</w:t>
      </w:r>
      <w:r>
        <w:rPr>
          <w:rFonts w:hint="eastAsia"/>
        </w:rPr>
        <w:t>RPS</w:t>
      </w:r>
      <w:r w:rsidR="00521CC9">
        <w:rPr>
          <w:rFonts w:hint="eastAsia"/>
        </w:rPr>
        <w:t>（</w:t>
      </w:r>
      <w:r w:rsidR="00521CC9">
        <w:rPr>
          <w:rFonts w:hint="eastAsia"/>
        </w:rPr>
        <w:t>Receive Packet Steering</w:t>
      </w:r>
      <w:r w:rsidR="00521CC9">
        <w:rPr>
          <w:rFonts w:hint="eastAsia"/>
        </w:rPr>
        <w:t>）</w:t>
      </w:r>
      <w:r>
        <w:rPr>
          <w:rFonts w:hint="eastAsia"/>
        </w:rPr>
        <w:t>编译开关</w:t>
      </w:r>
      <w:r w:rsidR="00521CC9">
        <w:rPr>
          <w:rFonts w:hint="eastAsia"/>
        </w:rPr>
        <w:t>，其根据</w:t>
      </w:r>
      <w:r w:rsidR="00521CC9">
        <w:rPr>
          <w:rFonts w:hint="eastAsia"/>
        </w:rPr>
        <w:t>IP</w:t>
      </w:r>
      <w:r w:rsidR="00521CC9">
        <w:rPr>
          <w:rFonts w:hint="eastAsia"/>
        </w:rPr>
        <w:t>地址，端口号进行</w:t>
      </w:r>
      <w:r w:rsidR="00521CC9">
        <w:rPr>
          <w:rFonts w:hint="eastAsia"/>
        </w:rPr>
        <w:t>hash</w:t>
      </w:r>
      <w:r w:rsidR="00521CC9">
        <w:rPr>
          <w:rFonts w:hint="eastAsia"/>
        </w:rPr>
        <w:t>运算，将其发送给对应</w:t>
      </w:r>
      <w:r w:rsidR="00521CC9">
        <w:rPr>
          <w:rFonts w:hint="eastAsia"/>
        </w:rPr>
        <w:t>CPU</w:t>
      </w:r>
      <w:r w:rsidR="00521CC9">
        <w:rPr>
          <w:rFonts w:hint="eastAsia"/>
        </w:rPr>
        <w:t>。一方面保证了</w:t>
      </w:r>
      <w:r w:rsidR="00521CC9">
        <w:rPr>
          <w:rFonts w:hint="eastAsia"/>
        </w:rPr>
        <w:t>CPU</w:t>
      </w:r>
      <w:r w:rsidR="00521CC9">
        <w:rPr>
          <w:rFonts w:hint="eastAsia"/>
        </w:rPr>
        <w:t>间的负载均衡，另一方面将同一特征的数据包发给同一个</w:t>
      </w:r>
      <w:r w:rsidR="00521CC9">
        <w:rPr>
          <w:rFonts w:hint="eastAsia"/>
        </w:rPr>
        <w:t>CPU</w:t>
      </w:r>
      <w:r w:rsidR="00521CC9">
        <w:rPr>
          <w:rFonts w:hint="eastAsia"/>
        </w:rPr>
        <w:t>，提高了</w:t>
      </w:r>
      <w:r w:rsidR="00521CC9">
        <w:rPr>
          <w:rFonts w:hint="eastAsia"/>
        </w:rPr>
        <w:t>cache</w:t>
      </w:r>
      <w:r w:rsidR="00521CC9">
        <w:rPr>
          <w:rFonts w:hint="eastAsia"/>
        </w:rPr>
        <w:t>的命中率。</w:t>
      </w:r>
      <w:r>
        <w:rPr>
          <w:rFonts w:hint="eastAsia"/>
        </w:rPr>
        <w:t xml:space="preserve"> */</w:t>
      </w:r>
    </w:p>
    <w:p w:rsidR="00206A9A" w:rsidRDefault="00206A9A" w:rsidP="008C5A08">
      <w:pPr>
        <w:pStyle w:val="af7"/>
      </w:pPr>
      <w:r>
        <w:t>#ifdef CONFIG_RPS</w:t>
      </w:r>
    </w:p>
    <w:p w:rsidR="00206A9A" w:rsidRDefault="00206A9A" w:rsidP="008C5A08">
      <w:pPr>
        <w:pStyle w:val="af7"/>
      </w:pPr>
      <w:r>
        <w:t xml:space="preserve">    {</w:t>
      </w:r>
    </w:p>
    <w:p w:rsidR="00206A9A" w:rsidRDefault="00206A9A" w:rsidP="008C5A08">
      <w:pPr>
        <w:pStyle w:val="af7"/>
      </w:pPr>
      <w:r>
        <w:t xml:space="preserve">        struct rps_dev_flow voidflow, *rflow = &amp;voidflow;</w:t>
      </w:r>
    </w:p>
    <w:p w:rsidR="00206A9A" w:rsidRDefault="00206A9A" w:rsidP="008C5A08">
      <w:pPr>
        <w:pStyle w:val="af7"/>
      </w:pPr>
      <w:r>
        <w:t xml:space="preserve">        int cpu, ret;</w:t>
      </w:r>
    </w:p>
    <w:p w:rsidR="00206A9A" w:rsidRDefault="00206A9A" w:rsidP="008C5A08">
      <w:pPr>
        <w:pStyle w:val="af7"/>
      </w:pPr>
    </w:p>
    <w:p w:rsidR="00206A9A" w:rsidRDefault="00206A9A" w:rsidP="008C5A08">
      <w:pPr>
        <w:pStyle w:val="af7"/>
      </w:pPr>
      <w:r>
        <w:t xml:space="preserve">        rcu_read_lock();</w:t>
      </w:r>
    </w:p>
    <w:p w:rsidR="00206A9A" w:rsidRDefault="00206A9A" w:rsidP="008C5A08">
      <w:pPr>
        <w:pStyle w:val="af7"/>
      </w:pPr>
    </w:p>
    <w:p w:rsidR="00623CBF" w:rsidRDefault="00623CBF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根据</w:t>
      </w:r>
      <w:r>
        <w:rPr>
          <w:rFonts w:hint="eastAsia"/>
        </w:rPr>
        <w:t>RPS</w:t>
      </w:r>
      <w:r>
        <w:rPr>
          <w:rFonts w:hint="eastAsia"/>
        </w:rPr>
        <w:t>算法，计算得到处理这个数据包的</w:t>
      </w:r>
      <w:r>
        <w:rPr>
          <w:rFonts w:hint="eastAsia"/>
        </w:rPr>
        <w:t>CPU */</w:t>
      </w:r>
    </w:p>
    <w:p w:rsidR="00206A9A" w:rsidRDefault="00206A9A" w:rsidP="008C5A08">
      <w:pPr>
        <w:pStyle w:val="af7"/>
      </w:pPr>
      <w:r>
        <w:t xml:space="preserve">        cpu = get_rps_cpu(skb-&gt;dev, skb, &amp;rflow);</w:t>
      </w:r>
    </w:p>
    <w:p w:rsidR="00206A9A" w:rsidRDefault="00206A9A" w:rsidP="008C5A08">
      <w:pPr>
        <w:pStyle w:val="af7"/>
      </w:pPr>
    </w:p>
    <w:p w:rsidR="00D0183F" w:rsidRDefault="00206A9A" w:rsidP="008C5A08">
      <w:pPr>
        <w:pStyle w:val="af7"/>
      </w:pPr>
      <w:r>
        <w:t xml:space="preserve">        </w:t>
      </w:r>
      <w:r w:rsidR="00D0183F">
        <w:rPr>
          <w:rFonts w:hint="eastAsia"/>
        </w:rPr>
        <w:t xml:space="preserve">/* </w:t>
      </w:r>
      <w:r w:rsidR="00D0183F">
        <w:rPr>
          <w:rFonts w:hint="eastAsia"/>
        </w:rPr>
        <w:t>当</w:t>
      </w:r>
      <w:r w:rsidR="00D0183F">
        <w:rPr>
          <w:rFonts w:hint="eastAsia"/>
        </w:rPr>
        <w:t>cpu</w:t>
      </w:r>
      <w:r w:rsidR="00D0183F">
        <w:rPr>
          <w:rFonts w:hint="eastAsia"/>
        </w:rPr>
        <w:t>大于等于</w:t>
      </w:r>
      <w:r w:rsidR="00D0183F">
        <w:rPr>
          <w:rFonts w:hint="eastAsia"/>
        </w:rPr>
        <w:t>0</w:t>
      </w:r>
      <w:r w:rsidR="00D0183F">
        <w:rPr>
          <w:rFonts w:hint="eastAsia"/>
        </w:rPr>
        <w:t>时，表示</w:t>
      </w:r>
      <w:r w:rsidR="00D0183F">
        <w:rPr>
          <w:rFonts w:hint="eastAsia"/>
        </w:rPr>
        <w:t>RPS</w:t>
      </w:r>
      <w:r w:rsidR="00D0183F">
        <w:rPr>
          <w:rFonts w:hint="eastAsia"/>
        </w:rPr>
        <w:t>计算得到了正确的</w:t>
      </w:r>
      <w:r w:rsidR="00D0183F">
        <w:rPr>
          <w:rFonts w:hint="eastAsia"/>
        </w:rPr>
        <w:t>CPU  */</w:t>
      </w:r>
    </w:p>
    <w:p w:rsidR="00206A9A" w:rsidRDefault="00D0183F" w:rsidP="008C5A08">
      <w:pPr>
        <w:pStyle w:val="af7"/>
      </w:pPr>
      <w:r>
        <w:rPr>
          <w:rFonts w:hint="eastAsia"/>
        </w:rPr>
        <w:tab/>
      </w:r>
      <w:r w:rsidR="00206A9A">
        <w:t>if (cpu &gt;= 0) {</w:t>
      </w:r>
    </w:p>
    <w:p w:rsidR="006C7AC8" w:rsidRDefault="006C7AC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向其它</w:t>
      </w:r>
      <w:r>
        <w:rPr>
          <w:rFonts w:hint="eastAsia"/>
        </w:rPr>
        <w:t>cpu</w:t>
      </w:r>
      <w:r>
        <w:rPr>
          <w:rFonts w:hint="eastAsia"/>
        </w:rPr>
        <w:t>的队列追加这个数据包</w:t>
      </w:r>
      <w:r>
        <w:rPr>
          <w:rFonts w:hint="eastAsia"/>
        </w:rPr>
        <w:t xml:space="preserve"> */</w:t>
      </w:r>
    </w:p>
    <w:p w:rsidR="00206A9A" w:rsidRDefault="00206A9A" w:rsidP="008C5A08">
      <w:pPr>
        <w:pStyle w:val="af7"/>
      </w:pPr>
      <w:r>
        <w:t xml:space="preserve">            ret = enqueue_to_backlog(skb, cpu, &amp;rflow-&gt;last_qtail);</w:t>
      </w:r>
    </w:p>
    <w:p w:rsidR="00206A9A" w:rsidRDefault="00206A9A" w:rsidP="008C5A08">
      <w:pPr>
        <w:pStyle w:val="af7"/>
      </w:pPr>
      <w:r>
        <w:t xml:space="preserve">            rcu_read_unlock();</w:t>
      </w:r>
    </w:p>
    <w:p w:rsidR="00206A9A" w:rsidRDefault="00206A9A" w:rsidP="008C5A08">
      <w:pPr>
        <w:pStyle w:val="af7"/>
      </w:pPr>
      <w:r>
        <w:t xml:space="preserve">        } else {</w:t>
      </w:r>
    </w:p>
    <w:p w:rsidR="003A6FE7" w:rsidRDefault="003A6FE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由本</w:t>
      </w:r>
      <w:r>
        <w:rPr>
          <w:rFonts w:hint="eastAsia"/>
        </w:rPr>
        <w:t>CPU</w:t>
      </w:r>
      <w:r>
        <w:rPr>
          <w:rFonts w:hint="eastAsia"/>
        </w:rPr>
        <w:t>处理该数据包</w:t>
      </w:r>
      <w:r>
        <w:rPr>
          <w:rFonts w:hint="eastAsia"/>
        </w:rPr>
        <w:t xml:space="preserve"> */ </w:t>
      </w:r>
    </w:p>
    <w:p w:rsidR="00206A9A" w:rsidRDefault="00206A9A" w:rsidP="008C5A08">
      <w:pPr>
        <w:pStyle w:val="af7"/>
      </w:pPr>
      <w:r>
        <w:t xml:space="preserve">            rcu_read_unlock();</w:t>
      </w:r>
    </w:p>
    <w:p w:rsidR="00206A9A" w:rsidRDefault="00206A9A" w:rsidP="008C5A08">
      <w:pPr>
        <w:pStyle w:val="af7"/>
      </w:pPr>
      <w:r>
        <w:t xml:space="preserve">            ret = __netif_receive_skb(skb);</w:t>
      </w:r>
    </w:p>
    <w:p w:rsidR="00206A9A" w:rsidRDefault="00206A9A" w:rsidP="008C5A08">
      <w:pPr>
        <w:pStyle w:val="af7"/>
      </w:pPr>
      <w:r>
        <w:lastRenderedPageBreak/>
        <w:t xml:space="preserve">        }</w:t>
      </w:r>
    </w:p>
    <w:p w:rsidR="00206A9A" w:rsidRDefault="00206A9A" w:rsidP="008C5A08">
      <w:pPr>
        <w:pStyle w:val="af7"/>
      </w:pPr>
    </w:p>
    <w:p w:rsidR="00206A9A" w:rsidRDefault="00206A9A" w:rsidP="008C5A08">
      <w:pPr>
        <w:pStyle w:val="af7"/>
      </w:pPr>
      <w:r>
        <w:t xml:space="preserve">        return ret;</w:t>
      </w:r>
    </w:p>
    <w:p w:rsidR="00206A9A" w:rsidRDefault="00206A9A" w:rsidP="008C5A08">
      <w:pPr>
        <w:pStyle w:val="af7"/>
      </w:pPr>
      <w:r>
        <w:t xml:space="preserve">    }</w:t>
      </w:r>
    </w:p>
    <w:p w:rsidR="00D7399A" w:rsidRDefault="00206A9A" w:rsidP="008C5A08">
      <w:pPr>
        <w:pStyle w:val="af7"/>
      </w:pPr>
      <w:r>
        <w:t>#else</w:t>
      </w:r>
    </w:p>
    <w:p w:rsidR="003D1B1D" w:rsidRDefault="003D1B1D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继续处理该数据包</w:t>
      </w:r>
      <w:r>
        <w:rPr>
          <w:rFonts w:hint="eastAsia"/>
        </w:rPr>
        <w:t xml:space="preserve"> */</w:t>
      </w:r>
    </w:p>
    <w:p w:rsidR="00206A9A" w:rsidRDefault="00206A9A" w:rsidP="008C5A08">
      <w:pPr>
        <w:pStyle w:val="af7"/>
      </w:pPr>
      <w:r>
        <w:t xml:space="preserve">    return __netif_receive_skb(skb);</w:t>
      </w:r>
    </w:p>
    <w:p w:rsidR="00206A9A" w:rsidRDefault="00206A9A" w:rsidP="008C5A08">
      <w:pPr>
        <w:pStyle w:val="af7"/>
      </w:pPr>
      <w:r>
        <w:t>#endif</w:t>
      </w:r>
    </w:p>
    <w:p w:rsidR="00206A9A" w:rsidRPr="00552AEB" w:rsidRDefault="00206A9A" w:rsidP="008C5A08">
      <w:pPr>
        <w:pStyle w:val="af7"/>
      </w:pPr>
      <w:r>
        <w:t>}</w:t>
      </w:r>
    </w:p>
    <w:p w:rsidR="00601524" w:rsidRDefault="00964DA1" w:rsidP="000C2460">
      <w:pPr>
        <w:ind w:firstLineChars="0" w:firstLine="0"/>
      </w:pPr>
      <w:r>
        <w:t>这里可以看出</w:t>
      </w:r>
      <w:r>
        <w:rPr>
          <w:rFonts w:hint="eastAsia"/>
        </w:rPr>
        <w:t>netif_receive_skb</w:t>
      </w:r>
      <w:r>
        <w:rPr>
          <w:rFonts w:hint="eastAsia"/>
        </w:rPr>
        <w:t>只是对</w:t>
      </w:r>
      <w:r>
        <w:rPr>
          <w:rFonts w:hint="eastAsia"/>
        </w:rPr>
        <w:t>__netif_receive_skb</w:t>
      </w:r>
      <w:r>
        <w:rPr>
          <w:rFonts w:hint="eastAsia"/>
        </w:rPr>
        <w:t>的封装，增加了对</w:t>
      </w:r>
      <w:r>
        <w:rPr>
          <w:rFonts w:hint="eastAsia"/>
        </w:rPr>
        <w:t>RPS</w:t>
      </w:r>
      <w:r>
        <w:rPr>
          <w:rFonts w:hint="eastAsia"/>
        </w:rPr>
        <w:t>的支持</w:t>
      </w:r>
      <w:r w:rsidR="00614DA6">
        <w:rPr>
          <w:rFonts w:hint="eastAsia"/>
        </w:rPr>
        <w:t>。继续跟进</w:t>
      </w:r>
      <w:r w:rsidR="00614DA6">
        <w:rPr>
          <w:rFonts w:hint="eastAsia"/>
        </w:rPr>
        <w:t>__netif_receive_skb</w:t>
      </w:r>
      <w:r w:rsidR="00614DA6">
        <w:rPr>
          <w:rFonts w:hint="eastAsia"/>
        </w:rPr>
        <w:t>：</w:t>
      </w:r>
    </w:p>
    <w:p w:rsidR="00840D03" w:rsidRDefault="00840D03" w:rsidP="008C5A08">
      <w:pPr>
        <w:pStyle w:val="af7"/>
      </w:pPr>
      <w:r>
        <w:t>static int __netif_receive_skb(struct sk_buff *skb)</w:t>
      </w:r>
    </w:p>
    <w:p w:rsidR="00840D03" w:rsidRDefault="00840D03" w:rsidP="008C5A08">
      <w:pPr>
        <w:pStyle w:val="af7"/>
      </w:pPr>
      <w:r>
        <w:t>{</w:t>
      </w:r>
    </w:p>
    <w:p w:rsidR="00840D03" w:rsidRDefault="00840D03" w:rsidP="008C5A08">
      <w:pPr>
        <w:pStyle w:val="af7"/>
      </w:pPr>
      <w:r>
        <w:tab/>
        <w:t>struct packet_type *ptype, *pt_prev;</w:t>
      </w:r>
    </w:p>
    <w:p w:rsidR="00840D03" w:rsidRDefault="00840D03" w:rsidP="008C5A08">
      <w:pPr>
        <w:pStyle w:val="af7"/>
      </w:pPr>
      <w:r>
        <w:tab/>
        <w:t>rx_handler_func_t *rx_handler;</w:t>
      </w:r>
    </w:p>
    <w:p w:rsidR="00840D03" w:rsidRDefault="00840D03" w:rsidP="008C5A08">
      <w:pPr>
        <w:pStyle w:val="af7"/>
      </w:pPr>
      <w:r>
        <w:tab/>
        <w:t>struct net_device *orig_dev;</w:t>
      </w:r>
    </w:p>
    <w:p w:rsidR="00840D03" w:rsidRDefault="00840D03" w:rsidP="008C5A08">
      <w:pPr>
        <w:pStyle w:val="af7"/>
      </w:pPr>
      <w:r>
        <w:tab/>
        <w:t>struct net_device *null_or_dev;</w:t>
      </w:r>
    </w:p>
    <w:p w:rsidR="00840D03" w:rsidRDefault="00840D03" w:rsidP="008C5A08">
      <w:pPr>
        <w:pStyle w:val="af7"/>
      </w:pPr>
      <w:r>
        <w:tab/>
        <w:t>bool deliver_exact = false;</w:t>
      </w:r>
    </w:p>
    <w:p w:rsidR="00840D03" w:rsidRDefault="00840D03" w:rsidP="008C5A08">
      <w:pPr>
        <w:pStyle w:val="af7"/>
      </w:pPr>
      <w:r>
        <w:tab/>
        <w:t>int ret = NET_RX_DROP;</w:t>
      </w:r>
    </w:p>
    <w:p w:rsidR="00840D03" w:rsidRDefault="00840D03" w:rsidP="008C5A08">
      <w:pPr>
        <w:pStyle w:val="af7"/>
      </w:pPr>
      <w:r>
        <w:tab/>
        <w:t>__be16 type;</w:t>
      </w:r>
    </w:p>
    <w:p w:rsidR="00840D03" w:rsidRDefault="00840D03" w:rsidP="008C5A08">
      <w:pPr>
        <w:pStyle w:val="af7"/>
      </w:pPr>
    </w:p>
    <w:p w:rsidR="003B24AF" w:rsidRDefault="003B24AF" w:rsidP="008C5A08">
      <w:pPr>
        <w:pStyle w:val="af7"/>
      </w:pPr>
      <w:r>
        <w:rPr>
          <w:rFonts w:hint="eastAsia"/>
        </w:rPr>
        <w:t xml:space="preserve">    /* </w:t>
      </w:r>
      <w:r w:rsidR="00574B0E">
        <w:rPr>
          <w:rFonts w:hint="eastAsia"/>
        </w:rPr>
        <w:t>如果没有打开入队前采样数据包</w:t>
      </w:r>
      <w:r>
        <w:rPr>
          <w:rFonts w:hint="eastAsia"/>
        </w:rPr>
        <w:t>时间戳功能</w:t>
      </w:r>
      <w:r w:rsidR="00574B0E">
        <w:rPr>
          <w:rFonts w:hint="eastAsia"/>
        </w:rPr>
        <w:t>，则需要在这里进行数据包时间戳采样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(!netdev_tstamp_prequeue)</w:t>
      </w:r>
    </w:p>
    <w:p w:rsidR="00840D03" w:rsidRDefault="00840D03" w:rsidP="008C5A08">
      <w:pPr>
        <w:pStyle w:val="af7"/>
      </w:pPr>
      <w:r>
        <w:tab/>
      </w:r>
      <w:r>
        <w:tab/>
        <w:t>net_timestamp_check(skb);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tab/>
        <w:t>trace_netif_receive_skb(skb);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tab/>
      </w:r>
      <w:r w:rsidR="00D42420">
        <w:rPr>
          <w:rFonts w:hint="eastAsia"/>
        </w:rPr>
        <w:t xml:space="preserve">/* </w:t>
      </w:r>
      <w:r w:rsidR="00D42420">
        <w:rPr>
          <w:rFonts w:hint="eastAsia"/>
        </w:rPr>
        <w:t>判断是否由</w:t>
      </w:r>
      <w:r w:rsidR="00D42420">
        <w:rPr>
          <w:rFonts w:hint="eastAsia"/>
        </w:rPr>
        <w:t>netpoll</w:t>
      </w:r>
      <w:r w:rsidR="00D42420">
        <w:rPr>
          <w:rFonts w:hint="eastAsia"/>
        </w:rPr>
        <w:t>处理</w:t>
      </w:r>
      <w:r w:rsidR="00D42420"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(netpoll_receive_skb(skb))</w:t>
      </w:r>
    </w:p>
    <w:p w:rsidR="00840D03" w:rsidRDefault="00840D03" w:rsidP="008C5A08">
      <w:pPr>
        <w:pStyle w:val="af7"/>
      </w:pPr>
      <w:r>
        <w:tab/>
      </w:r>
      <w:r>
        <w:tab/>
        <w:t>return NET_RX_DROP;</w:t>
      </w:r>
    </w:p>
    <w:p w:rsidR="00840D03" w:rsidRDefault="00840D03" w:rsidP="008C5A08">
      <w:pPr>
        <w:pStyle w:val="af7"/>
      </w:pPr>
    </w:p>
    <w:p w:rsidR="004A3E89" w:rsidRDefault="004A3E89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设置网卡的入口网卡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(!skb-&gt;skb_iif)</w:t>
      </w:r>
    </w:p>
    <w:p w:rsidR="00840D03" w:rsidRDefault="00840D03" w:rsidP="008C5A08">
      <w:pPr>
        <w:pStyle w:val="af7"/>
      </w:pPr>
      <w:r>
        <w:tab/>
      </w:r>
      <w:r>
        <w:tab/>
        <w:t>skb-&gt;skb_iif = skb-&gt;dev-&gt;ifindex;</w:t>
      </w:r>
    </w:p>
    <w:p w:rsidR="00840D03" w:rsidRDefault="00840D03" w:rsidP="008C5A08">
      <w:pPr>
        <w:pStyle w:val="af7"/>
      </w:pPr>
      <w:r>
        <w:tab/>
        <w:t>orig_dev = skb-&gt;dev;</w:t>
      </w:r>
    </w:p>
    <w:p w:rsidR="00840D03" w:rsidRDefault="00840D03" w:rsidP="008C5A08">
      <w:pPr>
        <w:pStyle w:val="af7"/>
      </w:pPr>
    </w:p>
    <w:p w:rsidR="00670B08" w:rsidRDefault="00670B08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初始化数据包的网络</w:t>
      </w:r>
      <w:r w:rsidR="00FE7709">
        <w:rPr>
          <w:rFonts w:hint="eastAsia"/>
        </w:rPr>
        <w:t>层首部，传输层首部，以及二层</w:t>
      </w:r>
      <w:r w:rsidR="00FE7709">
        <w:rPr>
          <w:rFonts w:hint="eastAsia"/>
        </w:rPr>
        <w:t>MAC</w:t>
      </w:r>
      <w:r w:rsidR="00FE7709">
        <w:rPr>
          <w:rFonts w:hint="eastAsia"/>
        </w:rPr>
        <w:t>首部长度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skb_reset_network_header(skb);</w:t>
      </w:r>
    </w:p>
    <w:p w:rsidR="00840D03" w:rsidRDefault="00840D03" w:rsidP="008C5A08">
      <w:pPr>
        <w:pStyle w:val="af7"/>
      </w:pPr>
      <w:r>
        <w:tab/>
        <w:t>skb_reset_transport_header(skb);</w:t>
      </w:r>
    </w:p>
    <w:p w:rsidR="00840D03" w:rsidRDefault="00840D03" w:rsidP="008C5A08">
      <w:pPr>
        <w:pStyle w:val="af7"/>
      </w:pPr>
      <w:r>
        <w:tab/>
        <w:t>skb_reset_mac_len(skb);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lastRenderedPageBreak/>
        <w:tab/>
        <w:t>pt_prev = NULL;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tab/>
        <w:t>rcu_read_lock();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t>another_round: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tab/>
        <w:t>__this_cpu_inc(softnet_data.processed);</w:t>
      </w:r>
    </w:p>
    <w:p w:rsidR="00840D03" w:rsidRDefault="00840D03" w:rsidP="008C5A08">
      <w:pPr>
        <w:pStyle w:val="af7"/>
      </w:pPr>
    </w:p>
    <w:p w:rsidR="00723385" w:rsidRDefault="00723385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如果是</w:t>
      </w:r>
      <w:r>
        <w:rPr>
          <w:rFonts w:hint="eastAsia"/>
        </w:rPr>
        <w:t>802.1Q</w:t>
      </w:r>
      <w:r>
        <w:rPr>
          <w:rFonts w:hint="eastAsia"/>
        </w:rPr>
        <w:t>协议的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(skb-&gt;protocol == cpu_to_be16(ETH_P_8021Q)) {</w:t>
      </w:r>
    </w:p>
    <w:p w:rsidR="001F2DD4" w:rsidRDefault="001F2DD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去掉</w:t>
      </w:r>
      <w:r>
        <w:rPr>
          <w:rFonts w:hint="eastAsia"/>
        </w:rPr>
        <w:t>vlan tag */</w:t>
      </w:r>
    </w:p>
    <w:p w:rsidR="00840D03" w:rsidRDefault="00840D03" w:rsidP="008C5A08">
      <w:pPr>
        <w:pStyle w:val="af7"/>
      </w:pPr>
      <w:r>
        <w:tab/>
      </w:r>
      <w:r>
        <w:tab/>
        <w:t>skb = vlan_untag(skb);</w:t>
      </w:r>
    </w:p>
    <w:p w:rsidR="00840D03" w:rsidRDefault="00840D03" w:rsidP="008C5A08">
      <w:pPr>
        <w:pStyle w:val="af7"/>
      </w:pPr>
      <w:r>
        <w:tab/>
      </w:r>
      <w:r>
        <w:tab/>
        <w:t>if (unlikely(!skb))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goto out;</w:t>
      </w:r>
    </w:p>
    <w:p w:rsidR="00840D03" w:rsidRDefault="00840D03" w:rsidP="008C5A08">
      <w:pPr>
        <w:pStyle w:val="af7"/>
      </w:pPr>
      <w:r>
        <w:tab/>
        <w:t>}</w:t>
      </w:r>
    </w:p>
    <w:p w:rsidR="00840D03" w:rsidRDefault="00840D03" w:rsidP="008C5A08">
      <w:pPr>
        <w:pStyle w:val="af7"/>
      </w:pPr>
    </w:p>
    <w:p w:rsidR="002B0189" w:rsidRDefault="002B0189" w:rsidP="008C5A08">
      <w:pPr>
        <w:pStyle w:val="af7"/>
      </w:pPr>
      <w:r>
        <w:rPr>
          <w:rFonts w:hint="eastAsia"/>
        </w:rPr>
        <w:t xml:space="preserve">/* </w:t>
      </w:r>
      <w:r>
        <w:rPr>
          <w:rFonts w:hint="eastAsia"/>
        </w:rPr>
        <w:t>内核打开了包分类</w:t>
      </w:r>
      <w:r w:rsidR="00D8450B">
        <w:rPr>
          <w:rFonts w:hint="eastAsia"/>
        </w:rPr>
        <w:t>编译</w:t>
      </w:r>
      <w:r>
        <w:rPr>
          <w:rFonts w:hint="eastAsia"/>
        </w:rPr>
        <w:t>选项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>#ifdef CONFIG_NET_CLS_ACT</w:t>
      </w:r>
    </w:p>
    <w:p w:rsidR="00C56A93" w:rsidRDefault="00C56A93" w:rsidP="008C5A08">
      <w:pPr>
        <w:pStyle w:val="af7"/>
      </w:pPr>
      <w:r>
        <w:rPr>
          <w:rFonts w:hint="eastAsia"/>
        </w:rPr>
        <w:tab/>
        <w:t>/*</w:t>
      </w:r>
      <w:r w:rsidR="009006F7">
        <w:rPr>
          <w:rFonts w:hint="eastAsia"/>
        </w:rPr>
        <w:t xml:space="preserve"> </w:t>
      </w:r>
      <w:r w:rsidR="0004106D">
        <w:rPr>
          <w:rFonts w:hint="eastAsia"/>
        </w:rPr>
        <w:t>如果数据包被设置了流控结果，则</w:t>
      </w:r>
      <w:r w:rsidR="00502C0B">
        <w:rPr>
          <w:rFonts w:hint="eastAsia"/>
        </w:rPr>
        <w:t>跳过后面的流控处理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(skb-&gt;tc_verd &amp; TC_NCLS) {</w:t>
      </w:r>
    </w:p>
    <w:p w:rsidR="00840D03" w:rsidRDefault="00840D03" w:rsidP="008C5A08">
      <w:pPr>
        <w:pStyle w:val="af7"/>
      </w:pPr>
      <w:r>
        <w:tab/>
      </w:r>
      <w:r>
        <w:tab/>
        <w:t>skb-&gt;tc_verd = CLR_TC_NCLS(skb-&gt;tc_verd);</w:t>
      </w:r>
    </w:p>
    <w:p w:rsidR="00840D03" w:rsidRDefault="00840D03" w:rsidP="008C5A08">
      <w:pPr>
        <w:pStyle w:val="af7"/>
      </w:pPr>
      <w:r>
        <w:tab/>
      </w:r>
      <w:r>
        <w:tab/>
        <w:t>goto ncls;</w:t>
      </w:r>
    </w:p>
    <w:p w:rsidR="00840D03" w:rsidRDefault="00840D03" w:rsidP="008C5A08">
      <w:pPr>
        <w:pStyle w:val="af7"/>
      </w:pPr>
      <w:r>
        <w:tab/>
        <w:t>}</w:t>
      </w:r>
    </w:p>
    <w:p w:rsidR="00840D03" w:rsidRDefault="00840D03" w:rsidP="008C5A08">
      <w:pPr>
        <w:pStyle w:val="af7"/>
      </w:pPr>
      <w:r>
        <w:t>#endif</w:t>
      </w:r>
    </w:p>
    <w:p w:rsidR="00840D03" w:rsidRDefault="00840D03" w:rsidP="008C5A08">
      <w:pPr>
        <w:pStyle w:val="af7"/>
      </w:pPr>
    </w:p>
    <w:p w:rsidR="00CF2720" w:rsidRDefault="00CF2720" w:rsidP="008C5A08">
      <w:pPr>
        <w:pStyle w:val="af7"/>
      </w:pPr>
      <w:r>
        <w:rPr>
          <w:rFonts w:hint="eastAsia"/>
        </w:rPr>
        <w:tab/>
        <w:t xml:space="preserve">/* </w:t>
      </w:r>
      <w:r w:rsidR="00B02C08">
        <w:rPr>
          <w:rFonts w:hint="eastAsia"/>
        </w:rPr>
        <w:t>遍历</w:t>
      </w:r>
      <w:r w:rsidR="002155AB">
        <w:rPr>
          <w:rFonts w:hint="eastAsia"/>
        </w:rPr>
        <w:t>注册在</w:t>
      </w:r>
      <w:r w:rsidR="002155AB">
        <w:rPr>
          <w:rFonts w:hint="eastAsia"/>
        </w:rPr>
        <w:t>ptype_all</w:t>
      </w:r>
      <w:r w:rsidR="002155AB">
        <w:rPr>
          <w:rFonts w:hint="eastAsia"/>
        </w:rPr>
        <w:t>上所有节点。</w:t>
      </w:r>
      <w:r w:rsidR="002155AB">
        <w:rPr>
          <w:rFonts w:hint="eastAsia"/>
        </w:rPr>
        <w:t>ptype_all</w:t>
      </w:r>
      <w:r w:rsidR="00BB4B6D">
        <w:rPr>
          <w:rFonts w:hint="eastAsia"/>
        </w:rPr>
        <w:t>上的节点需要处理所有收到的以太网数据包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list_for_each_entry_rcu(ptype, &amp;ptype_all, list) {</w:t>
      </w:r>
    </w:p>
    <w:p w:rsidR="00DC1A4C" w:rsidRDefault="00DC1A4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如果注册节点没有绑定网卡，或者绑定的网卡与数据包接收网卡相同，则这个节点符合接收数据包条件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  <w:t>if (!ptype-&gt;dev || ptype-&gt;dev == skb-&gt;dev) {</w:t>
      </w:r>
    </w:p>
    <w:p w:rsidR="00C85FF0" w:rsidRDefault="00C85FF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将数据包传递给对应的处理函数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if (pt_prev)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</w:r>
      <w:r>
        <w:tab/>
        <w:t>ret = deliver_skb(skb, pt_prev, orig_dev);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pt_prev = ptype;</w:t>
      </w:r>
    </w:p>
    <w:p w:rsidR="00840D03" w:rsidRDefault="00840D03" w:rsidP="008C5A08">
      <w:pPr>
        <w:pStyle w:val="af7"/>
      </w:pPr>
      <w:r>
        <w:tab/>
      </w:r>
      <w:r>
        <w:tab/>
        <w:t>}</w:t>
      </w:r>
    </w:p>
    <w:p w:rsidR="00840D03" w:rsidRDefault="00840D03" w:rsidP="008C5A08">
      <w:pPr>
        <w:pStyle w:val="af7"/>
      </w:pPr>
      <w:r>
        <w:tab/>
        <w:t>}</w:t>
      </w:r>
    </w:p>
    <w:p w:rsidR="00840D03" w:rsidRDefault="00840D03" w:rsidP="008C5A08">
      <w:pPr>
        <w:pStyle w:val="af7"/>
      </w:pPr>
    </w:p>
    <w:p w:rsidR="006D4954" w:rsidRDefault="006D4954" w:rsidP="008C5A08">
      <w:pPr>
        <w:pStyle w:val="af7"/>
      </w:pPr>
      <w:r>
        <w:rPr>
          <w:rFonts w:hint="eastAsia"/>
        </w:rPr>
        <w:t xml:space="preserve">/* </w:t>
      </w:r>
      <w:r>
        <w:rPr>
          <w:rFonts w:hint="eastAsia"/>
        </w:rPr>
        <w:t>内核打开了包分类编译选项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>#ifdef CONFIG_NET_CLS_ACT</w:t>
      </w:r>
    </w:p>
    <w:p w:rsidR="00840D03" w:rsidRDefault="00840D03" w:rsidP="008C5A08">
      <w:pPr>
        <w:pStyle w:val="af7"/>
      </w:pPr>
      <w:r>
        <w:tab/>
        <w:t>skb = handle_ing(skb, &amp;pt_prev, &amp;ret, orig_dev);</w:t>
      </w:r>
    </w:p>
    <w:p w:rsidR="00840D03" w:rsidRDefault="00840D03" w:rsidP="008C5A08">
      <w:pPr>
        <w:pStyle w:val="af7"/>
      </w:pPr>
      <w:r>
        <w:tab/>
        <w:t>if (!skb)</w:t>
      </w:r>
    </w:p>
    <w:p w:rsidR="00840D03" w:rsidRDefault="00840D03" w:rsidP="008C5A08">
      <w:pPr>
        <w:pStyle w:val="af7"/>
      </w:pPr>
      <w:r>
        <w:tab/>
      </w:r>
      <w:r>
        <w:tab/>
        <w:t>goto out;</w:t>
      </w:r>
    </w:p>
    <w:p w:rsidR="00840D03" w:rsidRDefault="00840D03" w:rsidP="008C5A08">
      <w:pPr>
        <w:pStyle w:val="af7"/>
      </w:pPr>
      <w:r>
        <w:lastRenderedPageBreak/>
        <w:t>ncls:</w:t>
      </w:r>
    </w:p>
    <w:p w:rsidR="00840D03" w:rsidRDefault="00840D03" w:rsidP="008C5A08">
      <w:pPr>
        <w:pStyle w:val="af7"/>
      </w:pPr>
      <w:r>
        <w:t>#endif</w:t>
      </w:r>
    </w:p>
    <w:p w:rsidR="00840D03" w:rsidRDefault="00840D03" w:rsidP="008C5A08">
      <w:pPr>
        <w:pStyle w:val="af7"/>
      </w:pPr>
    </w:p>
    <w:p w:rsidR="001E107A" w:rsidRDefault="001E107A" w:rsidP="008C5A08">
      <w:pPr>
        <w:pStyle w:val="af7"/>
      </w:pPr>
      <w:r>
        <w:rPr>
          <w:rFonts w:hint="eastAsia"/>
        </w:rPr>
        <w:tab/>
        <w:t xml:space="preserve">/* </w:t>
      </w:r>
      <w:r w:rsidR="009D73C4">
        <w:rPr>
          <w:rFonts w:hint="eastAsia"/>
        </w:rPr>
        <w:t>如果这个数据包带有</w:t>
      </w:r>
      <w:r w:rsidR="009D73C4">
        <w:rPr>
          <w:rFonts w:hint="eastAsia"/>
        </w:rPr>
        <w:t>vlan</w:t>
      </w:r>
      <w:r w:rsidR="009D73C4">
        <w:rPr>
          <w:rFonts w:hint="eastAsia"/>
        </w:rPr>
        <w:t>标签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(vlan_tx_tag_present(skb)) {</w:t>
      </w:r>
    </w:p>
    <w:p w:rsidR="00840D03" w:rsidRDefault="00840D03" w:rsidP="008C5A08">
      <w:pPr>
        <w:pStyle w:val="af7"/>
      </w:pPr>
      <w:r>
        <w:tab/>
      </w:r>
      <w:r>
        <w:tab/>
        <w:t>if (pt_prev) {</w:t>
      </w:r>
    </w:p>
    <w:p w:rsidR="000A348C" w:rsidRDefault="000A348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C34623">
        <w:rPr>
          <w:rFonts w:hint="eastAsia"/>
        </w:rPr>
        <w:t>将数据包传递给</w:t>
      </w:r>
      <w:r w:rsidR="00954887">
        <w:rPr>
          <w:rFonts w:hint="eastAsia"/>
        </w:rPr>
        <w:t>之前确定的</w:t>
      </w:r>
      <w:r w:rsidR="00F74D81">
        <w:rPr>
          <w:rFonts w:hint="eastAsia"/>
        </w:rPr>
        <w:t>上层协议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ret = deliver_skb(skb, pt_prev, orig_dev);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pt_prev = NULL;</w:t>
      </w:r>
    </w:p>
    <w:p w:rsidR="00840D03" w:rsidRDefault="00840D03" w:rsidP="008C5A08">
      <w:pPr>
        <w:pStyle w:val="af7"/>
      </w:pPr>
      <w:r>
        <w:tab/>
      </w:r>
      <w:r>
        <w:tab/>
        <w:t>}</w:t>
      </w:r>
    </w:p>
    <w:p w:rsidR="007302C5" w:rsidRDefault="007302C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75777B">
        <w:rPr>
          <w:rFonts w:hint="eastAsia"/>
        </w:rPr>
        <w:t>进行</w:t>
      </w:r>
      <w:r w:rsidR="0075777B">
        <w:rPr>
          <w:rFonts w:hint="eastAsia"/>
        </w:rPr>
        <w:t>vlan</w:t>
      </w:r>
      <w:r w:rsidR="0075777B">
        <w:rPr>
          <w:rFonts w:hint="eastAsia"/>
        </w:rPr>
        <w:t>的处理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  <w:t>if (vlan_do_receive(&amp;skb))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goto another_round;</w:t>
      </w:r>
    </w:p>
    <w:p w:rsidR="00840D03" w:rsidRDefault="00840D03" w:rsidP="008C5A08">
      <w:pPr>
        <w:pStyle w:val="af7"/>
      </w:pPr>
      <w:r>
        <w:tab/>
      </w:r>
      <w:r>
        <w:tab/>
        <w:t>else if (unlikely(!skb))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goto out;</w:t>
      </w:r>
    </w:p>
    <w:p w:rsidR="00840D03" w:rsidRDefault="00840D03" w:rsidP="008C5A08">
      <w:pPr>
        <w:pStyle w:val="af7"/>
      </w:pPr>
      <w:r>
        <w:tab/>
        <w:t>}</w:t>
      </w:r>
    </w:p>
    <w:p w:rsidR="00840D03" w:rsidRDefault="00840D03" w:rsidP="008C5A08">
      <w:pPr>
        <w:pStyle w:val="af7"/>
      </w:pPr>
    </w:p>
    <w:p w:rsidR="00C572CC" w:rsidRDefault="00954887" w:rsidP="008C5A08">
      <w:pPr>
        <w:pStyle w:val="af7"/>
      </w:pPr>
      <w:r>
        <w:rPr>
          <w:rFonts w:hint="eastAsia"/>
        </w:rPr>
        <w:tab/>
        <w:t>/*</w:t>
      </w:r>
      <w:r w:rsidR="008C5773">
        <w:rPr>
          <w:rFonts w:hint="eastAsia"/>
        </w:rPr>
        <w:t xml:space="preserve"> </w:t>
      </w:r>
    </w:p>
    <w:p w:rsidR="00C572CC" w:rsidRDefault="00C572CC" w:rsidP="008C5A08">
      <w:pPr>
        <w:pStyle w:val="af7"/>
      </w:pPr>
      <w:r>
        <w:rPr>
          <w:rFonts w:hint="eastAsia"/>
        </w:rPr>
        <w:tab/>
      </w:r>
      <w:r w:rsidR="008C5773">
        <w:rPr>
          <w:rFonts w:hint="eastAsia"/>
        </w:rPr>
        <w:t>判断该设备是否注册了接收处理函数</w:t>
      </w:r>
      <w:r>
        <w:rPr>
          <w:rFonts w:hint="eastAsia"/>
        </w:rPr>
        <w:t>。</w:t>
      </w:r>
    </w:p>
    <w:p w:rsidR="00C572CC" w:rsidRDefault="0023294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何时设备上回注册了接收处理函数呢？</w:t>
      </w:r>
      <w:r w:rsidRPr="00232941">
        <w:t>netdev_rx_handler_register</w:t>
      </w:r>
      <w:r>
        <w:t>是注册设备接收处理函数的接口</w:t>
      </w:r>
      <w:r>
        <w:rPr>
          <w:rFonts w:hint="eastAsia"/>
        </w:rPr>
        <w:t>。</w:t>
      </w:r>
      <w:r w:rsidR="00902297">
        <w:t>通过搜索</w:t>
      </w:r>
      <w:r w:rsidR="00902297" w:rsidRPr="00902297">
        <w:t>netdev_rx_handler_register</w:t>
      </w:r>
      <w:r w:rsidR="00902297">
        <w:t>的调用</w:t>
      </w:r>
      <w:r w:rsidR="00902297">
        <w:rPr>
          <w:rFonts w:hint="eastAsia"/>
        </w:rPr>
        <w:t>者，可以发现当网卡作为</w:t>
      </w:r>
      <w:r w:rsidR="00902297">
        <w:rPr>
          <w:rFonts w:hint="eastAsia"/>
        </w:rPr>
        <w:t>bond</w:t>
      </w:r>
      <w:r w:rsidR="00902297">
        <w:rPr>
          <w:rFonts w:hint="eastAsia"/>
        </w:rPr>
        <w:t>、加入桥接，或者创建</w:t>
      </w:r>
      <w:r w:rsidR="00902297">
        <w:rPr>
          <w:rFonts w:hint="eastAsia"/>
        </w:rPr>
        <w:t>macvlan</w:t>
      </w:r>
      <w:r w:rsidR="00C86F1F">
        <w:rPr>
          <w:rFonts w:hint="eastAsia"/>
        </w:rPr>
        <w:t>时，会注册网卡的处理函数。</w:t>
      </w:r>
      <w:r w:rsidR="006A51CA">
        <w:rPr>
          <w:rFonts w:hint="eastAsia"/>
        </w:rPr>
        <w:t>使用这种方式，就做到了网卡接收处理函数与接收框架的解耦。</w:t>
      </w:r>
      <w:r w:rsidR="002F0946">
        <w:rPr>
          <w:rFonts w:hint="eastAsia"/>
        </w:rPr>
        <w:t>对于框架来说，通过这个回调函数（用函数指针实现，内核中充斥着这样的代码），可以完全不用了解具体细节。未来增加更多的网卡处理函数时，只需要在该具体实现上，调用注册函数，而不用更改接收框架的代码。</w:t>
      </w:r>
    </w:p>
    <w:p w:rsidR="00954887" w:rsidRDefault="00C572CC" w:rsidP="008C5A08">
      <w:pPr>
        <w:pStyle w:val="af7"/>
      </w:pPr>
      <w:r>
        <w:rPr>
          <w:rFonts w:hint="eastAsia"/>
        </w:rPr>
        <w:tab/>
      </w:r>
      <w:r w:rsidR="00954887"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rx_handler = rcu_dereference(skb-&gt;dev-&gt;rx_handler);</w:t>
      </w:r>
    </w:p>
    <w:p w:rsidR="00840D03" w:rsidRDefault="00840D03" w:rsidP="008C5A08">
      <w:pPr>
        <w:pStyle w:val="af7"/>
      </w:pPr>
      <w:r>
        <w:tab/>
        <w:t>if (rx_handler) {</w:t>
      </w:r>
    </w:p>
    <w:p w:rsidR="00840D03" w:rsidRDefault="00840D03" w:rsidP="008C5A08">
      <w:pPr>
        <w:pStyle w:val="af7"/>
      </w:pPr>
      <w:r>
        <w:tab/>
      </w:r>
      <w:r>
        <w:tab/>
        <w:t>if (pt_prev) {</w:t>
      </w:r>
    </w:p>
    <w:p w:rsidR="00172268" w:rsidRDefault="0017226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5146F8">
        <w:rPr>
          <w:rFonts w:hint="eastAsia"/>
        </w:rPr>
        <w:t xml:space="preserve"> </w:t>
      </w:r>
      <w:r w:rsidR="005146F8">
        <w:rPr>
          <w:rFonts w:hint="eastAsia"/>
        </w:rPr>
        <w:t>将数据包传递给之前确定的上层协议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ret = deliver_skb(skb, pt_prev, orig_dev);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pt_prev = NULL;</w:t>
      </w:r>
    </w:p>
    <w:p w:rsidR="00840D03" w:rsidRDefault="00840D03" w:rsidP="008C5A08">
      <w:pPr>
        <w:pStyle w:val="af7"/>
      </w:pPr>
      <w:r>
        <w:tab/>
      </w:r>
      <w:r>
        <w:tab/>
        <w:t>}</w:t>
      </w:r>
    </w:p>
    <w:p w:rsidR="00EE0D23" w:rsidRDefault="00EE0D2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调用在设备上注册的处理函数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  <w:t>switch (rx_handler(&amp;skb)) {</w:t>
      </w:r>
    </w:p>
    <w:p w:rsidR="00840D03" w:rsidRDefault="00840D03" w:rsidP="008C5A08">
      <w:pPr>
        <w:pStyle w:val="af7"/>
      </w:pPr>
      <w:r>
        <w:tab/>
      </w:r>
      <w:r>
        <w:tab/>
        <w:t>case RX_HANDLER_CONSUMED:</w:t>
      </w:r>
    </w:p>
    <w:p w:rsidR="0084539A" w:rsidRDefault="0084539A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处理函数已经消耗了这个数据包，直接</w:t>
      </w:r>
      <w:r w:rsidR="00704CC5">
        <w:rPr>
          <w:rFonts w:hint="eastAsia"/>
        </w:rPr>
        <w:t>跳至</w:t>
      </w:r>
      <w:r>
        <w:rPr>
          <w:rFonts w:hint="eastAsia"/>
        </w:rPr>
        <w:t>退出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ret = NET_RX_SUCCESS;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goto out;</w:t>
      </w:r>
    </w:p>
    <w:p w:rsidR="00840D03" w:rsidRDefault="00840D03" w:rsidP="008C5A08">
      <w:pPr>
        <w:pStyle w:val="af7"/>
      </w:pPr>
      <w:r>
        <w:tab/>
      </w:r>
      <w:r>
        <w:tab/>
        <w:t>case RX_HANDLER_ANOTHER:</w:t>
      </w:r>
    </w:p>
    <w:p w:rsidR="00006094" w:rsidRDefault="0000609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8240F3">
        <w:rPr>
          <w:rFonts w:hint="eastAsia"/>
        </w:rPr>
        <w:t>跳至</w:t>
      </w:r>
      <w:r w:rsidR="008240F3">
        <w:rPr>
          <w:rFonts w:hint="eastAsia"/>
        </w:rPr>
        <w:t>another_round</w:t>
      </w:r>
      <w:r w:rsidR="008240F3">
        <w:rPr>
          <w:rFonts w:hint="eastAsia"/>
        </w:rPr>
        <w:t>，即跳至函数开头，重新处理</w:t>
      </w:r>
      <w:r w:rsidR="00F944B7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goto another_round;</w:t>
      </w:r>
    </w:p>
    <w:p w:rsidR="00840D03" w:rsidRDefault="00840D03" w:rsidP="008C5A08">
      <w:pPr>
        <w:pStyle w:val="af7"/>
      </w:pPr>
      <w:r>
        <w:tab/>
      </w:r>
      <w:r>
        <w:tab/>
        <w:t>case RX_HANDLER_EXACT:</w:t>
      </w:r>
    </w:p>
    <w:p w:rsidR="00042523" w:rsidRDefault="0004252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指示必须</w:t>
      </w:r>
      <w:r w:rsidR="009D45E7">
        <w:rPr>
          <w:rFonts w:hint="eastAsia"/>
        </w:rPr>
        <w:t>严格匹配</w:t>
      </w:r>
      <w:r w:rsidR="004D47DC">
        <w:rPr>
          <w:rFonts w:hint="eastAsia"/>
        </w:rPr>
        <w:t>接收网卡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lastRenderedPageBreak/>
        <w:tab/>
      </w:r>
      <w:r>
        <w:tab/>
      </w:r>
      <w:r>
        <w:tab/>
        <w:t>deliver_exact = true;</w:t>
      </w:r>
    </w:p>
    <w:p w:rsidR="00840D03" w:rsidRDefault="00840D03" w:rsidP="008C5A08">
      <w:pPr>
        <w:pStyle w:val="af7"/>
      </w:pPr>
      <w:r>
        <w:tab/>
      </w:r>
      <w:r>
        <w:tab/>
        <w:t>case RX_HANDLER_PASS:</w:t>
      </w:r>
    </w:p>
    <w:p w:rsidR="00A7293A" w:rsidRDefault="00A7293A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继续</w:t>
      </w:r>
      <w:r w:rsidR="0007029B">
        <w:rPr>
          <w:rFonts w:hint="eastAsia"/>
        </w:rPr>
        <w:t>后面的</w:t>
      </w:r>
      <w:r>
        <w:rPr>
          <w:rFonts w:hint="eastAsia"/>
        </w:rPr>
        <w:t>处理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break;</w:t>
      </w:r>
    </w:p>
    <w:p w:rsidR="00840D03" w:rsidRDefault="00840D03" w:rsidP="008C5A08">
      <w:pPr>
        <w:pStyle w:val="af7"/>
      </w:pPr>
      <w:r>
        <w:tab/>
      </w:r>
      <w:r>
        <w:tab/>
        <w:t>default: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BUG();</w:t>
      </w:r>
    </w:p>
    <w:p w:rsidR="00840D03" w:rsidRDefault="00840D03" w:rsidP="008C5A08">
      <w:pPr>
        <w:pStyle w:val="af7"/>
      </w:pPr>
      <w:r>
        <w:tab/>
      </w:r>
      <w:r>
        <w:tab/>
        <w:t>}</w:t>
      </w:r>
    </w:p>
    <w:p w:rsidR="00840D03" w:rsidRDefault="00840D03" w:rsidP="008C5A08">
      <w:pPr>
        <w:pStyle w:val="af7"/>
      </w:pPr>
      <w:r>
        <w:tab/>
        <w:t>}</w:t>
      </w:r>
    </w:p>
    <w:p w:rsidR="00840D03" w:rsidRDefault="00840D03" w:rsidP="008C5A08">
      <w:pPr>
        <w:pStyle w:val="af7"/>
      </w:pPr>
    </w:p>
    <w:p w:rsidR="00A6150B" w:rsidRDefault="00A6150B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如果数据包还带有</w:t>
      </w:r>
      <w:r>
        <w:rPr>
          <w:rFonts w:hint="eastAsia"/>
        </w:rPr>
        <w:t>vlan tag</w:t>
      </w:r>
      <w:r>
        <w:rPr>
          <w:rFonts w:hint="eastAsia"/>
        </w:rPr>
        <w:t>，则证明该数据包是发给其他终端的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(vlan_tx_nonzero_tag_present(skb))</w:t>
      </w:r>
    </w:p>
    <w:p w:rsidR="00840D03" w:rsidRDefault="00840D03" w:rsidP="008C5A08">
      <w:pPr>
        <w:pStyle w:val="af7"/>
      </w:pPr>
      <w:r>
        <w:tab/>
      </w:r>
      <w:r>
        <w:tab/>
        <w:t>skb-&gt;pkt_type = PACKET_OTHERHOST;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tab/>
        <w:t>/* deliver only exact match when indicated */</w:t>
      </w:r>
    </w:p>
    <w:p w:rsidR="00840D03" w:rsidRDefault="00840D03" w:rsidP="008C5A08">
      <w:pPr>
        <w:pStyle w:val="af7"/>
      </w:pPr>
      <w:r>
        <w:tab/>
        <w:t>null_or_dev = deliver_exact ? skb-&gt;dev : NULL;</w:t>
      </w:r>
    </w:p>
    <w:p w:rsidR="00840D03" w:rsidRDefault="00840D03" w:rsidP="008C5A08">
      <w:pPr>
        <w:pStyle w:val="af7"/>
      </w:pPr>
    </w:p>
    <w:p w:rsidR="008A0364" w:rsidRDefault="008A036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根据数据包类型，遍历对应的处理函数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type = skb-&gt;protocol;</w:t>
      </w:r>
    </w:p>
    <w:p w:rsidR="00840D03" w:rsidRDefault="00840D03" w:rsidP="008C5A08">
      <w:pPr>
        <w:pStyle w:val="af7"/>
      </w:pPr>
      <w:r>
        <w:tab/>
        <w:t>list_for_each_entry_rcu(ptype,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&amp;ptype_base[ntohs(type) &amp; PTYPE_HASH_MASK], list) {</w:t>
      </w:r>
    </w:p>
    <w:p w:rsidR="007D7ED0" w:rsidRDefault="007D7ED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如果数据包类型匹配，并且接收接口设备也匹配，则证明这是正确的协议处理函数。</w:t>
      </w:r>
      <w:r w:rsidR="00F13FB6">
        <w:rPr>
          <w:rFonts w:hint="eastAsia"/>
        </w:rPr>
        <w:t>则调用前面的响应处理函数，将数据包传递给上层协议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  <w:t>if (ptype-&gt;type == type &amp;&amp;</w:t>
      </w:r>
    </w:p>
    <w:p w:rsidR="00840D03" w:rsidRDefault="00840D03" w:rsidP="008C5A08">
      <w:pPr>
        <w:pStyle w:val="af7"/>
      </w:pPr>
      <w:r>
        <w:tab/>
      </w:r>
      <w:r>
        <w:tab/>
        <w:t xml:space="preserve">    (ptype-&gt;dev == null_or_dev || ptype-&gt;dev == skb-&gt;dev ||</w:t>
      </w:r>
    </w:p>
    <w:p w:rsidR="00840D03" w:rsidRDefault="00840D03" w:rsidP="008C5A08">
      <w:pPr>
        <w:pStyle w:val="af7"/>
      </w:pPr>
      <w:r>
        <w:tab/>
      </w:r>
      <w:r>
        <w:tab/>
        <w:t xml:space="preserve">     ptype-&gt;dev == orig_dev)) {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if (pt_prev)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</w:r>
      <w:r>
        <w:tab/>
        <w:t>ret = deliver_skb(skb, pt_prev, orig_dev);</w:t>
      </w:r>
    </w:p>
    <w:p w:rsidR="00840D03" w:rsidRDefault="00840D03" w:rsidP="008C5A08">
      <w:pPr>
        <w:pStyle w:val="af7"/>
      </w:pPr>
      <w:r>
        <w:tab/>
      </w:r>
      <w:r>
        <w:tab/>
      </w:r>
      <w:r>
        <w:tab/>
        <w:t>pt_prev = ptype;</w:t>
      </w:r>
    </w:p>
    <w:p w:rsidR="00840D03" w:rsidRDefault="00840D03" w:rsidP="008C5A08">
      <w:pPr>
        <w:pStyle w:val="af7"/>
      </w:pPr>
      <w:r>
        <w:tab/>
      </w:r>
      <w:r>
        <w:tab/>
        <w:t>}</w:t>
      </w:r>
    </w:p>
    <w:p w:rsidR="00840D03" w:rsidRDefault="00840D03" w:rsidP="008C5A08">
      <w:pPr>
        <w:pStyle w:val="af7"/>
      </w:pPr>
      <w:r>
        <w:tab/>
        <w:t>}</w:t>
      </w:r>
    </w:p>
    <w:p w:rsidR="00840D03" w:rsidRDefault="00840D03" w:rsidP="008C5A08">
      <w:pPr>
        <w:pStyle w:val="af7"/>
      </w:pPr>
    </w:p>
    <w:p w:rsidR="003B441E" w:rsidRDefault="003B441E" w:rsidP="008C5A08">
      <w:pPr>
        <w:pStyle w:val="af7"/>
      </w:pPr>
      <w:r>
        <w:rPr>
          <w:rFonts w:hint="eastAsia"/>
        </w:rPr>
        <w:tab/>
        <w:t xml:space="preserve">/* </w:t>
      </w:r>
    </w:p>
    <w:p w:rsidR="003B441E" w:rsidRDefault="003B441E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最后检查</w:t>
      </w:r>
      <w:r>
        <w:rPr>
          <w:rFonts w:hint="eastAsia"/>
        </w:rPr>
        <w:t>pt_prev</w:t>
      </w:r>
      <w:r>
        <w:rPr>
          <w:rFonts w:hint="eastAsia"/>
        </w:rPr>
        <w:t>是否为真。为真，则表示前面有匹配的处理函数，然后进行调用。如果为假，表示对于这个数据包，内核没有对应的处理函数</w:t>
      </w:r>
      <w:r w:rsidR="00CC41EA">
        <w:rPr>
          <w:rFonts w:hint="eastAsia"/>
        </w:rPr>
        <w:t>，则直接释放这个数据包。</w:t>
      </w:r>
      <w:r>
        <w:rPr>
          <w:rFonts w:hint="eastAsia"/>
        </w:rPr>
        <w:t xml:space="preserve"> */</w:t>
      </w:r>
    </w:p>
    <w:p w:rsidR="00840D03" w:rsidRDefault="00840D03" w:rsidP="008C5A08">
      <w:pPr>
        <w:pStyle w:val="af7"/>
      </w:pPr>
      <w:r>
        <w:tab/>
        <w:t>if (pt_prev) {</w:t>
      </w:r>
    </w:p>
    <w:p w:rsidR="00840D03" w:rsidRDefault="00840D03" w:rsidP="008C5A08">
      <w:pPr>
        <w:pStyle w:val="af7"/>
      </w:pPr>
      <w:r>
        <w:tab/>
      </w:r>
      <w:r>
        <w:tab/>
        <w:t>ret = pt_prev-&gt;func(skb, skb-&gt;dev, pt_prev, orig_dev);</w:t>
      </w:r>
    </w:p>
    <w:p w:rsidR="00840D03" w:rsidRDefault="00840D03" w:rsidP="008C5A08">
      <w:pPr>
        <w:pStyle w:val="af7"/>
      </w:pPr>
      <w:r>
        <w:tab/>
        <w:t>} else {</w:t>
      </w:r>
    </w:p>
    <w:p w:rsidR="00840D03" w:rsidRDefault="00840D03" w:rsidP="008C5A08">
      <w:pPr>
        <w:pStyle w:val="af7"/>
      </w:pPr>
      <w:r>
        <w:tab/>
      </w:r>
      <w:r>
        <w:tab/>
        <w:t>atomic_long_inc(&amp;skb-&gt;dev-&gt;rx_dropped);</w:t>
      </w:r>
    </w:p>
    <w:p w:rsidR="00840D03" w:rsidRDefault="00840D03" w:rsidP="008C5A08">
      <w:pPr>
        <w:pStyle w:val="af7"/>
      </w:pPr>
      <w:r>
        <w:tab/>
      </w:r>
      <w:r>
        <w:tab/>
        <w:t>kfree_skb(skb);</w:t>
      </w:r>
    </w:p>
    <w:p w:rsidR="00840D03" w:rsidRDefault="00840D03" w:rsidP="008C5A08">
      <w:pPr>
        <w:pStyle w:val="af7"/>
      </w:pPr>
      <w:r>
        <w:tab/>
      </w:r>
      <w:r>
        <w:tab/>
        <w:t>/* Jamal, now you will not able to escape explaining</w:t>
      </w:r>
    </w:p>
    <w:p w:rsidR="00840D03" w:rsidRDefault="00840D03" w:rsidP="008C5A08">
      <w:pPr>
        <w:pStyle w:val="af7"/>
      </w:pPr>
      <w:r>
        <w:lastRenderedPageBreak/>
        <w:tab/>
      </w:r>
      <w:r>
        <w:tab/>
        <w:t xml:space="preserve"> * me how you were going to use this. :-)</w:t>
      </w:r>
    </w:p>
    <w:p w:rsidR="00840D03" w:rsidRDefault="00840D03" w:rsidP="008C5A08">
      <w:pPr>
        <w:pStyle w:val="af7"/>
      </w:pPr>
      <w:r>
        <w:tab/>
      </w:r>
      <w:r>
        <w:tab/>
        <w:t xml:space="preserve"> */</w:t>
      </w:r>
    </w:p>
    <w:p w:rsidR="00840D03" w:rsidRDefault="00840D03" w:rsidP="008C5A08">
      <w:pPr>
        <w:pStyle w:val="af7"/>
      </w:pPr>
      <w:r>
        <w:tab/>
      </w:r>
      <w:r>
        <w:tab/>
        <w:t>ret = NET_RX_DROP;</w:t>
      </w:r>
    </w:p>
    <w:p w:rsidR="00840D03" w:rsidRDefault="00840D03" w:rsidP="008C5A08">
      <w:pPr>
        <w:pStyle w:val="af7"/>
      </w:pPr>
      <w:r>
        <w:tab/>
        <w:t>}</w:t>
      </w:r>
    </w:p>
    <w:p w:rsidR="00840D03" w:rsidRDefault="00840D03" w:rsidP="008C5A08">
      <w:pPr>
        <w:pStyle w:val="af7"/>
      </w:pPr>
    </w:p>
    <w:p w:rsidR="00840D03" w:rsidRDefault="00840D03" w:rsidP="008C5A08">
      <w:pPr>
        <w:pStyle w:val="af7"/>
      </w:pPr>
      <w:r>
        <w:t>out:</w:t>
      </w:r>
    </w:p>
    <w:p w:rsidR="00840D03" w:rsidRDefault="00840D03" w:rsidP="008C5A08">
      <w:pPr>
        <w:pStyle w:val="af7"/>
      </w:pPr>
      <w:r>
        <w:tab/>
        <w:t>rcu_read_unlock();</w:t>
      </w:r>
    </w:p>
    <w:p w:rsidR="00840D03" w:rsidRDefault="00840D03" w:rsidP="008C5A08">
      <w:pPr>
        <w:pStyle w:val="af7"/>
      </w:pPr>
      <w:r>
        <w:tab/>
        <w:t>return ret;</w:t>
      </w:r>
    </w:p>
    <w:p w:rsidR="00614DA6" w:rsidRDefault="00840D03" w:rsidP="008C5A08">
      <w:pPr>
        <w:pStyle w:val="af7"/>
      </w:pPr>
      <w:r>
        <w:t>}</w:t>
      </w:r>
    </w:p>
    <w:p w:rsidR="00BC6C2B" w:rsidRDefault="00D72AAB" w:rsidP="000C2460">
      <w:pPr>
        <w:ind w:firstLineChars="0" w:firstLine="0"/>
      </w:pPr>
      <w:r>
        <w:rPr>
          <w:rFonts w:hint="eastAsia"/>
        </w:rPr>
        <w:tab/>
      </w:r>
      <w:r w:rsidR="007411B3">
        <w:rPr>
          <w:rFonts w:hint="eastAsia"/>
        </w:rPr>
        <w:t>在上面的代码中，有一个地方，大家一定觉得会有点奇怪。</w:t>
      </w:r>
      <w:r w:rsidR="00370152">
        <w:rPr>
          <w:rFonts w:hint="eastAsia"/>
        </w:rPr>
        <w:t>为什么</w:t>
      </w:r>
      <w:r w:rsidR="0020683F">
        <w:rPr>
          <w:rFonts w:hint="eastAsia"/>
        </w:rPr>
        <w:t>每次</w:t>
      </w:r>
      <w:r w:rsidR="00826FA8">
        <w:rPr>
          <w:rFonts w:hint="eastAsia"/>
        </w:rPr>
        <w:t>匹配</w:t>
      </w:r>
      <w:r w:rsidR="008B2A80">
        <w:rPr>
          <w:rFonts w:hint="eastAsia"/>
        </w:rPr>
        <w:t>了协议时，内核都是检查上一次的结构</w:t>
      </w:r>
      <w:r w:rsidR="008B2A80">
        <w:rPr>
          <w:rFonts w:hint="eastAsia"/>
        </w:rPr>
        <w:t>pt_prev</w:t>
      </w:r>
      <w:r w:rsidR="008B2A80">
        <w:rPr>
          <w:rFonts w:hint="eastAsia"/>
        </w:rPr>
        <w:t>。如果有，就调用上次匹配的结构；如果没有，则使用</w:t>
      </w:r>
      <w:r w:rsidR="008B2A80">
        <w:rPr>
          <w:rFonts w:hint="eastAsia"/>
        </w:rPr>
        <w:t>pt_prev</w:t>
      </w:r>
      <w:r w:rsidR="008B2A80">
        <w:rPr>
          <w:rFonts w:hint="eastAsia"/>
        </w:rPr>
        <w:t>保存本次的处理函数</w:t>
      </w:r>
      <w:r w:rsidR="0058421D">
        <w:rPr>
          <w:rFonts w:hint="eastAsia"/>
        </w:rPr>
        <w:t>，而不是直接调用</w:t>
      </w:r>
      <w:r w:rsidR="00366DF5">
        <w:rPr>
          <w:rFonts w:hint="eastAsia"/>
        </w:rPr>
        <w:t>呢？</w:t>
      </w:r>
      <w:r w:rsidR="00FE57A3">
        <w:rPr>
          <w:rFonts w:hint="eastAsia"/>
        </w:rPr>
        <w:t>这样让代码看上去</w:t>
      </w:r>
      <w:r w:rsidR="009B46FE">
        <w:rPr>
          <w:rFonts w:hint="eastAsia"/>
        </w:rPr>
        <w:t>有点奇怪。</w:t>
      </w:r>
      <w:r w:rsidR="002F1320">
        <w:rPr>
          <w:rFonts w:hint="eastAsia"/>
        </w:rPr>
        <w:t>内核之所以这样处理，是处于性能上面的考虑。</w:t>
      </w:r>
      <w:r w:rsidR="007752CA">
        <w:rPr>
          <w:rFonts w:hint="eastAsia"/>
        </w:rPr>
        <w:t>如果不利用</w:t>
      </w:r>
      <w:r w:rsidR="007752CA">
        <w:rPr>
          <w:rFonts w:hint="eastAsia"/>
        </w:rPr>
        <w:t>pt_prev</w:t>
      </w:r>
      <w:r w:rsidR="007752CA">
        <w:rPr>
          <w:rFonts w:hint="eastAsia"/>
        </w:rPr>
        <w:t>，而是直接调用当前匹配的处理函数，那么内核在第一次找到对应的处理函数时，就把数据包传递给上层应用。</w:t>
      </w:r>
      <w:r w:rsidR="00AD36A6">
        <w:rPr>
          <w:rFonts w:hint="eastAsia"/>
        </w:rPr>
        <w:t>这时，内核不知道后面是否还有应该调用的处理函数，需要保证这个数据包的内容不能被修改。因此当这个数据包传递给上层应用时，如果该处理函数有可能修改数据包的话，就必须重新申请内存复制这个数据包，才能保证原数据包内容不变。</w:t>
      </w:r>
      <w:r w:rsidR="0024570F">
        <w:rPr>
          <w:rFonts w:hint="eastAsia"/>
        </w:rPr>
        <w:t>然而更多的时候，对于一个数据包，可能只会有一个处理函数被调用。那么这个内存申请和复制，就是白白浪费掉的。</w:t>
      </w:r>
      <w:r w:rsidR="00A80EBE">
        <w:rPr>
          <w:rFonts w:hint="eastAsia"/>
        </w:rPr>
        <w:t>因此</w:t>
      </w:r>
      <w:r w:rsidR="00AB7A09">
        <w:rPr>
          <w:rFonts w:hint="eastAsia"/>
        </w:rPr>
        <w:t>内核在这里利用一个变量</w:t>
      </w:r>
      <w:r w:rsidR="00AB7A09">
        <w:rPr>
          <w:rFonts w:hint="eastAsia"/>
        </w:rPr>
        <w:t>pt_prev</w:t>
      </w:r>
      <w:r w:rsidR="00AB7A09">
        <w:rPr>
          <w:rFonts w:hint="eastAsia"/>
        </w:rPr>
        <w:t>来保存上次</w:t>
      </w:r>
      <w:r w:rsidR="00CE408A">
        <w:rPr>
          <w:rFonts w:hint="eastAsia"/>
        </w:rPr>
        <w:t>的匹配结果，暂时不做任何处理。这样，当有仅有一个匹配处理函数时，内核就避免了无谓的内存申请和复制了。</w:t>
      </w:r>
    </w:p>
    <w:p w:rsidR="00A307EF" w:rsidRPr="00B1121E" w:rsidRDefault="00A307EF" w:rsidP="000C2460">
      <w:pPr>
        <w:ind w:firstLineChars="0" w:firstLine="0"/>
      </w:pPr>
    </w:p>
    <w:p w:rsidR="00482151" w:rsidRDefault="00C1296F" w:rsidP="00C1296F">
      <w:pPr>
        <w:pStyle w:val="3"/>
        <w:ind w:firstLine="600"/>
      </w:pPr>
      <w:r>
        <w:rPr>
          <w:rFonts w:hint="eastAsia"/>
        </w:rPr>
        <w:t>13.5.4 IP</w:t>
      </w:r>
      <w:r w:rsidR="00E44229">
        <w:rPr>
          <w:rFonts w:hint="eastAsia"/>
        </w:rPr>
        <w:t>协议</w:t>
      </w:r>
      <w:r>
        <w:rPr>
          <w:rFonts w:hint="eastAsia"/>
        </w:rPr>
        <w:t>处理流程</w:t>
      </w:r>
    </w:p>
    <w:p w:rsidR="00983CDC" w:rsidRDefault="0002258B" w:rsidP="005C7C7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IPv4</w:t>
      </w:r>
      <w:r>
        <w:rPr>
          <w:rFonts w:hint="eastAsia"/>
        </w:rPr>
        <w:t>的协议栈处理为例，</w:t>
      </w:r>
      <w:r w:rsidR="005559EA">
        <w:rPr>
          <w:rFonts w:hint="eastAsia"/>
        </w:rPr>
        <w:t>我们首先看</w:t>
      </w:r>
      <w:r w:rsidR="00FB2465">
        <w:rPr>
          <w:rFonts w:hint="eastAsia"/>
        </w:rPr>
        <w:t>IPv4</w:t>
      </w:r>
      <w:r w:rsidR="00FB2465">
        <w:rPr>
          <w:rFonts w:hint="eastAsia"/>
        </w:rPr>
        <w:t>协议如何注册的处理回调函数</w:t>
      </w:r>
      <w:r w:rsidR="00CB5810">
        <w:rPr>
          <w:rFonts w:hint="eastAsia"/>
        </w:rPr>
        <w:t>。在</w:t>
      </w:r>
      <w:r w:rsidR="00CB5810">
        <w:rPr>
          <w:rFonts w:hint="eastAsia"/>
        </w:rPr>
        <w:t>inet_init</w:t>
      </w:r>
      <w:r w:rsidR="00CB5810">
        <w:rPr>
          <w:rFonts w:hint="eastAsia"/>
        </w:rPr>
        <w:t>中，调用了</w:t>
      </w:r>
      <w:r w:rsidR="00CB5810" w:rsidRPr="00CB5810">
        <w:t>dev_add_pack(&amp;ip_packet_type);</w:t>
      </w:r>
      <w:r w:rsidR="00CB5810">
        <w:t>进行了</w:t>
      </w:r>
      <w:r w:rsidR="00CB5810">
        <w:t>IPv</w:t>
      </w:r>
      <w:r w:rsidR="00CB5810">
        <w:rPr>
          <w:rFonts w:hint="eastAsia"/>
        </w:rPr>
        <w:t>4</w:t>
      </w:r>
      <w:r w:rsidR="00C00688">
        <w:rPr>
          <w:rFonts w:hint="eastAsia"/>
        </w:rPr>
        <w:t>协议</w:t>
      </w:r>
      <w:r w:rsidR="00CB5810">
        <w:rPr>
          <w:rFonts w:hint="eastAsia"/>
        </w:rPr>
        <w:t>的注册。</w:t>
      </w:r>
      <w:r w:rsidR="00262103">
        <w:rPr>
          <w:rFonts w:hint="eastAsia"/>
        </w:rPr>
        <w:t>ip_packet_type</w:t>
      </w:r>
      <w:r w:rsidR="00262103">
        <w:rPr>
          <w:rFonts w:hint="eastAsia"/>
        </w:rPr>
        <w:t>的定义为：</w:t>
      </w:r>
    </w:p>
    <w:p w:rsidR="00660305" w:rsidRDefault="00660305" w:rsidP="008C5A08">
      <w:pPr>
        <w:pStyle w:val="af7"/>
      </w:pPr>
      <w:r>
        <w:t>static struct packet_type ip_packet_type __read_mostly = {</w:t>
      </w:r>
    </w:p>
    <w:p w:rsidR="00660305" w:rsidRDefault="00660305" w:rsidP="008C5A08">
      <w:pPr>
        <w:pStyle w:val="af7"/>
      </w:pPr>
      <w:r>
        <w:tab/>
        <w:t>.type = cpu_to_be16(ETH_P_IP),</w:t>
      </w:r>
    </w:p>
    <w:p w:rsidR="00660305" w:rsidRDefault="00660305" w:rsidP="008C5A08">
      <w:pPr>
        <w:pStyle w:val="af7"/>
      </w:pPr>
      <w:r>
        <w:tab/>
        <w:t>.func = ip_rcv,</w:t>
      </w:r>
    </w:p>
    <w:p w:rsidR="00660305" w:rsidRDefault="00660305" w:rsidP="008C5A08">
      <w:pPr>
        <w:pStyle w:val="af7"/>
      </w:pPr>
      <w:r>
        <w:tab/>
        <w:t>.gso_send_check = inet_gso_send_check,</w:t>
      </w:r>
    </w:p>
    <w:p w:rsidR="00660305" w:rsidRDefault="00660305" w:rsidP="008C5A08">
      <w:pPr>
        <w:pStyle w:val="af7"/>
      </w:pPr>
      <w:r>
        <w:tab/>
        <w:t>.gso_segment = inet_gso_segment,</w:t>
      </w:r>
    </w:p>
    <w:p w:rsidR="00660305" w:rsidRDefault="00660305" w:rsidP="008C5A08">
      <w:pPr>
        <w:pStyle w:val="af7"/>
      </w:pPr>
      <w:r>
        <w:tab/>
        <w:t>.gro_receive = inet_gro_receive,</w:t>
      </w:r>
    </w:p>
    <w:p w:rsidR="00660305" w:rsidRDefault="00660305" w:rsidP="008C5A08">
      <w:pPr>
        <w:pStyle w:val="af7"/>
      </w:pPr>
      <w:r>
        <w:tab/>
        <w:t>.gro_complete = inet_gro_complete,</w:t>
      </w:r>
    </w:p>
    <w:p w:rsidR="00262103" w:rsidRDefault="00660305" w:rsidP="008C5A08">
      <w:pPr>
        <w:pStyle w:val="af7"/>
      </w:pPr>
      <w:r>
        <w:t>};</w:t>
      </w:r>
    </w:p>
    <w:p w:rsidR="00660305" w:rsidRDefault="00D747DB" w:rsidP="005C7C7E">
      <w:pPr>
        <w:ind w:firstLineChars="0" w:firstLine="0"/>
      </w:pPr>
      <w:r>
        <w:rPr>
          <w:rFonts w:hint="eastAsia"/>
        </w:rPr>
        <w:t>因此，</w:t>
      </w:r>
      <w:r>
        <w:rPr>
          <w:rFonts w:hint="eastAsia"/>
        </w:rPr>
        <w:t>ip_rcv</w:t>
      </w:r>
      <w:r>
        <w:rPr>
          <w:rFonts w:hint="eastAsia"/>
        </w:rPr>
        <w:t>为</w:t>
      </w:r>
      <w:r>
        <w:rPr>
          <w:rFonts w:hint="eastAsia"/>
        </w:rPr>
        <w:t>IPv4</w:t>
      </w:r>
      <w:r>
        <w:rPr>
          <w:rFonts w:hint="eastAsia"/>
        </w:rPr>
        <w:t>协议数据包的入口函数。</w:t>
      </w:r>
    </w:p>
    <w:p w:rsidR="00810A05" w:rsidRDefault="00810A05" w:rsidP="008C5A08">
      <w:pPr>
        <w:pStyle w:val="af7"/>
      </w:pPr>
      <w:r>
        <w:lastRenderedPageBreak/>
        <w:t>int ip_rcv(struct sk_buff *skb, struct net_device *dev, struct packet_type *pt, struct net_device *orig_dev)</w:t>
      </w:r>
    </w:p>
    <w:p w:rsidR="00810A05" w:rsidRDefault="00810A05" w:rsidP="008C5A08">
      <w:pPr>
        <w:pStyle w:val="af7"/>
      </w:pPr>
      <w:r>
        <w:t>{</w:t>
      </w:r>
    </w:p>
    <w:p w:rsidR="00810A05" w:rsidRDefault="00810A05" w:rsidP="008C5A08">
      <w:pPr>
        <w:pStyle w:val="af7"/>
      </w:pPr>
      <w:r>
        <w:tab/>
        <w:t>const struct iphdr *iph;</w:t>
      </w:r>
    </w:p>
    <w:p w:rsidR="00810A05" w:rsidRDefault="00810A05" w:rsidP="008C5A08">
      <w:pPr>
        <w:pStyle w:val="af7"/>
      </w:pPr>
      <w:r>
        <w:tab/>
        <w:t>u32 len;</w:t>
      </w:r>
    </w:p>
    <w:p w:rsidR="00810A05" w:rsidRDefault="00810A05" w:rsidP="008C5A08">
      <w:pPr>
        <w:pStyle w:val="af7"/>
      </w:pPr>
    </w:p>
    <w:p w:rsidR="00641BA0" w:rsidRDefault="001C03D8" w:rsidP="008C5A08">
      <w:pPr>
        <w:pStyle w:val="af7"/>
      </w:pPr>
      <w:r>
        <w:rPr>
          <w:rFonts w:hint="eastAsia"/>
        </w:rPr>
        <w:tab/>
        <w:t xml:space="preserve">/* </w:t>
      </w:r>
    </w:p>
    <w:p w:rsidR="00641BA0" w:rsidRDefault="00641BA0" w:rsidP="008C5A08">
      <w:pPr>
        <w:pStyle w:val="af7"/>
      </w:pPr>
      <w:r>
        <w:rPr>
          <w:rFonts w:hint="eastAsia"/>
        </w:rPr>
        <w:t>如果该数据是发给其它终端的，则丢弃这个数据包。</w:t>
      </w:r>
    </w:p>
    <w:p w:rsidR="00641BA0" w:rsidRDefault="00641BA0" w:rsidP="008C5A08">
      <w:pPr>
        <w:pStyle w:val="af7"/>
      </w:pPr>
      <w:r>
        <w:rPr>
          <w:rFonts w:hint="eastAsia"/>
        </w:rPr>
        <w:t>这里的</w:t>
      </w:r>
      <w:r>
        <w:rPr>
          <w:rFonts w:hint="eastAsia"/>
        </w:rPr>
        <w:t>pkt_type</w:t>
      </w:r>
      <w:r w:rsidR="005A4C3B">
        <w:rPr>
          <w:rFonts w:hint="eastAsia"/>
        </w:rPr>
        <w:t>是根据二层地址判断是否发给本机的。</w:t>
      </w:r>
    </w:p>
    <w:p w:rsidR="00810A05" w:rsidRDefault="001C03D8" w:rsidP="008C5A08">
      <w:pPr>
        <w:pStyle w:val="af7"/>
      </w:pP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if (skb-&gt;pkt_type == PACKET_OTHERHOST)</w:t>
      </w:r>
    </w:p>
    <w:p w:rsidR="00810A05" w:rsidRDefault="00810A05" w:rsidP="008C5A08">
      <w:pPr>
        <w:pStyle w:val="af7"/>
      </w:pPr>
      <w:r>
        <w:tab/>
      </w:r>
      <w:r>
        <w:tab/>
        <w:t>goto drop;</w:t>
      </w:r>
    </w:p>
    <w:p w:rsidR="00810A05" w:rsidRDefault="00810A05" w:rsidP="008C5A08">
      <w:pPr>
        <w:pStyle w:val="af7"/>
      </w:pPr>
    </w:p>
    <w:p w:rsidR="00810A05" w:rsidRDefault="00810A05" w:rsidP="008C5A08">
      <w:pPr>
        <w:pStyle w:val="af7"/>
      </w:pPr>
      <w:r>
        <w:tab/>
        <w:t>IP_UPD_PO_STATS_BH(dev_net(dev), IPSTATS_MIB_IN, skb-&gt;len);</w:t>
      </w:r>
    </w:p>
    <w:p w:rsidR="00810A05" w:rsidRDefault="00810A05" w:rsidP="008C5A08">
      <w:pPr>
        <w:pStyle w:val="af7"/>
      </w:pPr>
    </w:p>
    <w:p w:rsidR="00D872A2" w:rsidRDefault="00D872A2" w:rsidP="008C5A08">
      <w:pPr>
        <w:pStyle w:val="af7"/>
      </w:pPr>
      <w:r>
        <w:rPr>
          <w:rFonts w:hint="eastAsia"/>
        </w:rPr>
        <w:tab/>
        <w:t xml:space="preserve">/* </w:t>
      </w:r>
      <w:r w:rsidR="00981CFF">
        <w:rPr>
          <w:rFonts w:hint="eastAsia"/>
        </w:rPr>
        <w:t>对数据包进行共享检查，保证</w:t>
      </w:r>
      <w:r w:rsidR="0034482E">
        <w:rPr>
          <w:rFonts w:hint="eastAsia"/>
        </w:rPr>
        <w:t>IP</w:t>
      </w:r>
      <w:r w:rsidR="0034482E">
        <w:rPr>
          <w:rFonts w:hint="eastAsia"/>
        </w:rPr>
        <w:t>协议处理独享一个</w:t>
      </w:r>
      <w:r w:rsidR="0034482E">
        <w:rPr>
          <w:rFonts w:hint="eastAsia"/>
        </w:rPr>
        <w:t>skb</w:t>
      </w:r>
      <w:r w:rsidR="0034482E">
        <w:rPr>
          <w:rFonts w:hint="eastAsia"/>
        </w:rPr>
        <w:t>。</w:t>
      </w:r>
      <w:r w:rsidR="00CF02A9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810A05" w:rsidRDefault="00810A05" w:rsidP="008C5A08">
      <w:pPr>
        <w:pStyle w:val="af7"/>
      </w:pPr>
      <w:r>
        <w:tab/>
        <w:t>if ((skb = skb_share_check(skb, GFP_ATOMIC)) == NULL) {</w:t>
      </w:r>
    </w:p>
    <w:p w:rsidR="00810A05" w:rsidRDefault="00810A05" w:rsidP="008C5A08">
      <w:pPr>
        <w:pStyle w:val="af7"/>
      </w:pPr>
      <w:r>
        <w:tab/>
      </w:r>
      <w:r>
        <w:tab/>
        <w:t>IP_INC_STATS_BH(dev_net(dev), IPSTATS_MIB_INDISCARDS);</w:t>
      </w:r>
    </w:p>
    <w:p w:rsidR="00810A05" w:rsidRDefault="00810A05" w:rsidP="008C5A08">
      <w:pPr>
        <w:pStyle w:val="af7"/>
      </w:pPr>
      <w:r>
        <w:tab/>
      </w:r>
      <w:r>
        <w:tab/>
        <w:t>goto out;</w:t>
      </w:r>
    </w:p>
    <w:p w:rsidR="00810A05" w:rsidRDefault="00810A05" w:rsidP="008C5A08">
      <w:pPr>
        <w:pStyle w:val="af7"/>
      </w:pPr>
      <w:r>
        <w:tab/>
        <w:t>}</w:t>
      </w:r>
    </w:p>
    <w:p w:rsidR="00810A05" w:rsidRDefault="00810A05" w:rsidP="008C5A08">
      <w:pPr>
        <w:pStyle w:val="af7"/>
      </w:pPr>
    </w:p>
    <w:p w:rsidR="00C63805" w:rsidRDefault="00C63805" w:rsidP="008C5A08">
      <w:pPr>
        <w:pStyle w:val="af7"/>
      </w:pPr>
      <w:r>
        <w:rPr>
          <w:rFonts w:hint="eastAsia"/>
        </w:rPr>
        <w:tab/>
        <w:t xml:space="preserve">/* </w:t>
      </w:r>
      <w:r w:rsidR="00DE400E">
        <w:rPr>
          <w:rFonts w:hint="eastAsia"/>
        </w:rPr>
        <w:t>对</w:t>
      </w:r>
      <w:r w:rsidR="00DE400E">
        <w:rPr>
          <w:rFonts w:hint="eastAsia"/>
        </w:rPr>
        <w:t>IP</w:t>
      </w:r>
      <w:r w:rsidR="00DE400E">
        <w:rPr>
          <w:rFonts w:hint="eastAsia"/>
        </w:rPr>
        <w:t>首部检查，如果数据包小于</w:t>
      </w:r>
      <w:r w:rsidR="00DE400E">
        <w:rPr>
          <w:rFonts w:hint="eastAsia"/>
        </w:rPr>
        <w:t>IP</w:t>
      </w:r>
      <w:r w:rsidR="00DE400E">
        <w:rPr>
          <w:rFonts w:hint="eastAsia"/>
        </w:rPr>
        <w:t>首部大小，则出错</w:t>
      </w:r>
      <w:r w:rsidR="00DE0725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810A05" w:rsidRDefault="00810A05" w:rsidP="008C5A08">
      <w:pPr>
        <w:pStyle w:val="af7"/>
      </w:pPr>
      <w:r>
        <w:tab/>
        <w:t>if (!pskb_may_pull(skb, sizeof(struct iphdr)))</w:t>
      </w:r>
    </w:p>
    <w:p w:rsidR="00810A05" w:rsidRDefault="00810A05" w:rsidP="008C5A08">
      <w:pPr>
        <w:pStyle w:val="af7"/>
      </w:pPr>
      <w:r>
        <w:tab/>
      </w:r>
      <w:r>
        <w:tab/>
        <w:t>goto inhdr_error;</w:t>
      </w:r>
    </w:p>
    <w:p w:rsidR="00810A05" w:rsidRDefault="00810A05" w:rsidP="008C5A08">
      <w:pPr>
        <w:pStyle w:val="af7"/>
      </w:pPr>
    </w:p>
    <w:p w:rsidR="0003260B" w:rsidRDefault="0003260B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得到</w:t>
      </w:r>
      <w:r>
        <w:rPr>
          <w:rFonts w:hint="eastAsia"/>
        </w:rPr>
        <w:t>IP</w:t>
      </w:r>
      <w:r>
        <w:rPr>
          <w:rFonts w:hint="eastAsia"/>
        </w:rPr>
        <w:t>首部地址</w:t>
      </w:r>
      <w:r>
        <w:rPr>
          <w:rFonts w:hint="eastAsia"/>
        </w:rPr>
        <w:t xml:space="preserve"> */</w:t>
      </w:r>
    </w:p>
    <w:p w:rsidR="00810A05" w:rsidRPr="00DA3D8B" w:rsidRDefault="00810A05" w:rsidP="008C5A08">
      <w:pPr>
        <w:pStyle w:val="af7"/>
      </w:pPr>
      <w:r>
        <w:tab/>
        <w:t>iph = ip_hdr(skb);</w:t>
      </w:r>
    </w:p>
    <w:p w:rsidR="00810A05" w:rsidRDefault="00810A05" w:rsidP="008C5A08">
      <w:pPr>
        <w:pStyle w:val="af7"/>
      </w:pPr>
    </w:p>
    <w:p w:rsidR="0078203C" w:rsidRDefault="0078203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根据</w:t>
      </w:r>
      <w:r>
        <w:rPr>
          <w:rFonts w:hint="eastAsia"/>
        </w:rPr>
        <w:t>RFC</w:t>
      </w:r>
      <w:r>
        <w:rPr>
          <w:rFonts w:hint="eastAsia"/>
        </w:rPr>
        <w:t>标准，</w:t>
      </w:r>
      <w:r>
        <w:rPr>
          <w:rFonts w:hint="eastAsia"/>
        </w:rPr>
        <w:t>IP</w:t>
      </w:r>
      <w:r>
        <w:rPr>
          <w:rFonts w:hint="eastAsia"/>
        </w:rPr>
        <w:t>首部小于</w:t>
      </w:r>
      <w:r>
        <w:rPr>
          <w:rFonts w:hint="eastAsia"/>
        </w:rPr>
        <w:t>20</w:t>
      </w:r>
      <w:r>
        <w:rPr>
          <w:rFonts w:hint="eastAsia"/>
        </w:rPr>
        <w:t>字节或者版本号不是</w:t>
      </w:r>
      <w:r>
        <w:rPr>
          <w:rFonts w:hint="eastAsia"/>
        </w:rPr>
        <w:t>4</w:t>
      </w:r>
      <w:r>
        <w:rPr>
          <w:rFonts w:hint="eastAsia"/>
        </w:rPr>
        <w:t>的，就报错丢弃</w:t>
      </w: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if (iph-&gt;ihl &lt; 5 || iph-&gt;version != 4)</w:t>
      </w:r>
    </w:p>
    <w:p w:rsidR="00810A05" w:rsidRDefault="00810A05" w:rsidP="008C5A08">
      <w:pPr>
        <w:pStyle w:val="af7"/>
      </w:pPr>
      <w:r>
        <w:tab/>
      </w:r>
      <w:r>
        <w:tab/>
        <w:t>goto inhdr_error;</w:t>
      </w:r>
    </w:p>
    <w:p w:rsidR="00810A05" w:rsidRDefault="00810A05" w:rsidP="008C5A08">
      <w:pPr>
        <w:pStyle w:val="af7"/>
      </w:pPr>
    </w:p>
    <w:p w:rsidR="00DA3D8B" w:rsidRDefault="00DA3D8B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首部指定的长度，再次检查</w:t>
      </w:r>
      <w:r w:rsidR="001126DB">
        <w:rPr>
          <w:rFonts w:hint="eastAsia"/>
        </w:rPr>
        <w:t>数据包的大小</w:t>
      </w: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if (!pskb_may_pull(skb, iph-&gt;ihl*4))</w:t>
      </w:r>
    </w:p>
    <w:p w:rsidR="00810A05" w:rsidRDefault="00810A05" w:rsidP="008C5A08">
      <w:pPr>
        <w:pStyle w:val="af7"/>
      </w:pPr>
      <w:r>
        <w:tab/>
      </w:r>
      <w:r>
        <w:tab/>
        <w:t>goto inhdr_error;</w:t>
      </w:r>
    </w:p>
    <w:p w:rsidR="00810A05" w:rsidRDefault="00810A05" w:rsidP="008C5A08">
      <w:pPr>
        <w:pStyle w:val="af7"/>
      </w:pPr>
    </w:p>
    <w:p w:rsidR="00A56F42" w:rsidRDefault="00A56F42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重新获取</w:t>
      </w:r>
      <w:r w:rsidR="003E5FE8">
        <w:rPr>
          <w:rFonts w:hint="eastAsia"/>
        </w:rPr>
        <w:t>IP</w:t>
      </w:r>
      <w:r w:rsidR="003E5FE8">
        <w:rPr>
          <w:rFonts w:hint="eastAsia"/>
        </w:rPr>
        <w:t>首部地址</w:t>
      </w:r>
      <w:r w:rsidR="00654DEC">
        <w:rPr>
          <w:rFonts w:hint="eastAsia"/>
        </w:rPr>
        <w:t>。之所以要重新获取，因为</w:t>
      </w:r>
      <w:r w:rsidR="00654DEC">
        <w:rPr>
          <w:rFonts w:hint="eastAsia"/>
        </w:rPr>
        <w:t>pskb_may_pull</w:t>
      </w:r>
      <w:r w:rsidR="00BA2317">
        <w:rPr>
          <w:rFonts w:hint="eastAsia"/>
        </w:rPr>
        <w:t>可能重新申请</w:t>
      </w:r>
      <w:r w:rsidR="00BA2317">
        <w:rPr>
          <w:rFonts w:hint="eastAsia"/>
        </w:rPr>
        <w:t>skb</w:t>
      </w: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iph = ip_hdr(skb);</w:t>
      </w:r>
    </w:p>
    <w:p w:rsidR="00810A05" w:rsidRDefault="00810A05" w:rsidP="008C5A08">
      <w:pPr>
        <w:pStyle w:val="af7"/>
      </w:pPr>
    </w:p>
    <w:p w:rsidR="00BF429A" w:rsidRDefault="00BF429A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校验</w:t>
      </w:r>
      <w:r>
        <w:rPr>
          <w:rFonts w:hint="eastAsia"/>
        </w:rPr>
        <w:t>IPv4</w:t>
      </w:r>
      <w:r>
        <w:rPr>
          <w:rFonts w:hint="eastAsia"/>
        </w:rPr>
        <w:t>的校验和</w:t>
      </w: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if (unlikely(ip_fast_csum((u8 *)iph, iph-&gt;ihl)))</w:t>
      </w:r>
    </w:p>
    <w:p w:rsidR="00810A05" w:rsidRDefault="00810A05" w:rsidP="008C5A08">
      <w:pPr>
        <w:pStyle w:val="af7"/>
      </w:pPr>
      <w:r>
        <w:tab/>
      </w:r>
      <w:r>
        <w:tab/>
        <w:t>goto inhdr_error;</w:t>
      </w:r>
    </w:p>
    <w:p w:rsidR="00810A05" w:rsidRDefault="00810A05" w:rsidP="008C5A08">
      <w:pPr>
        <w:pStyle w:val="af7"/>
      </w:pPr>
    </w:p>
    <w:p w:rsidR="00BB66D4" w:rsidRDefault="00BB66D4" w:rsidP="008C5A08">
      <w:pPr>
        <w:pStyle w:val="af7"/>
      </w:pPr>
      <w:r>
        <w:rPr>
          <w:rFonts w:hint="eastAsia"/>
        </w:rPr>
        <w:lastRenderedPageBreak/>
        <w:tab/>
        <w:t xml:space="preserve">/* </w:t>
      </w:r>
      <w:r>
        <w:rPr>
          <w:rFonts w:hint="eastAsia"/>
        </w:rPr>
        <w:t>对数据包长度进行检查</w:t>
      </w: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len = ntohs(iph-&gt;tot_len);</w:t>
      </w:r>
    </w:p>
    <w:p w:rsidR="00810A05" w:rsidRDefault="00810A05" w:rsidP="008C5A08">
      <w:pPr>
        <w:pStyle w:val="af7"/>
      </w:pPr>
      <w:r>
        <w:tab/>
        <w:t>if (skb-&gt;len &lt; len) {</w:t>
      </w:r>
    </w:p>
    <w:p w:rsidR="00810A05" w:rsidRDefault="00810A05" w:rsidP="008C5A08">
      <w:pPr>
        <w:pStyle w:val="af7"/>
      </w:pPr>
      <w:r>
        <w:tab/>
      </w:r>
      <w:r>
        <w:tab/>
        <w:t>IP_INC_STATS_BH(dev_net(dev), IPSTATS_MIB_INTRUNCATEDPKTS);</w:t>
      </w:r>
    </w:p>
    <w:p w:rsidR="00810A05" w:rsidRDefault="00810A05" w:rsidP="008C5A08">
      <w:pPr>
        <w:pStyle w:val="af7"/>
      </w:pPr>
      <w:r>
        <w:tab/>
      </w:r>
      <w:r>
        <w:tab/>
        <w:t>goto drop;</w:t>
      </w:r>
    </w:p>
    <w:p w:rsidR="00810A05" w:rsidRDefault="00810A05" w:rsidP="008C5A08">
      <w:pPr>
        <w:pStyle w:val="af7"/>
      </w:pPr>
      <w:r>
        <w:tab/>
        <w:t>} else if (len &lt; (iph-&gt;ihl*4))</w:t>
      </w:r>
    </w:p>
    <w:p w:rsidR="00810A05" w:rsidRDefault="00810A05" w:rsidP="008C5A08">
      <w:pPr>
        <w:pStyle w:val="af7"/>
      </w:pPr>
      <w:r>
        <w:tab/>
      </w:r>
      <w:r>
        <w:tab/>
        <w:t>goto inhdr_error;</w:t>
      </w:r>
    </w:p>
    <w:p w:rsidR="00810A05" w:rsidRDefault="00810A05" w:rsidP="008C5A08">
      <w:pPr>
        <w:pStyle w:val="af7"/>
      </w:pPr>
    </w:p>
    <w:p w:rsidR="00810A05" w:rsidRDefault="00810A05" w:rsidP="008C5A08">
      <w:pPr>
        <w:pStyle w:val="af7"/>
      </w:pPr>
      <w:r>
        <w:tab/>
        <w:t>/* Our transport medium may have padded the buffer out. Now we know it</w:t>
      </w:r>
    </w:p>
    <w:p w:rsidR="00810A05" w:rsidRDefault="00810A05" w:rsidP="008C5A08">
      <w:pPr>
        <w:pStyle w:val="af7"/>
      </w:pPr>
      <w:r>
        <w:tab/>
        <w:t xml:space="preserve"> * is IP we can trim to the true length of the frame.</w:t>
      </w:r>
    </w:p>
    <w:p w:rsidR="00810A05" w:rsidRDefault="00810A05" w:rsidP="008C5A08">
      <w:pPr>
        <w:pStyle w:val="af7"/>
      </w:pPr>
      <w:r>
        <w:tab/>
        <w:t xml:space="preserve"> * Note this now means skb-&gt;len holds ntohs(iph-&gt;tot_len).</w:t>
      </w:r>
    </w:p>
    <w:p w:rsidR="00810A05" w:rsidRDefault="00810A05" w:rsidP="008C5A08">
      <w:pPr>
        <w:pStyle w:val="af7"/>
      </w:pPr>
      <w:r>
        <w:tab/>
        <w:t xml:space="preserve"> */</w:t>
      </w:r>
    </w:p>
    <w:p w:rsidR="00E55EF5" w:rsidRDefault="00E55EF5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因为传输媒介</w:t>
      </w:r>
      <w:r w:rsidR="006118C4">
        <w:rPr>
          <w:rFonts w:hint="eastAsia"/>
        </w:rPr>
        <w:t>可能会给数据包进行补齐，现在我们已经根据</w:t>
      </w:r>
      <w:r w:rsidR="006118C4">
        <w:rPr>
          <w:rFonts w:hint="eastAsia"/>
        </w:rPr>
        <w:t>IP</w:t>
      </w:r>
      <w:r w:rsidR="006118C4">
        <w:rPr>
          <w:rFonts w:hint="eastAsia"/>
        </w:rPr>
        <w:t>首部明确了数据包的长度，因此需要将数据包长度变为真正的长度并改变</w:t>
      </w: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if (pskb_trim_rcsum(skb, len)) {</w:t>
      </w:r>
    </w:p>
    <w:p w:rsidR="00810A05" w:rsidRDefault="00810A05" w:rsidP="008C5A08">
      <w:pPr>
        <w:pStyle w:val="af7"/>
      </w:pPr>
      <w:r>
        <w:tab/>
      </w:r>
      <w:r>
        <w:tab/>
        <w:t>IP_INC_STATS_BH(dev_net(dev), IPSTATS_MIB_INDISCARDS);</w:t>
      </w:r>
    </w:p>
    <w:p w:rsidR="00810A05" w:rsidRDefault="00810A05" w:rsidP="008C5A08">
      <w:pPr>
        <w:pStyle w:val="af7"/>
      </w:pPr>
      <w:r>
        <w:tab/>
      </w:r>
      <w:r>
        <w:tab/>
        <w:t>goto drop;</w:t>
      </w:r>
    </w:p>
    <w:p w:rsidR="00810A05" w:rsidRDefault="00810A05" w:rsidP="008C5A08">
      <w:pPr>
        <w:pStyle w:val="af7"/>
      </w:pPr>
      <w:r>
        <w:tab/>
        <w:t>}</w:t>
      </w:r>
    </w:p>
    <w:p w:rsidR="00810A05" w:rsidRDefault="00810A05" w:rsidP="008C5A08">
      <w:pPr>
        <w:pStyle w:val="af7"/>
      </w:pPr>
    </w:p>
    <w:p w:rsidR="002A6FD6" w:rsidRDefault="002A6FD6" w:rsidP="008C5A08">
      <w:pPr>
        <w:pStyle w:val="af7"/>
      </w:pPr>
      <w:r>
        <w:rPr>
          <w:rFonts w:hint="eastAsia"/>
        </w:rPr>
        <w:tab/>
        <w:t>/*</w:t>
      </w:r>
      <w:r w:rsidR="00E05CDC">
        <w:rPr>
          <w:rFonts w:hint="eastAsia"/>
        </w:rPr>
        <w:t xml:space="preserve"> </w:t>
      </w:r>
      <w:r w:rsidR="00E05CDC">
        <w:rPr>
          <w:rFonts w:hint="eastAsia"/>
        </w:rPr>
        <w:t>重置数据包的控制块信息</w:t>
      </w:r>
      <w:r>
        <w:rPr>
          <w:rFonts w:hint="eastAsia"/>
        </w:rPr>
        <w:t xml:space="preserve"> */</w:t>
      </w:r>
    </w:p>
    <w:p w:rsidR="00810A05" w:rsidRDefault="00810A05" w:rsidP="008C5A08">
      <w:pPr>
        <w:pStyle w:val="af7"/>
      </w:pPr>
      <w:r>
        <w:tab/>
        <w:t>memset(IPCB(skb), 0, sizeof(struct inet_skb_parm));</w:t>
      </w:r>
    </w:p>
    <w:p w:rsidR="00810A05" w:rsidRDefault="00810A05" w:rsidP="008C5A08">
      <w:pPr>
        <w:pStyle w:val="af7"/>
      </w:pPr>
    </w:p>
    <w:p w:rsidR="004846F7" w:rsidRDefault="004846F7" w:rsidP="008C5A08">
      <w:pPr>
        <w:pStyle w:val="af7"/>
      </w:pPr>
      <w:r>
        <w:rPr>
          <w:rFonts w:hint="eastAsia"/>
        </w:rPr>
        <w:tab/>
        <w:t xml:space="preserve">/* </w:t>
      </w:r>
      <w:r w:rsidR="00754BBD">
        <w:rPr>
          <w:rFonts w:hint="eastAsia"/>
        </w:rPr>
        <w:t>重置数据包的套接字</w:t>
      </w:r>
      <w:r w:rsidR="0083161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810A05" w:rsidRDefault="00810A05" w:rsidP="008C5A08">
      <w:pPr>
        <w:pStyle w:val="af7"/>
      </w:pPr>
      <w:r>
        <w:tab/>
        <w:t>skb_orphan(skb);</w:t>
      </w:r>
    </w:p>
    <w:p w:rsidR="00810A05" w:rsidRDefault="00810A05" w:rsidP="008C5A08">
      <w:pPr>
        <w:pStyle w:val="af7"/>
      </w:pPr>
    </w:p>
    <w:p w:rsidR="00F551DA" w:rsidRDefault="00F551DA" w:rsidP="008C5A08">
      <w:pPr>
        <w:pStyle w:val="af7"/>
      </w:pPr>
      <w:r>
        <w:rPr>
          <w:rFonts w:hint="eastAsia"/>
        </w:rPr>
        <w:tab/>
        <w:t xml:space="preserve">/* </w:t>
      </w:r>
      <w:r w:rsidR="00F42D16">
        <w:rPr>
          <w:rFonts w:hint="eastAsia"/>
        </w:rPr>
        <w:t>遍历执行</w:t>
      </w:r>
      <w:r w:rsidR="00F42D16">
        <w:rPr>
          <w:rFonts w:hint="eastAsia"/>
        </w:rPr>
        <w:t>netfilter</w:t>
      </w:r>
      <w:r w:rsidR="00F42D16">
        <w:rPr>
          <w:rFonts w:hint="eastAsia"/>
        </w:rPr>
        <w:t>在</w:t>
      </w:r>
      <w:r w:rsidR="00F42D16">
        <w:rPr>
          <w:rFonts w:hint="eastAsia"/>
        </w:rPr>
        <w:t>PREROUTING</w:t>
      </w:r>
      <w:r w:rsidR="00F42D16">
        <w:rPr>
          <w:rFonts w:hint="eastAsia"/>
        </w:rPr>
        <w:t>点上的规则</w:t>
      </w:r>
      <w:r w:rsidR="008711A7">
        <w:rPr>
          <w:rFonts w:hint="eastAsia"/>
        </w:rPr>
        <w:t>，</w:t>
      </w:r>
      <w:r w:rsidR="00AD2A45">
        <w:rPr>
          <w:rFonts w:hint="eastAsia"/>
        </w:rPr>
        <w:t>如果</w:t>
      </w:r>
      <w:r w:rsidR="00FA17F3">
        <w:rPr>
          <w:rFonts w:hint="eastAsia"/>
        </w:rPr>
        <w:t>数据包没有被</w:t>
      </w:r>
      <w:r w:rsidR="009919FC">
        <w:rPr>
          <w:rFonts w:hint="eastAsia"/>
        </w:rPr>
        <w:t>丢弃，则进入</w:t>
      </w:r>
      <w:r w:rsidR="009919FC">
        <w:rPr>
          <w:rFonts w:hint="eastAsia"/>
        </w:rPr>
        <w:t>ip_rcv_finish</w:t>
      </w:r>
      <w:r>
        <w:rPr>
          <w:rFonts w:hint="eastAsia"/>
        </w:rPr>
        <w:t xml:space="preserve"> */ </w:t>
      </w:r>
    </w:p>
    <w:p w:rsidR="00810A05" w:rsidRDefault="00810A05" w:rsidP="008C5A08">
      <w:pPr>
        <w:pStyle w:val="af7"/>
      </w:pPr>
      <w:r>
        <w:tab/>
        <w:t>return NF_HOOK(NFPROTO_IPV4, NF_INET_PRE_ROUTING, skb, dev, NULL,</w:t>
      </w:r>
    </w:p>
    <w:p w:rsidR="00810A05" w:rsidRDefault="00810A05" w:rsidP="008C5A08">
      <w:pPr>
        <w:pStyle w:val="af7"/>
      </w:pPr>
      <w:r>
        <w:tab/>
      </w:r>
      <w:r>
        <w:tab/>
        <w:t xml:space="preserve">       ip_rcv_finish);</w:t>
      </w:r>
    </w:p>
    <w:p w:rsidR="00810A05" w:rsidRDefault="00810A05" w:rsidP="008C5A08">
      <w:pPr>
        <w:pStyle w:val="af7"/>
      </w:pPr>
    </w:p>
    <w:p w:rsidR="00810A05" w:rsidRDefault="00810A05" w:rsidP="008C5A08">
      <w:pPr>
        <w:pStyle w:val="af7"/>
      </w:pPr>
      <w:r>
        <w:t>inhdr_error:</w:t>
      </w:r>
    </w:p>
    <w:p w:rsidR="00810A05" w:rsidRDefault="00810A05" w:rsidP="008C5A08">
      <w:pPr>
        <w:pStyle w:val="af7"/>
      </w:pPr>
      <w:r>
        <w:tab/>
        <w:t>IP_INC_STATS_BH(dev_net(dev), IPSTATS_MIB_INHDRERRORS);</w:t>
      </w:r>
    </w:p>
    <w:p w:rsidR="00810A05" w:rsidRDefault="00810A05" w:rsidP="008C5A08">
      <w:pPr>
        <w:pStyle w:val="af7"/>
      </w:pPr>
      <w:r>
        <w:t>drop:</w:t>
      </w:r>
    </w:p>
    <w:p w:rsidR="00810A05" w:rsidRDefault="00810A05" w:rsidP="008C5A08">
      <w:pPr>
        <w:pStyle w:val="af7"/>
      </w:pPr>
      <w:r>
        <w:tab/>
        <w:t>kfree_skb(skb);</w:t>
      </w:r>
    </w:p>
    <w:p w:rsidR="00810A05" w:rsidRDefault="00810A05" w:rsidP="008C5A08">
      <w:pPr>
        <w:pStyle w:val="af7"/>
      </w:pPr>
      <w:r>
        <w:t>out:</w:t>
      </w:r>
    </w:p>
    <w:p w:rsidR="00810A05" w:rsidRDefault="00810A05" w:rsidP="008C5A08">
      <w:pPr>
        <w:pStyle w:val="af7"/>
      </w:pPr>
      <w:r>
        <w:tab/>
        <w:t>return NET_RX_DROP;</w:t>
      </w:r>
    </w:p>
    <w:p w:rsidR="00734725" w:rsidRDefault="00810A05" w:rsidP="008C5A08">
      <w:pPr>
        <w:pStyle w:val="af7"/>
      </w:pPr>
      <w:r>
        <w:t>}</w:t>
      </w:r>
    </w:p>
    <w:p w:rsidR="00810A05" w:rsidRDefault="00800B3C" w:rsidP="00810A05">
      <w:pPr>
        <w:ind w:firstLineChars="0" w:firstLine="0"/>
      </w:pPr>
      <w:r>
        <w:rPr>
          <w:rFonts w:hint="eastAsia"/>
        </w:rPr>
        <w:tab/>
      </w:r>
      <w:r w:rsidR="00BB09F3">
        <w:rPr>
          <w:rFonts w:hint="eastAsia"/>
        </w:rPr>
        <w:t>本文不分析</w:t>
      </w:r>
      <w:r w:rsidR="00BB09F3">
        <w:rPr>
          <w:rFonts w:hint="eastAsia"/>
        </w:rPr>
        <w:t>netfilter</w:t>
      </w:r>
      <w:r w:rsidR="00BB09F3">
        <w:rPr>
          <w:rFonts w:hint="eastAsia"/>
        </w:rPr>
        <w:t>的相关代码，</w:t>
      </w:r>
      <w:r w:rsidR="00853623">
        <w:rPr>
          <w:rFonts w:hint="eastAsia"/>
        </w:rPr>
        <w:t>那么数据包经过</w:t>
      </w:r>
      <w:r w:rsidR="00853623">
        <w:rPr>
          <w:rFonts w:hint="eastAsia"/>
        </w:rPr>
        <w:t>netfilter</w:t>
      </w:r>
      <w:r w:rsidR="00853623">
        <w:rPr>
          <w:rFonts w:hint="eastAsia"/>
        </w:rPr>
        <w:t>的</w:t>
      </w:r>
      <w:r w:rsidR="00853623">
        <w:rPr>
          <w:rFonts w:hint="eastAsia"/>
        </w:rPr>
        <w:t>PREROUTING</w:t>
      </w:r>
      <w:r w:rsidR="00853623">
        <w:rPr>
          <w:rFonts w:hint="eastAsia"/>
        </w:rPr>
        <w:t>处的规则后，进入了</w:t>
      </w:r>
      <w:r w:rsidR="00853623">
        <w:rPr>
          <w:rFonts w:hint="eastAsia"/>
        </w:rPr>
        <w:t>ip_rcv_finish</w:t>
      </w:r>
      <w:r w:rsidR="00853623">
        <w:rPr>
          <w:rFonts w:hint="eastAsia"/>
        </w:rPr>
        <w:t>。</w:t>
      </w:r>
    </w:p>
    <w:p w:rsidR="00227578" w:rsidRDefault="00227578" w:rsidP="008C5A08">
      <w:pPr>
        <w:pStyle w:val="af7"/>
      </w:pPr>
      <w:r>
        <w:lastRenderedPageBreak/>
        <w:t>static int ip_rcv_finish(struct sk_buff *skb)</w:t>
      </w:r>
    </w:p>
    <w:p w:rsidR="00227578" w:rsidRDefault="00227578" w:rsidP="008C5A08">
      <w:pPr>
        <w:pStyle w:val="af7"/>
      </w:pPr>
      <w:r>
        <w:t>{</w:t>
      </w:r>
    </w:p>
    <w:p w:rsidR="00227578" w:rsidRDefault="00227578" w:rsidP="008C5A08">
      <w:pPr>
        <w:pStyle w:val="af7"/>
      </w:pPr>
      <w:r>
        <w:tab/>
        <w:t>const struct iphdr *iph = ip_hdr(skb);</w:t>
      </w:r>
    </w:p>
    <w:p w:rsidR="00227578" w:rsidRDefault="00227578" w:rsidP="008C5A08">
      <w:pPr>
        <w:pStyle w:val="af7"/>
      </w:pPr>
      <w:r>
        <w:tab/>
        <w:t>struct rtable *rt;</w:t>
      </w:r>
    </w:p>
    <w:p w:rsidR="00227578" w:rsidRDefault="00227578" w:rsidP="008C5A08">
      <w:pPr>
        <w:pStyle w:val="af7"/>
      </w:pPr>
    </w:p>
    <w:p w:rsidR="00227578" w:rsidRDefault="00491613" w:rsidP="008C5A08">
      <w:pPr>
        <w:pStyle w:val="af7"/>
      </w:pPr>
      <w:r>
        <w:rPr>
          <w:rFonts w:hint="eastAsia"/>
        </w:rPr>
        <w:tab/>
        <w:t xml:space="preserve">/* </w:t>
      </w:r>
      <w:r w:rsidR="003F6437">
        <w:rPr>
          <w:rFonts w:hint="eastAsia"/>
        </w:rPr>
        <w:t>如果数据包没有设置路由信息，则进行路由查询</w:t>
      </w:r>
      <w:r>
        <w:rPr>
          <w:rFonts w:hint="eastAsia"/>
        </w:rPr>
        <w:t xml:space="preserve"> */</w:t>
      </w:r>
    </w:p>
    <w:p w:rsidR="00227578" w:rsidRDefault="00227578" w:rsidP="008C5A08">
      <w:pPr>
        <w:pStyle w:val="af7"/>
      </w:pPr>
      <w:r>
        <w:tab/>
        <w:t>if (skb_dst(skb) == NULL) {</w:t>
      </w:r>
    </w:p>
    <w:p w:rsidR="00227578" w:rsidRDefault="00227578" w:rsidP="008C5A08">
      <w:pPr>
        <w:pStyle w:val="af7"/>
      </w:pPr>
      <w:r>
        <w:tab/>
      </w:r>
      <w:r>
        <w:tab/>
        <w:t>int err = ip_route_input_noref(skb, iph-&gt;daddr, iph-&gt;saddr,</w:t>
      </w:r>
    </w:p>
    <w:p w:rsidR="00CF4B36" w:rsidRDefault="00227578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   iph-&gt;tos, skb-&gt;dev);</w:t>
      </w:r>
    </w:p>
    <w:p w:rsidR="00227578" w:rsidRDefault="00227578" w:rsidP="008C5A08">
      <w:pPr>
        <w:pStyle w:val="af7"/>
      </w:pPr>
      <w:r>
        <w:tab/>
      </w:r>
      <w:r>
        <w:tab/>
        <w:t>if (unlikely(err)) {</w:t>
      </w:r>
    </w:p>
    <w:p w:rsidR="00433055" w:rsidRDefault="0043305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B2786E">
        <w:rPr>
          <w:rFonts w:hint="eastAsia"/>
        </w:rPr>
        <w:t>查找路由失败，增加相应的错误计数，并丢弃</w:t>
      </w:r>
      <w:r w:rsidR="000076E3">
        <w:rPr>
          <w:rFonts w:hint="eastAsia"/>
        </w:rPr>
        <w:t>数据包</w:t>
      </w:r>
      <w:r w:rsidR="00B2786E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  <w:t>if (err == -EHOSTUNREACH)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  <w:t>IP_INC_STATS_BH(dev_net(skb-&gt;dev),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IPSTATS_MIB_INADDRERRORS);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  <w:t>else if (err == -ENETUNREACH)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  <w:t>IP_INC_STATS_BH(dev_net(skb-&gt;dev),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IPSTATS_MIB_INNOROUTES);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  <w:t>else if (err == -EXDEV)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  <w:t>NET_INC_STATS_BH(dev_net(skb-&gt;dev),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LINUX_MIB_IPRPFILTER);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  <w:t>goto drop;</w:t>
      </w:r>
    </w:p>
    <w:p w:rsidR="00227578" w:rsidRDefault="00227578" w:rsidP="008C5A08">
      <w:pPr>
        <w:pStyle w:val="af7"/>
      </w:pPr>
      <w:r>
        <w:tab/>
      </w:r>
      <w:r>
        <w:tab/>
        <w:t>}</w:t>
      </w:r>
    </w:p>
    <w:p w:rsidR="00227578" w:rsidRDefault="00227578" w:rsidP="008C5A08">
      <w:pPr>
        <w:pStyle w:val="af7"/>
      </w:pPr>
      <w:r>
        <w:tab/>
        <w:t>}</w:t>
      </w:r>
    </w:p>
    <w:p w:rsidR="00227578" w:rsidRDefault="00227578" w:rsidP="008C5A08">
      <w:pPr>
        <w:pStyle w:val="af7"/>
      </w:pPr>
    </w:p>
    <w:p w:rsidR="00227578" w:rsidRDefault="00227578" w:rsidP="008C5A08">
      <w:pPr>
        <w:pStyle w:val="af7"/>
      </w:pPr>
      <w:r>
        <w:t>#ifdef CONFIG_IP_ROUTE_CLASSID</w:t>
      </w:r>
    </w:p>
    <w:p w:rsidR="00227578" w:rsidRDefault="00227578" w:rsidP="008C5A08">
      <w:pPr>
        <w:pStyle w:val="af7"/>
      </w:pPr>
      <w:r>
        <w:tab/>
        <w:t>if (unlikely(skb_dst(skb)-&gt;tclassid)) {</w:t>
      </w:r>
    </w:p>
    <w:p w:rsidR="00227578" w:rsidRDefault="00227578" w:rsidP="008C5A08">
      <w:pPr>
        <w:pStyle w:val="af7"/>
      </w:pPr>
      <w:r>
        <w:tab/>
      </w:r>
      <w:r>
        <w:tab/>
        <w:t>struct ip_rt_acct *st = this_cpu_ptr(ip_rt_acct);</w:t>
      </w:r>
    </w:p>
    <w:p w:rsidR="00227578" w:rsidRDefault="00227578" w:rsidP="008C5A08">
      <w:pPr>
        <w:pStyle w:val="af7"/>
      </w:pPr>
      <w:r>
        <w:tab/>
      </w:r>
      <w:r>
        <w:tab/>
        <w:t>u32 idx = skb_dst(skb)-&gt;tclassid;</w:t>
      </w:r>
    </w:p>
    <w:p w:rsidR="00227578" w:rsidRDefault="00227578" w:rsidP="008C5A08">
      <w:pPr>
        <w:pStyle w:val="af7"/>
      </w:pPr>
      <w:r>
        <w:tab/>
      </w:r>
      <w:r>
        <w:tab/>
        <w:t>st[idx&amp;0xFF].o_packets++;</w:t>
      </w:r>
    </w:p>
    <w:p w:rsidR="00227578" w:rsidRDefault="00227578" w:rsidP="008C5A08">
      <w:pPr>
        <w:pStyle w:val="af7"/>
      </w:pPr>
      <w:r>
        <w:tab/>
      </w:r>
      <w:r>
        <w:tab/>
        <w:t>st[idx&amp;0xFF].o_bytes += skb-&gt;len;</w:t>
      </w:r>
    </w:p>
    <w:p w:rsidR="00227578" w:rsidRDefault="00227578" w:rsidP="008C5A08">
      <w:pPr>
        <w:pStyle w:val="af7"/>
      </w:pPr>
      <w:r>
        <w:tab/>
      </w:r>
      <w:r>
        <w:tab/>
        <w:t>st[(idx&gt;&gt;16)&amp;0xFF].i_packets++;</w:t>
      </w:r>
    </w:p>
    <w:p w:rsidR="00227578" w:rsidRDefault="00227578" w:rsidP="008C5A08">
      <w:pPr>
        <w:pStyle w:val="af7"/>
      </w:pPr>
      <w:r>
        <w:tab/>
      </w:r>
      <w:r>
        <w:tab/>
        <w:t>st[(idx&gt;&gt;16)&amp;0xFF].i_bytes += skb-&gt;len;</w:t>
      </w:r>
    </w:p>
    <w:p w:rsidR="00227578" w:rsidRDefault="00227578" w:rsidP="008C5A08">
      <w:pPr>
        <w:pStyle w:val="af7"/>
      </w:pPr>
      <w:r>
        <w:tab/>
        <w:t>}</w:t>
      </w:r>
    </w:p>
    <w:p w:rsidR="00227578" w:rsidRDefault="00227578" w:rsidP="008C5A08">
      <w:pPr>
        <w:pStyle w:val="af7"/>
      </w:pPr>
      <w:r>
        <w:t>#endif</w:t>
      </w:r>
    </w:p>
    <w:p w:rsidR="00227578" w:rsidRDefault="00227578" w:rsidP="008C5A08">
      <w:pPr>
        <w:pStyle w:val="af7"/>
      </w:pPr>
    </w:p>
    <w:p w:rsidR="00F45A90" w:rsidRDefault="004C44E4" w:rsidP="008C5A08">
      <w:pPr>
        <w:pStyle w:val="af7"/>
      </w:pPr>
      <w:r>
        <w:rPr>
          <w:rFonts w:hint="eastAsia"/>
        </w:rPr>
        <w:tab/>
        <w:t>/* iph</w:t>
      </w:r>
      <w:r>
        <w:rPr>
          <w:rFonts w:hint="eastAsia"/>
        </w:rPr>
        <w:t>大于</w:t>
      </w:r>
      <w:r>
        <w:rPr>
          <w:rFonts w:hint="eastAsia"/>
        </w:rPr>
        <w:t>5</w:t>
      </w:r>
      <w:r>
        <w:rPr>
          <w:rFonts w:hint="eastAsia"/>
        </w:rPr>
        <w:t>，即首部长度大于了固定长度</w:t>
      </w:r>
      <w:r>
        <w:rPr>
          <w:rFonts w:hint="eastAsia"/>
        </w:rPr>
        <w:t>20</w:t>
      </w:r>
      <w:r>
        <w:rPr>
          <w:rFonts w:hint="eastAsia"/>
        </w:rPr>
        <w:t>字节。因此说明该</w:t>
      </w:r>
      <w:r>
        <w:rPr>
          <w:rFonts w:hint="eastAsia"/>
        </w:rPr>
        <w:t>IP</w:t>
      </w:r>
      <w:r>
        <w:rPr>
          <w:rFonts w:hint="eastAsia"/>
        </w:rPr>
        <w:t>报文还有</w:t>
      </w:r>
      <w:r>
        <w:rPr>
          <w:rFonts w:hint="eastAsia"/>
        </w:rPr>
        <w:t>IP</w:t>
      </w:r>
      <w:r>
        <w:rPr>
          <w:rFonts w:hint="eastAsia"/>
        </w:rPr>
        <w:t>选项，那么调用</w:t>
      </w:r>
      <w:r>
        <w:rPr>
          <w:rFonts w:hint="eastAsia"/>
        </w:rPr>
        <w:t>ip_rcv_options</w:t>
      </w:r>
      <w:r>
        <w:rPr>
          <w:rFonts w:hint="eastAsia"/>
        </w:rPr>
        <w:t>处理</w:t>
      </w:r>
      <w:r>
        <w:rPr>
          <w:rFonts w:hint="eastAsia"/>
        </w:rPr>
        <w:t>IP</w:t>
      </w:r>
      <w:r>
        <w:rPr>
          <w:rFonts w:hint="eastAsia"/>
        </w:rPr>
        <w:t>选项</w:t>
      </w:r>
      <w:r w:rsidR="00F45A90">
        <w:rPr>
          <w:rFonts w:hint="eastAsia"/>
        </w:rPr>
        <w:t xml:space="preserve"> */</w:t>
      </w:r>
    </w:p>
    <w:p w:rsidR="00227578" w:rsidRDefault="00227578" w:rsidP="008C5A08">
      <w:pPr>
        <w:pStyle w:val="af7"/>
      </w:pPr>
      <w:r>
        <w:tab/>
        <w:t>if (iph-&gt;ihl &gt; 5 &amp;&amp; ip_rcv_options(skb))</w:t>
      </w:r>
    </w:p>
    <w:p w:rsidR="00227578" w:rsidRDefault="00227578" w:rsidP="008C5A08">
      <w:pPr>
        <w:pStyle w:val="af7"/>
      </w:pPr>
      <w:r>
        <w:tab/>
      </w:r>
      <w:r>
        <w:tab/>
        <w:t>goto drop;</w:t>
      </w:r>
    </w:p>
    <w:p w:rsidR="00227578" w:rsidRDefault="00227578" w:rsidP="008C5A08">
      <w:pPr>
        <w:pStyle w:val="af7"/>
      </w:pPr>
    </w:p>
    <w:p w:rsidR="004C44E4" w:rsidRDefault="004C44E4" w:rsidP="008C5A08">
      <w:pPr>
        <w:pStyle w:val="af7"/>
      </w:pPr>
      <w:r>
        <w:rPr>
          <w:rFonts w:hint="eastAsia"/>
        </w:rPr>
        <w:lastRenderedPageBreak/>
        <w:tab/>
        <w:t xml:space="preserve">/* </w:t>
      </w:r>
      <w:r w:rsidR="0000198C">
        <w:rPr>
          <w:rFonts w:hint="eastAsia"/>
        </w:rPr>
        <w:t>根据路由类型，增加相应的计数</w:t>
      </w:r>
      <w:r w:rsidR="005A2F81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227578" w:rsidRDefault="00227578" w:rsidP="008C5A08">
      <w:pPr>
        <w:pStyle w:val="af7"/>
      </w:pPr>
      <w:r>
        <w:tab/>
        <w:t>rt = skb_rtable(skb);</w:t>
      </w:r>
    </w:p>
    <w:p w:rsidR="00227578" w:rsidRDefault="00227578" w:rsidP="008C5A08">
      <w:pPr>
        <w:pStyle w:val="af7"/>
      </w:pPr>
      <w:r>
        <w:tab/>
        <w:t>if (rt-&gt;rt_type == RTN_MULTICAST) {</w:t>
      </w:r>
    </w:p>
    <w:p w:rsidR="00227578" w:rsidRDefault="00227578" w:rsidP="008C5A08">
      <w:pPr>
        <w:pStyle w:val="af7"/>
      </w:pPr>
      <w:r>
        <w:tab/>
      </w:r>
      <w:r>
        <w:tab/>
        <w:t>IP_UPD_PO_STATS_BH(dev_net(rt-&gt;dst.dev), IPSTATS_MIB_INMCAST,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  <w:t>skb-&gt;len);</w:t>
      </w:r>
    </w:p>
    <w:p w:rsidR="00227578" w:rsidRDefault="00227578" w:rsidP="008C5A08">
      <w:pPr>
        <w:pStyle w:val="af7"/>
      </w:pPr>
      <w:r>
        <w:tab/>
        <w:t>} else if (rt-&gt;rt_type == RTN_BROADCAST)</w:t>
      </w:r>
    </w:p>
    <w:p w:rsidR="00227578" w:rsidRDefault="00227578" w:rsidP="008C5A08">
      <w:pPr>
        <w:pStyle w:val="af7"/>
      </w:pPr>
      <w:r>
        <w:tab/>
      </w:r>
      <w:r>
        <w:tab/>
        <w:t>IP_UPD_PO_STATS_BH(dev_net(rt-&gt;dst.dev), IPSTATS_MIB_INBCAST,</w:t>
      </w:r>
    </w:p>
    <w:p w:rsidR="00227578" w:rsidRDefault="00227578" w:rsidP="008C5A08">
      <w:pPr>
        <w:pStyle w:val="af7"/>
      </w:pPr>
      <w:r>
        <w:tab/>
      </w:r>
      <w:r>
        <w:tab/>
      </w:r>
      <w:r>
        <w:tab/>
      </w:r>
      <w:r>
        <w:tab/>
        <w:t>skb-&gt;len);</w:t>
      </w:r>
    </w:p>
    <w:p w:rsidR="00227578" w:rsidRDefault="00227578" w:rsidP="008C5A08">
      <w:pPr>
        <w:pStyle w:val="af7"/>
      </w:pPr>
    </w:p>
    <w:p w:rsidR="000B48EC" w:rsidRDefault="000B48EC" w:rsidP="008C5A08">
      <w:pPr>
        <w:pStyle w:val="af7"/>
      </w:pPr>
      <w:r>
        <w:rPr>
          <w:rFonts w:hint="eastAsia"/>
        </w:rPr>
        <w:tab/>
      </w:r>
      <w:r w:rsidR="00001152">
        <w:rPr>
          <w:rFonts w:hint="eastAsia"/>
        </w:rPr>
        <w:t>/*</w:t>
      </w:r>
      <w:r w:rsidR="009216ED">
        <w:rPr>
          <w:rFonts w:hint="eastAsia"/>
        </w:rPr>
        <w:t xml:space="preserve"> </w:t>
      </w:r>
      <w:r w:rsidR="009216ED">
        <w:rPr>
          <w:rFonts w:hint="eastAsia"/>
        </w:rPr>
        <w:t>调用路由的输入</w:t>
      </w:r>
      <w:r w:rsidR="00B45BD6">
        <w:rPr>
          <w:rFonts w:hint="eastAsia"/>
        </w:rPr>
        <w:t>出入</w:t>
      </w:r>
      <w:r w:rsidR="009216ED">
        <w:rPr>
          <w:rFonts w:hint="eastAsia"/>
        </w:rPr>
        <w:t>函数</w:t>
      </w:r>
      <w:r w:rsidR="00001152">
        <w:rPr>
          <w:rFonts w:hint="eastAsia"/>
        </w:rPr>
        <w:t xml:space="preserve"> */</w:t>
      </w:r>
    </w:p>
    <w:p w:rsidR="00227578" w:rsidRDefault="00227578" w:rsidP="008C5A08">
      <w:pPr>
        <w:pStyle w:val="af7"/>
      </w:pPr>
      <w:r>
        <w:tab/>
        <w:t>return dst_input(skb);</w:t>
      </w:r>
    </w:p>
    <w:p w:rsidR="00227578" w:rsidRDefault="00227578" w:rsidP="008C5A08">
      <w:pPr>
        <w:pStyle w:val="af7"/>
      </w:pPr>
    </w:p>
    <w:p w:rsidR="00227578" w:rsidRDefault="00227578" w:rsidP="008C5A08">
      <w:pPr>
        <w:pStyle w:val="af7"/>
      </w:pPr>
      <w:r>
        <w:t>drop:</w:t>
      </w:r>
    </w:p>
    <w:p w:rsidR="00227578" w:rsidRDefault="00227578" w:rsidP="008C5A08">
      <w:pPr>
        <w:pStyle w:val="af7"/>
      </w:pPr>
      <w:r>
        <w:tab/>
        <w:t>kfree_skb(skb);</w:t>
      </w:r>
    </w:p>
    <w:p w:rsidR="00227578" w:rsidRDefault="00227578" w:rsidP="008C5A08">
      <w:pPr>
        <w:pStyle w:val="af7"/>
      </w:pPr>
      <w:r>
        <w:tab/>
        <w:t>return NET_RX_DROP;</w:t>
      </w:r>
    </w:p>
    <w:p w:rsidR="00853623" w:rsidRDefault="00227578" w:rsidP="008C5A08">
      <w:pPr>
        <w:pStyle w:val="af7"/>
      </w:pPr>
      <w:r>
        <w:t>}</w:t>
      </w:r>
    </w:p>
    <w:p w:rsidR="00155C9D" w:rsidRDefault="007B5C3D" w:rsidP="00326023">
      <w:pPr>
        <w:ind w:firstLineChars="0" w:firstLine="368"/>
      </w:pPr>
      <w:r>
        <w:rPr>
          <w:rFonts w:hint="eastAsia"/>
        </w:rPr>
        <w:t>对于</w:t>
      </w:r>
      <w:r w:rsidR="00181B90">
        <w:rPr>
          <w:rFonts w:hint="eastAsia"/>
        </w:rPr>
        <w:t>发往本</w:t>
      </w:r>
      <w:r w:rsidR="00136082">
        <w:rPr>
          <w:rFonts w:hint="eastAsia"/>
        </w:rPr>
        <w:t>机的数据</w:t>
      </w:r>
      <w:r w:rsidR="00181B90">
        <w:rPr>
          <w:rFonts w:hint="eastAsia"/>
        </w:rPr>
        <w:t>包来说，其路由输入函数为</w:t>
      </w:r>
      <w:r w:rsidR="00181B90">
        <w:rPr>
          <w:rFonts w:hint="eastAsia"/>
        </w:rPr>
        <w:t>ip_local_deviver</w:t>
      </w:r>
      <w:r w:rsidR="00D67C89">
        <w:rPr>
          <w:rFonts w:hint="eastAsia"/>
        </w:rPr>
        <w:t>。</w:t>
      </w:r>
    </w:p>
    <w:p w:rsidR="009A75F8" w:rsidRDefault="009A75F8" w:rsidP="008C5A08">
      <w:pPr>
        <w:pStyle w:val="af7"/>
      </w:pPr>
      <w:r>
        <w:t>int ip_local_deliver(struct sk_buff *skb)</w:t>
      </w:r>
    </w:p>
    <w:p w:rsidR="009A75F8" w:rsidRDefault="009A75F8" w:rsidP="008C5A08">
      <w:pPr>
        <w:pStyle w:val="af7"/>
      </w:pPr>
      <w:r>
        <w:t>{</w:t>
      </w:r>
    </w:p>
    <w:p w:rsidR="009A75F8" w:rsidRDefault="00F25343" w:rsidP="008C5A08">
      <w:pPr>
        <w:pStyle w:val="af7"/>
      </w:pPr>
      <w:r>
        <w:rPr>
          <w:rFonts w:hint="eastAsia"/>
        </w:rPr>
        <w:tab/>
        <w:t xml:space="preserve">/* </w:t>
      </w:r>
      <w:r w:rsidR="00B44974">
        <w:rPr>
          <w:rFonts w:hint="eastAsia"/>
        </w:rPr>
        <w:t>该数据包是一个</w:t>
      </w:r>
      <w:r w:rsidR="00B44974">
        <w:rPr>
          <w:rFonts w:hint="eastAsia"/>
        </w:rPr>
        <w:t>IP</w:t>
      </w:r>
      <w:r w:rsidR="00B44974">
        <w:rPr>
          <w:rFonts w:hint="eastAsia"/>
        </w:rPr>
        <w:t>分片数据包</w:t>
      </w:r>
      <w:r w:rsidR="00B44974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9A75F8" w:rsidRDefault="009A75F8" w:rsidP="008C5A08">
      <w:pPr>
        <w:pStyle w:val="af7"/>
      </w:pPr>
      <w:r>
        <w:tab/>
        <w:t>if (ip_is_fragment(ip_hdr(skb))) {</w:t>
      </w:r>
    </w:p>
    <w:p w:rsidR="009A75F8" w:rsidRDefault="009A75F8" w:rsidP="008C5A08">
      <w:pPr>
        <w:pStyle w:val="af7"/>
      </w:pPr>
      <w:r>
        <w:tab/>
      </w:r>
      <w:r>
        <w:tab/>
        <w:t>if (ip_defrag(skb, IP_DEFRAG_LOCAL_DELIVER))</w:t>
      </w:r>
    </w:p>
    <w:p w:rsidR="009A75F8" w:rsidRDefault="009A75F8" w:rsidP="008C5A08">
      <w:pPr>
        <w:pStyle w:val="af7"/>
      </w:pPr>
      <w:r>
        <w:tab/>
      </w:r>
      <w:r>
        <w:tab/>
      </w:r>
      <w:r>
        <w:tab/>
        <w:t>return 0;</w:t>
      </w:r>
    </w:p>
    <w:p w:rsidR="009A75F8" w:rsidRDefault="009A75F8" w:rsidP="008C5A08">
      <w:pPr>
        <w:pStyle w:val="af7"/>
      </w:pPr>
      <w:r>
        <w:tab/>
        <w:t>}</w:t>
      </w:r>
    </w:p>
    <w:p w:rsidR="009A75F8" w:rsidRDefault="009A75F8" w:rsidP="008C5A08">
      <w:pPr>
        <w:pStyle w:val="af7"/>
      </w:pPr>
    </w:p>
    <w:p w:rsidR="00970D71" w:rsidRDefault="00970D71" w:rsidP="008C5A08">
      <w:pPr>
        <w:pStyle w:val="af7"/>
      </w:pPr>
      <w:r>
        <w:rPr>
          <w:rFonts w:hint="eastAsia"/>
        </w:rPr>
        <w:tab/>
        <w:t xml:space="preserve">/* </w:t>
      </w:r>
      <w:r w:rsidR="0066301B">
        <w:rPr>
          <w:rFonts w:hint="eastAsia"/>
        </w:rPr>
        <w:t>遍历执行</w:t>
      </w:r>
      <w:r w:rsidR="0066301B">
        <w:rPr>
          <w:rFonts w:hint="eastAsia"/>
        </w:rPr>
        <w:t>netfilter</w:t>
      </w:r>
      <w:r w:rsidR="0066301B">
        <w:rPr>
          <w:rFonts w:hint="eastAsia"/>
        </w:rPr>
        <w:t>在</w:t>
      </w:r>
      <w:r w:rsidR="0066301B">
        <w:rPr>
          <w:rFonts w:hint="eastAsia"/>
        </w:rPr>
        <w:t>LOCAL_IN</w:t>
      </w:r>
      <w:r w:rsidR="0066301B">
        <w:rPr>
          <w:rFonts w:hint="eastAsia"/>
        </w:rPr>
        <w:t>上的规则</w:t>
      </w:r>
      <w:r w:rsidR="00D96F82">
        <w:rPr>
          <w:rFonts w:hint="eastAsia"/>
        </w:rPr>
        <w:t>，如为丢弃，则进入</w:t>
      </w:r>
      <w:r w:rsidR="00D96F82">
        <w:rPr>
          <w:rFonts w:hint="eastAsia"/>
        </w:rPr>
        <w:t>ip_local_deliver_finish</w:t>
      </w:r>
      <w:r w:rsidR="0066301B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9A75F8" w:rsidRDefault="009A75F8" w:rsidP="008C5A08">
      <w:pPr>
        <w:pStyle w:val="af7"/>
      </w:pPr>
      <w:r>
        <w:tab/>
        <w:t>return NF_HOOK(NFPROTO_IPV4, NF_INET_LOCAL_IN, skb, skb-&gt;dev, NULL,</w:t>
      </w:r>
    </w:p>
    <w:p w:rsidR="009A75F8" w:rsidRDefault="009A75F8" w:rsidP="008C5A08">
      <w:pPr>
        <w:pStyle w:val="af7"/>
      </w:pPr>
      <w:r>
        <w:tab/>
      </w:r>
      <w:r>
        <w:tab/>
        <w:t xml:space="preserve">       ip_local_deliver_finish);</w:t>
      </w:r>
    </w:p>
    <w:p w:rsidR="00240FEF" w:rsidRDefault="009A75F8" w:rsidP="008C5A08">
      <w:pPr>
        <w:pStyle w:val="af7"/>
      </w:pPr>
      <w:r>
        <w:t>}</w:t>
      </w:r>
    </w:p>
    <w:p w:rsidR="00240FEF" w:rsidRDefault="00B37C46" w:rsidP="00240FEF">
      <w:pPr>
        <w:ind w:firstLineChars="0" w:firstLine="0"/>
      </w:pPr>
      <w:r>
        <w:t>进入</w:t>
      </w:r>
      <w:r>
        <w:rPr>
          <w:rFonts w:hint="eastAsia"/>
        </w:rPr>
        <w:t>ip_local_deliver_finish</w:t>
      </w:r>
      <w:r>
        <w:rPr>
          <w:rFonts w:hint="eastAsia"/>
        </w:rPr>
        <w:t>，</w:t>
      </w:r>
    </w:p>
    <w:p w:rsidR="00260471" w:rsidRDefault="00260471" w:rsidP="008C5A08">
      <w:pPr>
        <w:pStyle w:val="af7"/>
      </w:pPr>
      <w:r>
        <w:t>static int ip_local_deliver_finish(struct sk_buff *skb)</w:t>
      </w:r>
    </w:p>
    <w:p w:rsidR="00260471" w:rsidRDefault="00260471" w:rsidP="008C5A08">
      <w:pPr>
        <w:pStyle w:val="af7"/>
      </w:pPr>
      <w:r>
        <w:t>{</w:t>
      </w:r>
    </w:p>
    <w:p w:rsidR="00260471" w:rsidRDefault="00260471" w:rsidP="008C5A08">
      <w:pPr>
        <w:pStyle w:val="af7"/>
      </w:pPr>
      <w:r>
        <w:tab/>
        <w:t>struct net *net = dev_net(skb-&gt;dev);</w:t>
      </w:r>
    </w:p>
    <w:p w:rsidR="00260471" w:rsidRDefault="00260471" w:rsidP="008C5A08">
      <w:pPr>
        <w:pStyle w:val="af7"/>
      </w:pPr>
    </w:p>
    <w:p w:rsidR="00260471" w:rsidRDefault="00260471" w:rsidP="008C5A08">
      <w:pPr>
        <w:pStyle w:val="af7"/>
      </w:pPr>
      <w:r>
        <w:rPr>
          <w:rFonts w:hint="eastAsia"/>
        </w:rPr>
        <w:tab/>
        <w:t>/*</w:t>
      </w:r>
      <w:r w:rsidR="00E3264C">
        <w:rPr>
          <w:rFonts w:hint="eastAsia"/>
        </w:rPr>
        <w:t xml:space="preserve"> </w:t>
      </w:r>
      <w:r w:rsidR="00E3264C">
        <w:rPr>
          <w:rFonts w:hint="eastAsia"/>
        </w:rPr>
        <w:t>拉出</w:t>
      </w:r>
      <w:r w:rsidR="00E3264C">
        <w:rPr>
          <w:rFonts w:hint="eastAsia"/>
        </w:rPr>
        <w:t>IP</w:t>
      </w:r>
      <w:r w:rsidR="00E3264C">
        <w:rPr>
          <w:rFonts w:hint="eastAsia"/>
        </w:rPr>
        <w:t>报文首部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  <w:t>__skb_pull(skb, ip_hdrlen(skb));</w:t>
      </w:r>
    </w:p>
    <w:p w:rsidR="00260471" w:rsidRDefault="00260471" w:rsidP="008C5A08">
      <w:pPr>
        <w:pStyle w:val="af7"/>
      </w:pPr>
    </w:p>
    <w:p w:rsidR="00260471" w:rsidRDefault="00260471" w:rsidP="008C5A08">
      <w:pPr>
        <w:pStyle w:val="af7"/>
      </w:pPr>
      <w:r>
        <w:tab/>
      </w:r>
      <w:r w:rsidR="000D5DBF">
        <w:rPr>
          <w:rFonts w:hint="eastAsia"/>
        </w:rPr>
        <w:t xml:space="preserve">/* </w:t>
      </w:r>
      <w:r w:rsidR="000D5DBF">
        <w:rPr>
          <w:rFonts w:hint="eastAsia"/>
        </w:rPr>
        <w:t>设置传输层首部</w:t>
      </w:r>
      <w:r w:rsidR="007F753B">
        <w:rPr>
          <w:rFonts w:hint="eastAsia"/>
        </w:rPr>
        <w:t>地址</w:t>
      </w:r>
      <w:r w:rsidR="000D5DBF"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lastRenderedPageBreak/>
        <w:tab/>
        <w:t>skb_reset_transport_header(skb);</w:t>
      </w:r>
    </w:p>
    <w:p w:rsidR="00260471" w:rsidRDefault="00260471" w:rsidP="008C5A08">
      <w:pPr>
        <w:pStyle w:val="af7"/>
      </w:pPr>
    </w:p>
    <w:p w:rsidR="00260471" w:rsidRDefault="00260471" w:rsidP="008C5A08">
      <w:pPr>
        <w:pStyle w:val="af7"/>
      </w:pPr>
      <w:r>
        <w:tab/>
        <w:t>rcu_read_lock();</w:t>
      </w:r>
    </w:p>
    <w:p w:rsidR="00260471" w:rsidRDefault="00260471" w:rsidP="008C5A08">
      <w:pPr>
        <w:pStyle w:val="af7"/>
      </w:pPr>
      <w:r>
        <w:tab/>
        <w:t>{</w:t>
      </w:r>
    </w:p>
    <w:p w:rsidR="00877319" w:rsidRDefault="00877319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得到传输层协议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</w:r>
      <w:r>
        <w:tab/>
        <w:t>int protocol = ip_hdr(skb)-&gt;protocol;</w:t>
      </w:r>
    </w:p>
    <w:p w:rsidR="00260471" w:rsidRDefault="00260471" w:rsidP="008C5A08">
      <w:pPr>
        <w:pStyle w:val="af7"/>
      </w:pPr>
      <w:r>
        <w:tab/>
      </w:r>
      <w:r>
        <w:tab/>
        <w:t>int hash, raw;</w:t>
      </w:r>
    </w:p>
    <w:p w:rsidR="00260471" w:rsidRDefault="00260471" w:rsidP="008C5A08">
      <w:pPr>
        <w:pStyle w:val="af7"/>
      </w:pPr>
      <w:r>
        <w:tab/>
      </w:r>
      <w:r>
        <w:tab/>
        <w:t>const struct net_protocol *ipprot;</w:t>
      </w:r>
    </w:p>
    <w:p w:rsidR="00260471" w:rsidRDefault="00260471" w:rsidP="008C5A08">
      <w:pPr>
        <w:pStyle w:val="af7"/>
      </w:pPr>
    </w:p>
    <w:p w:rsidR="00260471" w:rsidRDefault="00260471" w:rsidP="008C5A08">
      <w:pPr>
        <w:pStyle w:val="af7"/>
      </w:pPr>
      <w:r>
        <w:tab/>
        <w:t>resubmit:</w:t>
      </w:r>
    </w:p>
    <w:p w:rsidR="00CD2CFA" w:rsidRDefault="00CD2CFA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1C5539">
        <w:rPr>
          <w:rFonts w:hint="eastAsia"/>
        </w:rPr>
        <w:t>将数据包传递给对应的原始套接字</w:t>
      </w:r>
      <w:r w:rsidR="0049593F">
        <w:rPr>
          <w:rFonts w:hint="eastAsia"/>
        </w:rPr>
        <w:t xml:space="preserve"> </w:t>
      </w:r>
      <w:r>
        <w:rPr>
          <w:rFonts w:hint="eastAsia"/>
        </w:rPr>
        <w:t>*</w:t>
      </w:r>
      <w:r w:rsidR="00D94F95">
        <w:rPr>
          <w:rFonts w:hint="eastAsia"/>
        </w:rPr>
        <w:t>/</w:t>
      </w:r>
    </w:p>
    <w:p w:rsidR="00260471" w:rsidRDefault="00260471" w:rsidP="008C5A08">
      <w:pPr>
        <w:pStyle w:val="af7"/>
      </w:pPr>
      <w:r>
        <w:tab/>
      </w:r>
      <w:r>
        <w:tab/>
        <w:t>raw = raw_local_deliver(skb, protocol);</w:t>
      </w:r>
    </w:p>
    <w:p w:rsidR="00260471" w:rsidRDefault="00260471" w:rsidP="008C5A08">
      <w:pPr>
        <w:pStyle w:val="af7"/>
      </w:pPr>
    </w:p>
    <w:p w:rsidR="00790C4D" w:rsidRDefault="00790C4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 w:rsidR="008D5339">
        <w:rPr>
          <w:rFonts w:hint="eastAsia"/>
        </w:rPr>
        <w:t xml:space="preserve"> </w:t>
      </w:r>
      <w:r w:rsidR="008245C4">
        <w:rPr>
          <w:rFonts w:hint="eastAsia"/>
        </w:rPr>
        <w:t>根据传输协议确定对应的</w:t>
      </w:r>
      <w:r w:rsidR="008245C4">
        <w:rPr>
          <w:rFonts w:hint="eastAsia"/>
        </w:rPr>
        <w:t>inet</w:t>
      </w:r>
      <w:r w:rsidR="008245C4">
        <w:rPr>
          <w:rFonts w:hint="eastAsia"/>
        </w:rPr>
        <w:t>协议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</w:r>
      <w:r>
        <w:tab/>
        <w:t>hash = protocol &amp; (MAX_INET_PROTOS - 1);</w:t>
      </w:r>
    </w:p>
    <w:p w:rsidR="00260471" w:rsidRDefault="00260471" w:rsidP="008C5A08">
      <w:pPr>
        <w:pStyle w:val="af7"/>
      </w:pPr>
      <w:r>
        <w:tab/>
      </w:r>
      <w:r>
        <w:tab/>
        <w:t>ipprot = rcu_dereference(inet_protos[hash]);</w:t>
      </w:r>
    </w:p>
    <w:p w:rsidR="00260471" w:rsidRDefault="00260471" w:rsidP="008C5A08">
      <w:pPr>
        <w:pStyle w:val="af7"/>
      </w:pPr>
      <w:r>
        <w:tab/>
      </w:r>
      <w:r>
        <w:tab/>
        <w:t>if (ipprot != NULL) {</w:t>
      </w:r>
    </w:p>
    <w:p w:rsidR="00620507" w:rsidRDefault="0062050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77197C">
        <w:rPr>
          <w:rFonts w:hint="eastAsia"/>
        </w:rPr>
        <w:t xml:space="preserve"> </w:t>
      </w:r>
      <w:r w:rsidR="0077197C">
        <w:rPr>
          <w:rFonts w:hint="eastAsia"/>
        </w:rPr>
        <w:t>找到了匹配</w:t>
      </w:r>
      <w:r w:rsidR="009E1903">
        <w:rPr>
          <w:rFonts w:hint="eastAsia"/>
        </w:rPr>
        <w:t>传输层</w:t>
      </w:r>
      <w:r w:rsidR="0077197C">
        <w:rPr>
          <w:rFonts w:hint="eastAsia"/>
        </w:rPr>
        <w:t>协议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int ret;</w:t>
      </w:r>
    </w:p>
    <w:p w:rsidR="00260471" w:rsidRDefault="00260471" w:rsidP="008C5A08">
      <w:pPr>
        <w:pStyle w:val="af7"/>
      </w:pPr>
    </w:p>
    <w:p w:rsidR="00AC1CBD" w:rsidRDefault="00AC1CB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检查名称空间是否匹配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if (!net_eq(net, &amp;init_net) &amp;&amp; !ipprot-&gt;netns_ok) {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if (net_ratelimit())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printk("%s: proto %d isn't netns-ready\n",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>__func__, protocol);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kfree_skb(skb);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goto out;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}</w:t>
      </w:r>
    </w:p>
    <w:p w:rsidR="00260471" w:rsidRDefault="00260471" w:rsidP="008C5A08">
      <w:pPr>
        <w:pStyle w:val="af7"/>
      </w:pPr>
    </w:p>
    <w:p w:rsidR="00136DB3" w:rsidRDefault="00136DB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3247CF">
        <w:rPr>
          <w:rFonts w:hint="eastAsia"/>
        </w:rPr>
        <w:t xml:space="preserve"> </w:t>
      </w:r>
      <w:r w:rsidR="003247CF">
        <w:rPr>
          <w:rFonts w:hint="eastAsia"/>
        </w:rPr>
        <w:t>协议的安全策略检查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if (!ipprot-&gt;no_policy) {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if (!xfrm4_policy_check(NULL, XFRM_POLICY_IN, skb)) {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kfree_skb(skb);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goto out;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}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nf_reset(skb);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}</w:t>
      </w:r>
    </w:p>
    <w:p w:rsidR="00C4439E" w:rsidRDefault="00C4439E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1B6E">
        <w:rPr>
          <w:rFonts w:hint="eastAsia"/>
        </w:rPr>
        <w:t xml:space="preserve">/* </w:t>
      </w:r>
      <w:r w:rsidR="00244211">
        <w:rPr>
          <w:rFonts w:hint="eastAsia"/>
        </w:rPr>
        <w:t>将数据包传递给</w:t>
      </w:r>
      <w:r w:rsidR="00884F74">
        <w:rPr>
          <w:rFonts w:hint="eastAsia"/>
        </w:rPr>
        <w:t>传输层处理</w:t>
      </w:r>
      <w:r w:rsidR="00244211">
        <w:rPr>
          <w:rFonts w:hint="eastAsia"/>
        </w:rPr>
        <w:t xml:space="preserve"> </w:t>
      </w:r>
      <w:r w:rsidR="004D1B6E">
        <w:rPr>
          <w:rFonts w:hint="eastAsia"/>
        </w:rPr>
        <w:t>*/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ret = ipprot-&gt;handler(skb);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if (ret &lt; 0) {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protocol = -ret;</w:t>
      </w:r>
    </w:p>
    <w:p w:rsidR="00260471" w:rsidRDefault="00260471" w:rsidP="008C5A08">
      <w:pPr>
        <w:pStyle w:val="af7"/>
      </w:pPr>
      <w:r>
        <w:lastRenderedPageBreak/>
        <w:tab/>
      </w:r>
      <w:r>
        <w:tab/>
      </w:r>
      <w:r>
        <w:tab/>
      </w:r>
      <w:r>
        <w:tab/>
        <w:t>goto resubmit;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}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IP_INC_STATS_BH(net, IPSTATS_MIB_INDELIVERS);</w:t>
      </w:r>
    </w:p>
    <w:p w:rsidR="00260471" w:rsidRDefault="00260471" w:rsidP="008C5A08">
      <w:pPr>
        <w:pStyle w:val="af7"/>
      </w:pPr>
      <w:r>
        <w:tab/>
      </w:r>
      <w:r>
        <w:tab/>
        <w:t>} else {</w:t>
      </w:r>
    </w:p>
    <w:p w:rsidR="00CD0997" w:rsidRDefault="00CD099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没有对应的传输层协议</w:t>
      </w:r>
      <w:r>
        <w:rPr>
          <w:rFonts w:hint="eastAsia"/>
        </w:rPr>
        <w:t xml:space="preserve"> */</w:t>
      </w:r>
    </w:p>
    <w:p w:rsidR="009F77F0" w:rsidRDefault="009F77F0" w:rsidP="008C5A08">
      <w:pPr>
        <w:pStyle w:val="af7"/>
      </w:pPr>
    </w:p>
    <w:p w:rsidR="00260471" w:rsidRDefault="00260471" w:rsidP="008C5A08">
      <w:pPr>
        <w:pStyle w:val="af7"/>
      </w:pPr>
      <w:r>
        <w:tab/>
      </w:r>
      <w:r>
        <w:tab/>
      </w:r>
      <w:r>
        <w:tab/>
        <w:t>if (!raw) {</w:t>
      </w:r>
    </w:p>
    <w:p w:rsidR="000B33EC" w:rsidRDefault="000B33E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没有匹配的原始套接字</w:t>
      </w:r>
      <w:r w:rsidR="007F6012">
        <w:rPr>
          <w:rFonts w:hint="eastAsia"/>
        </w:rPr>
        <w:t>，进行安全策略检查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if (xfrm4_policy_check(NULL, XFRM_POLICY_IN, skb)) {</w:t>
      </w:r>
    </w:p>
    <w:p w:rsidR="007E0624" w:rsidRDefault="007E062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没有对应的安全策略，则使用</w:t>
      </w:r>
      <w:r>
        <w:rPr>
          <w:rFonts w:hint="eastAsia"/>
        </w:rPr>
        <w:t>ICMP</w:t>
      </w:r>
      <w:r w:rsidR="009D1DBA">
        <w:rPr>
          <w:rFonts w:hint="eastAsia"/>
        </w:rPr>
        <w:t>返回不可达错误</w:t>
      </w:r>
      <w:r>
        <w:rPr>
          <w:rFonts w:hint="eastAsia"/>
        </w:rPr>
        <w:t xml:space="preserve"> */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IP_INC_STATS_BH(net, IPSTATS_MIB_INUNKNOWNPROTOS);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icmp_send(skb, ICMP_DEST_UNREACH,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ICMP_PROT_UNREACH, 0);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}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} else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</w:r>
      <w:r>
        <w:tab/>
        <w:t>IP_INC_STATS_BH(net, IPSTATS_MIB_INDELIVERS);</w:t>
      </w:r>
    </w:p>
    <w:p w:rsidR="00260471" w:rsidRDefault="00260471" w:rsidP="008C5A08">
      <w:pPr>
        <w:pStyle w:val="af7"/>
      </w:pPr>
      <w:r>
        <w:tab/>
      </w:r>
      <w:r>
        <w:tab/>
      </w:r>
      <w:r>
        <w:tab/>
        <w:t>kfree_skb(skb);</w:t>
      </w:r>
    </w:p>
    <w:p w:rsidR="00260471" w:rsidRDefault="00260471" w:rsidP="008C5A08">
      <w:pPr>
        <w:pStyle w:val="af7"/>
      </w:pPr>
      <w:r>
        <w:tab/>
      </w:r>
      <w:r>
        <w:tab/>
        <w:t>}</w:t>
      </w:r>
    </w:p>
    <w:p w:rsidR="00260471" w:rsidRDefault="00260471" w:rsidP="008C5A08">
      <w:pPr>
        <w:pStyle w:val="af7"/>
      </w:pPr>
      <w:r>
        <w:tab/>
        <w:t>}</w:t>
      </w:r>
    </w:p>
    <w:p w:rsidR="00260471" w:rsidRDefault="00260471" w:rsidP="008C5A08">
      <w:pPr>
        <w:pStyle w:val="af7"/>
      </w:pPr>
      <w:r>
        <w:t xml:space="preserve"> out:</w:t>
      </w:r>
    </w:p>
    <w:p w:rsidR="00260471" w:rsidRDefault="00260471" w:rsidP="008C5A08">
      <w:pPr>
        <w:pStyle w:val="af7"/>
      </w:pPr>
      <w:r>
        <w:tab/>
        <w:t>rcu_read_unlock();</w:t>
      </w:r>
    </w:p>
    <w:p w:rsidR="00260471" w:rsidRDefault="00260471" w:rsidP="008C5A08">
      <w:pPr>
        <w:pStyle w:val="af7"/>
      </w:pPr>
    </w:p>
    <w:p w:rsidR="00260471" w:rsidRDefault="00260471" w:rsidP="008C5A08">
      <w:pPr>
        <w:pStyle w:val="af7"/>
      </w:pPr>
      <w:r>
        <w:tab/>
        <w:t>return 0;</w:t>
      </w:r>
    </w:p>
    <w:p w:rsidR="00B37C46" w:rsidRDefault="00260471" w:rsidP="008C5A08">
      <w:pPr>
        <w:pStyle w:val="af7"/>
      </w:pPr>
      <w:r>
        <w:t>}</w:t>
      </w:r>
    </w:p>
    <w:p w:rsidR="00260471" w:rsidRDefault="00260471" w:rsidP="00240FEF">
      <w:pPr>
        <w:ind w:firstLineChars="0" w:firstLine="0"/>
      </w:pPr>
    </w:p>
    <w:p w:rsidR="004E67D0" w:rsidRDefault="004E67D0" w:rsidP="004E67D0">
      <w:pPr>
        <w:pStyle w:val="3"/>
        <w:ind w:firstLine="600"/>
      </w:pPr>
      <w:r>
        <w:rPr>
          <w:rFonts w:hint="eastAsia"/>
        </w:rPr>
        <w:t xml:space="preserve">13.5.5 </w:t>
      </w:r>
      <w:r>
        <w:rPr>
          <w:rFonts w:hint="eastAsia"/>
        </w:rPr>
        <w:t>大师的错误？原始套接字的接收</w:t>
      </w:r>
    </w:p>
    <w:p w:rsidR="00CE5436" w:rsidRDefault="00D37EAA" w:rsidP="00CE543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UNP1</w:t>
      </w:r>
      <w:r>
        <w:rPr>
          <w:rFonts w:hint="eastAsia"/>
        </w:rPr>
        <w:t>的</w:t>
      </w:r>
      <w:r>
        <w:rPr>
          <w:rFonts w:hint="eastAsia"/>
        </w:rPr>
        <w:t>28.4 Raw Socket Input</w:t>
      </w:r>
      <w:r>
        <w:rPr>
          <w:rFonts w:hint="eastAsia"/>
        </w:rPr>
        <w:t>一节中，</w:t>
      </w:r>
      <w:r>
        <w:rPr>
          <w:rFonts w:hint="eastAsia"/>
        </w:rPr>
        <w:t>Stevens</w:t>
      </w:r>
      <w:r>
        <w:rPr>
          <w:rFonts w:hint="eastAsia"/>
        </w:rPr>
        <w:t>大师是这样说的：</w:t>
      </w:r>
    </w:p>
    <w:p w:rsidR="004A5598" w:rsidRDefault="004A5598" w:rsidP="004A5598">
      <w:pPr>
        <w:pStyle w:val="af9"/>
        <w:rPr>
          <w:kern w:val="0"/>
        </w:rPr>
      </w:pPr>
      <w:r w:rsidRPr="004A5598">
        <w:rPr>
          <w:kern w:val="0"/>
        </w:rPr>
        <w:t>Received UDP packets and received TCP packets are</w:t>
      </w:r>
      <w:r w:rsidRPr="004A5598">
        <w:rPr>
          <w:kern w:val="0"/>
        </w:rPr>
        <w:t> </w:t>
      </w:r>
      <w:r w:rsidRPr="004A5598">
        <w:rPr>
          <w:kern w:val="0"/>
        </w:rPr>
        <w:t>never</w:t>
      </w:r>
      <w:r w:rsidRPr="004A5598">
        <w:rPr>
          <w:kern w:val="0"/>
        </w:rPr>
        <w:t> </w:t>
      </w:r>
      <w:r w:rsidRPr="004A5598">
        <w:rPr>
          <w:kern w:val="0"/>
        </w:rPr>
        <w:t>passed to a raw socket. If a process wants to read IP datagrams containing UDP or TCP packets, the packets must be read at the datalink layer, as described in</w:t>
      </w:r>
      <w:r>
        <w:rPr>
          <w:rFonts w:hint="eastAsia"/>
          <w:kern w:val="0"/>
        </w:rPr>
        <w:t xml:space="preserve"> Chapter 29.</w:t>
      </w:r>
    </w:p>
    <w:p w:rsidR="004A5598" w:rsidRDefault="002F569C" w:rsidP="004A5598">
      <w:r>
        <w:rPr>
          <w:rFonts w:hint="eastAsia"/>
        </w:rPr>
        <w:t>中文版的翻译是这样的</w:t>
      </w:r>
    </w:p>
    <w:p w:rsidR="00DB445E" w:rsidRPr="00DB445E" w:rsidRDefault="00DB445E" w:rsidP="00DB445E">
      <w:pPr>
        <w:pStyle w:val="af9"/>
        <w:rPr>
          <w:rFonts w:ascii="宋体" w:cs="宋体"/>
          <w:kern w:val="0"/>
          <w:sz w:val="24"/>
          <w:szCs w:val="24"/>
        </w:rPr>
      </w:pPr>
      <w:r w:rsidRPr="00DB445E">
        <w:rPr>
          <w:kern w:val="0"/>
        </w:rPr>
        <w:t>接收到</w:t>
      </w:r>
      <w:r w:rsidRPr="00DB445E">
        <w:rPr>
          <w:kern w:val="0"/>
        </w:rPr>
        <w:t>UDP</w:t>
      </w:r>
      <w:r w:rsidRPr="00DB445E">
        <w:rPr>
          <w:kern w:val="0"/>
        </w:rPr>
        <w:t>分组和</w:t>
      </w:r>
      <w:r w:rsidRPr="00DB445E">
        <w:rPr>
          <w:kern w:val="0"/>
        </w:rPr>
        <w:t>TCP</w:t>
      </w:r>
      <w:r w:rsidRPr="00DB445E">
        <w:rPr>
          <w:kern w:val="0"/>
        </w:rPr>
        <w:t>分组绝不传递到任何原始套接口。如果一个进程想要读取含有</w:t>
      </w:r>
      <w:r w:rsidRPr="00DB445E">
        <w:rPr>
          <w:kern w:val="0"/>
        </w:rPr>
        <w:t>UDP</w:t>
      </w:r>
      <w:r w:rsidRPr="00DB445E">
        <w:rPr>
          <w:kern w:val="0"/>
        </w:rPr>
        <w:lastRenderedPageBreak/>
        <w:t>分组或</w:t>
      </w:r>
      <w:r w:rsidRPr="00DB445E">
        <w:rPr>
          <w:kern w:val="0"/>
        </w:rPr>
        <w:t>TCP</w:t>
      </w:r>
      <w:r w:rsidRPr="00DB445E">
        <w:rPr>
          <w:kern w:val="0"/>
        </w:rPr>
        <w:t>分组的</w:t>
      </w:r>
      <w:r w:rsidRPr="00DB445E">
        <w:rPr>
          <w:kern w:val="0"/>
        </w:rPr>
        <w:t>IP</w:t>
      </w:r>
      <w:r w:rsidRPr="00DB445E">
        <w:rPr>
          <w:kern w:val="0"/>
        </w:rPr>
        <w:t>数据报，它就必须在数据链路层读取这些分组。</w:t>
      </w:r>
    </w:p>
    <w:p w:rsidR="00D37EAA" w:rsidRDefault="0064492C" w:rsidP="00CE5436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这里得吐槽一下中文版的翻译，上文中的“分组”实在是不专业</w:t>
      </w:r>
      <w:r w:rsidR="001C6709">
        <w:rPr>
          <w:rFonts w:hint="eastAsia"/>
        </w:rPr>
        <w:t>，</w:t>
      </w:r>
      <w:r w:rsidR="00495DE8">
        <w:rPr>
          <w:rFonts w:hint="eastAsia"/>
        </w:rPr>
        <w:t>因为这不是一个准确的术语。</w:t>
      </w:r>
      <w:r w:rsidR="000D7C4B">
        <w:rPr>
          <w:rFonts w:hint="eastAsia"/>
        </w:rPr>
        <w:t>当读者看到这个部分后，绝对会很疑惑。分组？何谓分组？是分片的笔误还是组播？</w:t>
      </w:r>
      <w:r w:rsidR="00AF7D7D">
        <w:rPr>
          <w:rFonts w:hint="eastAsia"/>
        </w:rPr>
        <w:t>我自己也是对照了英文原版后，才明白中文版的意思。</w:t>
      </w:r>
      <w:r w:rsidR="00224E37">
        <w:rPr>
          <w:rFonts w:hint="eastAsia"/>
        </w:rPr>
        <w:t>与其用一个模糊的“分组”，还不如直接用“报文”更直截了当呢。</w:t>
      </w:r>
    </w:p>
    <w:p w:rsidR="004E3647" w:rsidRDefault="004E3647" w:rsidP="00CE5436">
      <w:pPr>
        <w:ind w:firstLineChars="0" w:firstLine="0"/>
      </w:pPr>
      <w:r>
        <w:rPr>
          <w:rFonts w:hint="eastAsia"/>
        </w:rPr>
        <w:tab/>
      </w:r>
      <w:r w:rsidR="001F4DCD">
        <w:rPr>
          <w:rFonts w:hint="eastAsia"/>
        </w:rPr>
        <w:t>回到正题，根据</w:t>
      </w:r>
      <w:r w:rsidR="001F4DCD">
        <w:rPr>
          <w:rFonts w:hint="eastAsia"/>
        </w:rPr>
        <w:t>UNP1</w:t>
      </w:r>
      <w:r w:rsidR="001F4DCD">
        <w:rPr>
          <w:rFonts w:hint="eastAsia"/>
        </w:rPr>
        <w:t>的说法，</w:t>
      </w:r>
      <w:r w:rsidR="001F4DCD">
        <w:rPr>
          <w:rFonts w:hint="eastAsia"/>
        </w:rPr>
        <w:t>raw socket</w:t>
      </w:r>
      <w:r w:rsidR="001F4DCD">
        <w:rPr>
          <w:rFonts w:hint="eastAsia"/>
        </w:rPr>
        <w:t>是无法收到</w:t>
      </w:r>
      <w:r w:rsidR="001F4DCD">
        <w:rPr>
          <w:rFonts w:hint="eastAsia"/>
        </w:rPr>
        <w:t>TCP</w:t>
      </w:r>
      <w:r w:rsidR="001F4DCD">
        <w:rPr>
          <w:rFonts w:hint="eastAsia"/>
        </w:rPr>
        <w:t>和</w:t>
      </w:r>
      <w:r w:rsidR="001F4DCD">
        <w:rPr>
          <w:rFonts w:hint="eastAsia"/>
        </w:rPr>
        <w:t>UDP</w:t>
      </w:r>
      <w:r w:rsidR="001F4DCD">
        <w:rPr>
          <w:rFonts w:hint="eastAsia"/>
        </w:rPr>
        <w:t>的数据包的。</w:t>
      </w:r>
      <w:r w:rsidR="00520312">
        <w:rPr>
          <w:rFonts w:hint="eastAsia"/>
        </w:rPr>
        <w:t>而实际上</w:t>
      </w:r>
      <w:r w:rsidR="00520312">
        <w:rPr>
          <w:rFonts w:hint="eastAsia"/>
        </w:rPr>
        <w:t>Linux</w:t>
      </w:r>
      <w:r w:rsidR="00520312">
        <w:rPr>
          <w:rFonts w:hint="eastAsia"/>
        </w:rPr>
        <w:t>内核的实际行为却不是这样的。</w:t>
      </w:r>
      <w:r w:rsidR="00D15B33">
        <w:rPr>
          <w:rFonts w:hint="eastAsia"/>
        </w:rPr>
        <w:t>下面让我们用代码来说明：</w:t>
      </w:r>
    </w:p>
    <w:p w:rsidR="00391271" w:rsidRDefault="00391271" w:rsidP="008C5A08">
      <w:pPr>
        <w:pStyle w:val="af7"/>
      </w:pPr>
      <w:r>
        <w:t>int raw_local_deliver(struct sk_buff *skb, int protocol)</w:t>
      </w:r>
    </w:p>
    <w:p w:rsidR="00391271" w:rsidRDefault="00391271" w:rsidP="008C5A08">
      <w:pPr>
        <w:pStyle w:val="af7"/>
      </w:pPr>
      <w:r>
        <w:t>{</w:t>
      </w:r>
    </w:p>
    <w:p w:rsidR="00391271" w:rsidRDefault="00391271" w:rsidP="008C5A08">
      <w:pPr>
        <w:pStyle w:val="af7"/>
      </w:pPr>
      <w:r>
        <w:tab/>
        <w:t>int hash;</w:t>
      </w:r>
    </w:p>
    <w:p w:rsidR="00391271" w:rsidRDefault="00391271" w:rsidP="008C5A08">
      <w:pPr>
        <w:pStyle w:val="af7"/>
      </w:pPr>
      <w:r>
        <w:tab/>
        <w:t>struct sock *raw_sk;</w:t>
      </w:r>
    </w:p>
    <w:p w:rsidR="00391271" w:rsidRDefault="00391271" w:rsidP="008C5A08">
      <w:pPr>
        <w:pStyle w:val="af7"/>
      </w:pPr>
    </w:p>
    <w:p w:rsidR="009F59F7" w:rsidRDefault="009F59F7" w:rsidP="008C5A08">
      <w:pPr>
        <w:pStyle w:val="af7"/>
      </w:pPr>
      <w:r>
        <w:rPr>
          <w:rFonts w:hint="eastAsia"/>
        </w:rPr>
        <w:tab/>
        <w:t xml:space="preserve">/* </w:t>
      </w:r>
      <w:r w:rsidR="00861558">
        <w:rPr>
          <w:rFonts w:hint="eastAsia"/>
        </w:rPr>
        <w:t>根据传输层协议确定</w:t>
      </w:r>
      <w:r w:rsidR="00861558">
        <w:rPr>
          <w:rFonts w:hint="eastAsia"/>
        </w:rPr>
        <w:t>hash</w:t>
      </w:r>
      <w:r w:rsidR="00861558">
        <w:rPr>
          <w:rFonts w:hint="eastAsia"/>
        </w:rPr>
        <w:t>桶索引</w:t>
      </w:r>
      <w:r>
        <w:rPr>
          <w:rFonts w:hint="eastAsia"/>
        </w:rPr>
        <w:t xml:space="preserve"> */</w:t>
      </w:r>
    </w:p>
    <w:p w:rsidR="00391271" w:rsidRDefault="00391271" w:rsidP="008C5A08">
      <w:pPr>
        <w:pStyle w:val="af7"/>
      </w:pPr>
      <w:r>
        <w:tab/>
        <w:t>hash = protocol &amp; (RAW_HTABLE_SIZE - 1);</w:t>
      </w:r>
    </w:p>
    <w:p w:rsidR="00DE45E7" w:rsidRDefault="00DE45E7" w:rsidP="008C5A08">
      <w:pPr>
        <w:pStyle w:val="af7"/>
      </w:pPr>
      <w:r>
        <w:rPr>
          <w:rFonts w:hint="eastAsia"/>
        </w:rPr>
        <w:tab/>
        <w:t xml:space="preserve">/* </w:t>
      </w:r>
      <w:r w:rsidR="00CF6FCE">
        <w:rPr>
          <w:rFonts w:hint="eastAsia"/>
        </w:rPr>
        <w:t>获得该桶的头结点</w:t>
      </w:r>
      <w:r w:rsidR="00CF6FCE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91271" w:rsidRDefault="00391271" w:rsidP="008C5A08">
      <w:pPr>
        <w:pStyle w:val="af7"/>
      </w:pPr>
      <w:r>
        <w:tab/>
        <w:t>raw_sk = sk_head(&amp;raw_v4_hashinfo.ht[hash]);</w:t>
      </w:r>
    </w:p>
    <w:p w:rsidR="00391271" w:rsidRDefault="00391271" w:rsidP="008C5A08">
      <w:pPr>
        <w:pStyle w:val="af7"/>
      </w:pPr>
    </w:p>
    <w:p w:rsidR="009D3441" w:rsidRDefault="009D3441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当头结点不为空时，才进入</w:t>
      </w:r>
      <w:r>
        <w:rPr>
          <w:rFonts w:hint="eastAsia"/>
        </w:rPr>
        <w:t>raw_v4_input</w:t>
      </w:r>
      <w:r>
        <w:rPr>
          <w:rFonts w:hint="eastAsia"/>
        </w:rPr>
        <w:t>做进一步检查</w:t>
      </w:r>
      <w:r>
        <w:rPr>
          <w:rFonts w:hint="eastAsia"/>
        </w:rPr>
        <w:t xml:space="preserve"> */</w:t>
      </w:r>
    </w:p>
    <w:p w:rsidR="00391271" w:rsidRDefault="00391271" w:rsidP="008C5A08">
      <w:pPr>
        <w:pStyle w:val="af7"/>
      </w:pPr>
      <w:r>
        <w:tab/>
        <w:t>if (raw_sk &amp;&amp; !raw_v4_input(skb, ip_hdr(skb), hash))</w:t>
      </w:r>
      <w:r w:rsidR="008B4F8B">
        <w:rPr>
          <w:rFonts w:hint="eastAsia"/>
        </w:rPr>
        <w:t xml:space="preserve"> {</w:t>
      </w:r>
    </w:p>
    <w:p w:rsidR="00504BAF" w:rsidRDefault="00504BA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DF33F7">
        <w:rPr>
          <w:rFonts w:hint="eastAsia"/>
        </w:rPr>
        <w:t>如果没有找到</w:t>
      </w:r>
      <w:r w:rsidR="00853E7B">
        <w:rPr>
          <w:rFonts w:hint="eastAsia"/>
        </w:rPr>
        <w:t>匹配的原始套接字，</w:t>
      </w:r>
      <w:r w:rsidR="00D54774">
        <w:rPr>
          <w:rFonts w:hint="eastAsia"/>
        </w:rPr>
        <w:t>则重</w:t>
      </w:r>
      <w:r w:rsidR="001D3A7C">
        <w:rPr>
          <w:rFonts w:hint="eastAsia"/>
        </w:rPr>
        <w:t>置</w:t>
      </w:r>
      <w:r w:rsidR="001D3A7C">
        <w:rPr>
          <w:rFonts w:hint="eastAsia"/>
        </w:rPr>
        <w:t>raw_sk</w:t>
      </w:r>
      <w:r w:rsidR="001D3A7C">
        <w:rPr>
          <w:rFonts w:hint="eastAsia"/>
        </w:rPr>
        <w:t>为</w:t>
      </w:r>
      <w:r w:rsidR="001D3A7C">
        <w:rPr>
          <w:rFonts w:hint="eastAsia"/>
        </w:rPr>
        <w:t>NULL</w:t>
      </w:r>
      <w:r w:rsidR="001D3A7C">
        <w:rPr>
          <w:rFonts w:hint="eastAsia"/>
        </w:rPr>
        <w:t>。</w:t>
      </w:r>
      <w:r w:rsidR="00DF33F7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91271" w:rsidRDefault="00391271" w:rsidP="008C5A08">
      <w:pPr>
        <w:pStyle w:val="af7"/>
      </w:pPr>
      <w:r>
        <w:tab/>
      </w:r>
      <w:r>
        <w:tab/>
        <w:t>raw_sk = NULL;</w:t>
      </w:r>
    </w:p>
    <w:p w:rsidR="008B4F8B" w:rsidRDefault="008B4F8B" w:rsidP="008C5A08">
      <w:pPr>
        <w:pStyle w:val="af7"/>
      </w:pPr>
      <w:r>
        <w:rPr>
          <w:rFonts w:hint="eastAsia"/>
        </w:rPr>
        <w:tab/>
        <w:t>}</w:t>
      </w:r>
    </w:p>
    <w:p w:rsidR="00391271" w:rsidRDefault="00391271" w:rsidP="008C5A08">
      <w:pPr>
        <w:pStyle w:val="af7"/>
      </w:pPr>
    </w:p>
    <w:p w:rsidR="00391271" w:rsidRDefault="00391271" w:rsidP="008C5A08">
      <w:pPr>
        <w:pStyle w:val="af7"/>
      </w:pPr>
      <w:r>
        <w:tab/>
        <w:t>return raw_sk != NULL;</w:t>
      </w:r>
    </w:p>
    <w:p w:rsidR="00391271" w:rsidRDefault="00391271" w:rsidP="008C5A08">
      <w:pPr>
        <w:pStyle w:val="af7"/>
      </w:pPr>
    </w:p>
    <w:p w:rsidR="005937E7" w:rsidRPr="004A5598" w:rsidRDefault="00391271" w:rsidP="008C5A08">
      <w:pPr>
        <w:pStyle w:val="af7"/>
      </w:pPr>
      <w:r>
        <w:t>}</w:t>
      </w:r>
    </w:p>
    <w:p w:rsidR="004A5598" w:rsidRDefault="00EC6AAB" w:rsidP="00CE5436">
      <w:pPr>
        <w:ind w:firstLineChars="0" w:firstLine="0"/>
      </w:pPr>
      <w:r>
        <w:t>然后进入</w:t>
      </w:r>
      <w:r>
        <w:rPr>
          <w:rFonts w:hint="eastAsia"/>
        </w:rPr>
        <w:t>raw_v4_input</w:t>
      </w:r>
      <w:r>
        <w:rPr>
          <w:rFonts w:hint="eastAsia"/>
        </w:rPr>
        <w:t>，</w:t>
      </w:r>
    </w:p>
    <w:p w:rsidR="002B7799" w:rsidRDefault="002B7799" w:rsidP="008C5A08">
      <w:pPr>
        <w:pStyle w:val="af7"/>
      </w:pPr>
      <w:r>
        <w:t>static int raw_v4_input(struct sk_buff *skb, const struct iphdr *iph, int hash)</w:t>
      </w:r>
    </w:p>
    <w:p w:rsidR="002B7799" w:rsidRDefault="002B7799" w:rsidP="008C5A08">
      <w:pPr>
        <w:pStyle w:val="af7"/>
      </w:pPr>
      <w:r>
        <w:t>{</w:t>
      </w:r>
    </w:p>
    <w:p w:rsidR="002B7799" w:rsidRDefault="002B7799" w:rsidP="008C5A08">
      <w:pPr>
        <w:pStyle w:val="af7"/>
      </w:pPr>
      <w:r>
        <w:tab/>
        <w:t>struct sock *sk;</w:t>
      </w:r>
    </w:p>
    <w:p w:rsidR="002B7799" w:rsidRDefault="002B7799" w:rsidP="008C5A08">
      <w:pPr>
        <w:pStyle w:val="af7"/>
      </w:pPr>
      <w:r>
        <w:tab/>
        <w:t>struct hlist_head *head;</w:t>
      </w:r>
    </w:p>
    <w:p w:rsidR="002B7799" w:rsidRDefault="002B7799" w:rsidP="008C5A08">
      <w:pPr>
        <w:pStyle w:val="af7"/>
      </w:pPr>
      <w:r>
        <w:tab/>
        <w:t>int delivered = 0;</w:t>
      </w:r>
    </w:p>
    <w:p w:rsidR="002B7799" w:rsidRDefault="002B7799" w:rsidP="008C5A08">
      <w:pPr>
        <w:pStyle w:val="af7"/>
      </w:pPr>
      <w:r>
        <w:tab/>
        <w:t>struct net *net;</w:t>
      </w:r>
    </w:p>
    <w:p w:rsidR="002B7799" w:rsidRDefault="002B7799" w:rsidP="008C5A08">
      <w:pPr>
        <w:pStyle w:val="af7"/>
      </w:pPr>
    </w:p>
    <w:p w:rsidR="001D73E6" w:rsidRDefault="001D73E6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与</w:t>
      </w:r>
      <w:r>
        <w:rPr>
          <w:rFonts w:hint="eastAsia"/>
        </w:rPr>
        <w:t>raw_local_deliver</w:t>
      </w:r>
      <w:r>
        <w:rPr>
          <w:rFonts w:hint="eastAsia"/>
        </w:rPr>
        <w:t>不同，因为需要使用到头结点中的内容，所以需要对这个桶上锁，才能保证在处理这个桶的过程中，所有节点都是有效的。</w:t>
      </w:r>
      <w:r>
        <w:rPr>
          <w:rFonts w:hint="eastAsia"/>
        </w:rPr>
        <w:t>*/</w:t>
      </w:r>
    </w:p>
    <w:p w:rsidR="002B7799" w:rsidRDefault="002B7799" w:rsidP="008C5A08">
      <w:pPr>
        <w:pStyle w:val="af7"/>
      </w:pPr>
      <w:r>
        <w:tab/>
        <w:t>read_lock(&amp;raw_v4_hashinfo.lock);</w:t>
      </w:r>
    </w:p>
    <w:p w:rsidR="004929A2" w:rsidRDefault="004929A2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再次检查头结点</w:t>
      </w:r>
      <w:r>
        <w:rPr>
          <w:rFonts w:hint="eastAsia"/>
        </w:rPr>
        <w:t xml:space="preserve"> */</w:t>
      </w:r>
    </w:p>
    <w:p w:rsidR="002B7799" w:rsidRDefault="002B7799" w:rsidP="008C5A08">
      <w:pPr>
        <w:pStyle w:val="af7"/>
      </w:pPr>
      <w:r>
        <w:lastRenderedPageBreak/>
        <w:tab/>
        <w:t>head = &amp;raw_v4_hashinfo.ht[hash];</w:t>
      </w:r>
    </w:p>
    <w:p w:rsidR="002B7799" w:rsidRDefault="002B7799" w:rsidP="008C5A08">
      <w:pPr>
        <w:pStyle w:val="af7"/>
      </w:pPr>
      <w:r>
        <w:tab/>
        <w:t>if (hlist_empty(head))</w:t>
      </w:r>
    </w:p>
    <w:p w:rsidR="002B7799" w:rsidRDefault="002B7799" w:rsidP="008C5A08">
      <w:pPr>
        <w:pStyle w:val="af7"/>
      </w:pPr>
      <w:r>
        <w:tab/>
      </w:r>
      <w:r>
        <w:tab/>
        <w:t>goto out;</w:t>
      </w:r>
    </w:p>
    <w:p w:rsidR="002B7799" w:rsidRDefault="002B7799" w:rsidP="008C5A08">
      <w:pPr>
        <w:pStyle w:val="af7"/>
      </w:pPr>
    </w:p>
    <w:p w:rsidR="00653231" w:rsidRDefault="00653231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获得</w:t>
      </w:r>
      <w:r w:rsidR="00AD3468">
        <w:rPr>
          <w:rFonts w:hint="eastAsia"/>
        </w:rPr>
        <w:t>网络</w:t>
      </w:r>
      <w:r>
        <w:rPr>
          <w:rFonts w:hint="eastAsia"/>
        </w:rPr>
        <w:t>名称空间</w:t>
      </w:r>
      <w:r>
        <w:rPr>
          <w:rFonts w:hint="eastAsia"/>
        </w:rPr>
        <w:t xml:space="preserve"> */</w:t>
      </w:r>
    </w:p>
    <w:p w:rsidR="00653231" w:rsidRDefault="002B7799" w:rsidP="008C5A08">
      <w:pPr>
        <w:pStyle w:val="af7"/>
      </w:pPr>
      <w:r>
        <w:tab/>
        <w:t>net = dev_net(skb-&gt;dev);</w:t>
      </w:r>
    </w:p>
    <w:p w:rsidR="00452338" w:rsidRDefault="00452338" w:rsidP="008C5A08">
      <w:pPr>
        <w:pStyle w:val="af7"/>
      </w:pPr>
      <w:r>
        <w:rPr>
          <w:rFonts w:hint="eastAsia"/>
        </w:rPr>
        <w:tab/>
        <w:t>/*</w:t>
      </w:r>
      <w:r w:rsidR="000F2A9F">
        <w:rPr>
          <w:rFonts w:hint="eastAsia"/>
        </w:rPr>
        <w:t xml:space="preserve"> </w:t>
      </w:r>
      <w:r w:rsidR="000F2A9F">
        <w:rPr>
          <w:rFonts w:hint="eastAsia"/>
        </w:rPr>
        <w:t>查询匹配的原始套接字</w:t>
      </w:r>
      <w:r>
        <w:rPr>
          <w:rFonts w:hint="eastAsia"/>
        </w:rPr>
        <w:t xml:space="preserve"> */</w:t>
      </w:r>
    </w:p>
    <w:p w:rsidR="002B7799" w:rsidRDefault="002B7799" w:rsidP="008C5A08">
      <w:pPr>
        <w:pStyle w:val="af7"/>
      </w:pPr>
      <w:r>
        <w:tab/>
        <w:t>sk = __raw_v4_lookup(net, __sk_head(head), iph-&gt;protocol,</w:t>
      </w:r>
    </w:p>
    <w:p w:rsidR="002B7799" w:rsidRDefault="002B7799" w:rsidP="008C5A08">
      <w:pPr>
        <w:pStyle w:val="af7"/>
      </w:pPr>
      <w:r>
        <w:tab/>
      </w:r>
      <w:r>
        <w:tab/>
      </w:r>
      <w:r>
        <w:tab/>
        <w:t xml:space="preserve">     iph-&gt;saddr, iph-&gt;daddr,</w:t>
      </w:r>
    </w:p>
    <w:p w:rsidR="002B7799" w:rsidRDefault="002B7799" w:rsidP="008C5A08">
      <w:pPr>
        <w:pStyle w:val="af7"/>
      </w:pPr>
      <w:r>
        <w:tab/>
      </w:r>
      <w:r>
        <w:tab/>
      </w:r>
      <w:r>
        <w:tab/>
        <w:t xml:space="preserve">     skb-&gt;dev-&gt;ifindex);</w:t>
      </w:r>
    </w:p>
    <w:p w:rsidR="002B7799" w:rsidRDefault="002B7799" w:rsidP="008C5A08">
      <w:pPr>
        <w:pStyle w:val="af7"/>
      </w:pPr>
    </w:p>
    <w:p w:rsidR="0086339F" w:rsidRDefault="0086339F" w:rsidP="008C5A08">
      <w:pPr>
        <w:pStyle w:val="af7"/>
      </w:pPr>
      <w:r>
        <w:rPr>
          <w:rFonts w:hint="eastAsia"/>
        </w:rPr>
        <w:tab/>
        <w:t>/*</w:t>
      </w:r>
      <w:r w:rsidR="00EF0654">
        <w:rPr>
          <w:rFonts w:hint="eastAsia"/>
        </w:rPr>
        <w:t xml:space="preserve"> </w:t>
      </w:r>
      <w:r w:rsidR="00EF0654">
        <w:rPr>
          <w:rFonts w:hint="eastAsia"/>
        </w:rPr>
        <w:t>找到了匹配的原始套接字，则继续处理</w:t>
      </w:r>
      <w:r>
        <w:rPr>
          <w:rFonts w:hint="eastAsia"/>
        </w:rPr>
        <w:t xml:space="preserve"> */</w:t>
      </w:r>
    </w:p>
    <w:p w:rsidR="00212CAD" w:rsidRDefault="002B7799" w:rsidP="008C5A08">
      <w:pPr>
        <w:pStyle w:val="af7"/>
      </w:pPr>
      <w:r>
        <w:tab/>
        <w:t>while (sk) {</w:t>
      </w:r>
    </w:p>
    <w:p w:rsidR="002B7799" w:rsidRDefault="002B7799" w:rsidP="008C5A08">
      <w:pPr>
        <w:pStyle w:val="af7"/>
      </w:pPr>
      <w:r>
        <w:tab/>
      </w:r>
      <w:r>
        <w:tab/>
        <w:t>delivered = 1;</w:t>
      </w:r>
    </w:p>
    <w:p w:rsidR="000A3DD1" w:rsidRDefault="000A3DD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如果数据包不是</w:t>
      </w:r>
      <w:r>
        <w:rPr>
          <w:rFonts w:hint="eastAsia"/>
        </w:rPr>
        <w:t>ICMP</w:t>
      </w:r>
      <w:r>
        <w:rPr>
          <w:rFonts w:hint="eastAsia"/>
        </w:rPr>
        <w:t>数据包或者</w:t>
      </w:r>
      <w:r w:rsidR="00857936">
        <w:rPr>
          <w:rFonts w:hint="eastAsia"/>
        </w:rPr>
        <w:t>不是被指定要过滤的</w:t>
      </w:r>
      <w:r w:rsidR="00857936">
        <w:rPr>
          <w:rFonts w:hint="eastAsia"/>
        </w:rPr>
        <w:t>ICMP</w:t>
      </w:r>
      <w:r w:rsidR="00857936">
        <w:rPr>
          <w:rFonts w:hint="eastAsia"/>
        </w:rPr>
        <w:t>类型</w:t>
      </w:r>
      <w:r>
        <w:rPr>
          <w:rFonts w:hint="eastAsia"/>
        </w:rPr>
        <w:t xml:space="preserve"> */</w:t>
      </w:r>
    </w:p>
    <w:p w:rsidR="002B7799" w:rsidRDefault="002B7799" w:rsidP="008C5A08">
      <w:pPr>
        <w:pStyle w:val="af7"/>
      </w:pPr>
      <w:r>
        <w:tab/>
      </w:r>
      <w:r>
        <w:tab/>
        <w:t>if (iph-&gt;protocol != IPPROTO_ICMP || !icmp_filter(sk, skb)) {</w:t>
      </w:r>
    </w:p>
    <w:p w:rsidR="005C4B4A" w:rsidRDefault="005C4B4A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8F36F5">
        <w:rPr>
          <w:rFonts w:hint="eastAsia"/>
        </w:rPr>
        <w:t>数据包要发给该套接字，需要</w:t>
      </w:r>
      <w:r w:rsidR="008F36F5">
        <w:rPr>
          <w:rFonts w:hint="eastAsia"/>
        </w:rPr>
        <w:t>clone</w:t>
      </w:r>
      <w:r w:rsidR="008F36F5">
        <w:rPr>
          <w:rFonts w:hint="eastAsia"/>
        </w:rPr>
        <w:t>一个新的</w:t>
      </w:r>
      <w:r w:rsidR="008F36F5">
        <w:rPr>
          <w:rFonts w:hint="eastAsia"/>
        </w:rPr>
        <w:t xml:space="preserve">skb </w:t>
      </w:r>
      <w:r>
        <w:rPr>
          <w:rFonts w:hint="eastAsia"/>
        </w:rPr>
        <w:t>*/</w:t>
      </w:r>
    </w:p>
    <w:p w:rsidR="002B7799" w:rsidRDefault="002B7799" w:rsidP="008C5A08">
      <w:pPr>
        <w:pStyle w:val="af7"/>
      </w:pPr>
      <w:r>
        <w:tab/>
      </w:r>
      <w:r>
        <w:tab/>
      </w:r>
      <w:r>
        <w:tab/>
        <w:t>struct sk_buff *clone = skb_clone(skb, GFP_ATOMIC);</w:t>
      </w:r>
    </w:p>
    <w:p w:rsidR="002B7799" w:rsidRDefault="002B7799" w:rsidP="008C5A08">
      <w:pPr>
        <w:pStyle w:val="af7"/>
      </w:pPr>
    </w:p>
    <w:p w:rsidR="002B7799" w:rsidRDefault="002B7799" w:rsidP="008C5A08">
      <w:pPr>
        <w:pStyle w:val="af7"/>
      </w:pPr>
      <w:r>
        <w:tab/>
      </w:r>
      <w:r>
        <w:tab/>
      </w:r>
      <w:r>
        <w:tab/>
      </w:r>
      <w:r w:rsidR="00BB1213">
        <w:rPr>
          <w:rFonts w:hint="eastAsia"/>
        </w:rPr>
        <w:t>/* clone</w:t>
      </w:r>
      <w:r w:rsidR="00BB1213">
        <w:rPr>
          <w:rFonts w:hint="eastAsia"/>
        </w:rPr>
        <w:t>成功，则调用原始套接字的接收函数</w:t>
      </w:r>
      <w:r w:rsidR="00BB1213">
        <w:rPr>
          <w:rFonts w:hint="eastAsia"/>
        </w:rPr>
        <w:t xml:space="preserve"> */</w:t>
      </w:r>
    </w:p>
    <w:p w:rsidR="002B7799" w:rsidRDefault="002B7799" w:rsidP="008C5A08">
      <w:pPr>
        <w:pStyle w:val="af7"/>
      </w:pPr>
      <w:r>
        <w:tab/>
      </w:r>
      <w:r>
        <w:tab/>
      </w:r>
      <w:r>
        <w:tab/>
        <w:t>if (clone)</w:t>
      </w:r>
    </w:p>
    <w:p w:rsidR="002B7799" w:rsidRDefault="002B7799" w:rsidP="008C5A08">
      <w:pPr>
        <w:pStyle w:val="af7"/>
      </w:pPr>
      <w:r>
        <w:tab/>
      </w:r>
      <w:r>
        <w:tab/>
      </w:r>
      <w:r>
        <w:tab/>
      </w:r>
      <w:r>
        <w:tab/>
        <w:t>raw_rcv(sk, clone);</w:t>
      </w:r>
    </w:p>
    <w:p w:rsidR="002B7799" w:rsidRDefault="002B7799" w:rsidP="008C5A08">
      <w:pPr>
        <w:pStyle w:val="af7"/>
      </w:pPr>
      <w:r>
        <w:tab/>
      </w:r>
      <w:r>
        <w:tab/>
        <w:t>}</w:t>
      </w:r>
    </w:p>
    <w:p w:rsidR="0031526E" w:rsidRDefault="0031526E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6307BC">
        <w:rPr>
          <w:rFonts w:hint="eastAsia"/>
        </w:rPr>
        <w:t>继续查询</w:t>
      </w:r>
      <w:r>
        <w:rPr>
          <w:rFonts w:hint="eastAsia"/>
        </w:rPr>
        <w:t>后面的套接字</w:t>
      </w:r>
      <w:r>
        <w:rPr>
          <w:rFonts w:hint="eastAsia"/>
        </w:rPr>
        <w:t xml:space="preserve"> */</w:t>
      </w:r>
    </w:p>
    <w:p w:rsidR="002B7799" w:rsidRDefault="002B7799" w:rsidP="008C5A08">
      <w:pPr>
        <w:pStyle w:val="af7"/>
      </w:pPr>
      <w:r>
        <w:tab/>
      </w:r>
      <w:r>
        <w:tab/>
        <w:t>sk = __raw_v4_lookup(net, sk_next(sk), iph-&gt;protocol,</w:t>
      </w:r>
    </w:p>
    <w:p w:rsidR="002B7799" w:rsidRDefault="002B7799" w:rsidP="008C5A08">
      <w:pPr>
        <w:pStyle w:val="af7"/>
      </w:pPr>
      <w:r>
        <w:tab/>
      </w:r>
      <w:r>
        <w:tab/>
      </w:r>
      <w:r>
        <w:tab/>
      </w:r>
      <w:r>
        <w:tab/>
        <w:t xml:space="preserve">     iph-&gt;saddr, iph-&gt;daddr,</w:t>
      </w:r>
    </w:p>
    <w:p w:rsidR="002B7799" w:rsidRDefault="002B7799" w:rsidP="008C5A08">
      <w:pPr>
        <w:pStyle w:val="af7"/>
      </w:pPr>
      <w:r>
        <w:tab/>
      </w:r>
      <w:r>
        <w:tab/>
      </w:r>
      <w:r>
        <w:tab/>
      </w:r>
      <w:r>
        <w:tab/>
        <w:t xml:space="preserve">     skb-&gt;dev-&gt;ifindex);</w:t>
      </w:r>
    </w:p>
    <w:p w:rsidR="002B7799" w:rsidRDefault="002B7799" w:rsidP="008C5A08">
      <w:pPr>
        <w:pStyle w:val="af7"/>
      </w:pPr>
      <w:r>
        <w:tab/>
        <w:t>}</w:t>
      </w:r>
    </w:p>
    <w:p w:rsidR="002B7799" w:rsidRDefault="002B7799" w:rsidP="008C5A08">
      <w:pPr>
        <w:pStyle w:val="af7"/>
      </w:pPr>
      <w:r>
        <w:t>out:</w:t>
      </w:r>
    </w:p>
    <w:p w:rsidR="002B7799" w:rsidRDefault="002B7799" w:rsidP="008C5A08">
      <w:pPr>
        <w:pStyle w:val="af7"/>
      </w:pPr>
      <w:r>
        <w:tab/>
        <w:t>read_unlock(&amp;raw_v4_hashinfo.lock);</w:t>
      </w:r>
    </w:p>
    <w:p w:rsidR="002B7799" w:rsidRDefault="002B7799" w:rsidP="008C5A08">
      <w:pPr>
        <w:pStyle w:val="af7"/>
      </w:pPr>
      <w:r>
        <w:tab/>
        <w:t>return delivered;</w:t>
      </w:r>
    </w:p>
    <w:p w:rsidR="00EC6AAB" w:rsidRDefault="002B7799" w:rsidP="008C5A08">
      <w:pPr>
        <w:pStyle w:val="af7"/>
      </w:pPr>
      <w:r>
        <w:t>}</w:t>
      </w:r>
    </w:p>
    <w:p w:rsidR="00EC48CB" w:rsidRDefault="00901ECA" w:rsidP="00CE5436">
      <w:pPr>
        <w:ind w:firstLineChars="0" w:firstLine="0"/>
      </w:pPr>
      <w:r>
        <w:t>进入</w:t>
      </w:r>
      <w:r>
        <w:rPr>
          <w:rFonts w:hint="eastAsia"/>
        </w:rPr>
        <w:t>__raw_v4_lookup</w:t>
      </w:r>
      <w:r>
        <w:rPr>
          <w:rFonts w:hint="eastAsia"/>
        </w:rPr>
        <w:t>，</w:t>
      </w:r>
    </w:p>
    <w:p w:rsidR="00A65775" w:rsidRDefault="00A65775" w:rsidP="008C5A08">
      <w:pPr>
        <w:pStyle w:val="af7"/>
      </w:pPr>
      <w:r>
        <w:t>static struct sock *__raw_v4_lookup(struct net *net, struct sock *sk,</w:t>
      </w:r>
    </w:p>
    <w:p w:rsidR="00A65775" w:rsidRDefault="00A65775" w:rsidP="008C5A08">
      <w:pPr>
        <w:pStyle w:val="af7"/>
      </w:pPr>
      <w:r>
        <w:tab/>
      </w:r>
      <w:r>
        <w:tab/>
        <w:t>unsigned short num, __be32 raddr, __be32 laddr, int dif)</w:t>
      </w:r>
    </w:p>
    <w:p w:rsidR="00A65775" w:rsidRDefault="00A65775" w:rsidP="008C5A08">
      <w:pPr>
        <w:pStyle w:val="af7"/>
      </w:pPr>
      <w:r>
        <w:t>{</w:t>
      </w:r>
    </w:p>
    <w:p w:rsidR="00A65775" w:rsidRDefault="00A65775" w:rsidP="008C5A08">
      <w:pPr>
        <w:pStyle w:val="af7"/>
      </w:pPr>
      <w:r>
        <w:tab/>
        <w:t>struct hlist_node *node;</w:t>
      </w:r>
    </w:p>
    <w:p w:rsidR="00A65775" w:rsidRDefault="00A65775" w:rsidP="008C5A08">
      <w:pPr>
        <w:pStyle w:val="af7"/>
      </w:pPr>
    </w:p>
    <w:p w:rsidR="006164B1" w:rsidRDefault="006164B1" w:rsidP="008C5A08">
      <w:pPr>
        <w:pStyle w:val="af7"/>
      </w:pPr>
      <w:r>
        <w:rPr>
          <w:rFonts w:hint="eastAsia"/>
        </w:rPr>
        <w:tab/>
        <w:t>/*</w:t>
      </w:r>
      <w:r w:rsidR="00753152">
        <w:rPr>
          <w:rFonts w:hint="eastAsia"/>
        </w:rPr>
        <w:t xml:space="preserve"> </w:t>
      </w:r>
      <w:r w:rsidR="00753152">
        <w:rPr>
          <w:rFonts w:hint="eastAsia"/>
        </w:rPr>
        <w:t>遍历套接字</w:t>
      </w:r>
      <w:r>
        <w:rPr>
          <w:rFonts w:hint="eastAsia"/>
        </w:rPr>
        <w:t xml:space="preserve"> */</w:t>
      </w:r>
    </w:p>
    <w:p w:rsidR="00FB0E1B" w:rsidRDefault="00A65775" w:rsidP="008C5A08">
      <w:pPr>
        <w:pStyle w:val="af7"/>
      </w:pPr>
      <w:r>
        <w:tab/>
        <w:t>sk_for_each_from(sk, node) {</w:t>
      </w:r>
    </w:p>
    <w:p w:rsidR="00A65775" w:rsidRDefault="00A65775" w:rsidP="008C5A08">
      <w:pPr>
        <w:pStyle w:val="af7"/>
      </w:pPr>
      <w:r>
        <w:tab/>
      </w:r>
      <w:r>
        <w:tab/>
        <w:t>struct inet_sock *inet = inet_sk(sk);</w:t>
      </w:r>
    </w:p>
    <w:p w:rsidR="00A65775" w:rsidRDefault="00A65775" w:rsidP="008C5A08">
      <w:pPr>
        <w:pStyle w:val="af7"/>
      </w:pPr>
    </w:p>
    <w:p w:rsidR="00D51685" w:rsidRDefault="00D51685" w:rsidP="008C5A08">
      <w:pPr>
        <w:pStyle w:val="af7"/>
      </w:pPr>
    </w:p>
    <w:p w:rsidR="009160A0" w:rsidRDefault="00D5168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6E0767">
        <w:rPr>
          <w:rFonts w:hint="eastAsia"/>
        </w:rPr>
        <w:t xml:space="preserve">/* </w:t>
      </w:r>
    </w:p>
    <w:p w:rsidR="009160A0" w:rsidRDefault="009160A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检查如下几个条件：</w:t>
      </w:r>
    </w:p>
    <w:p w:rsidR="009160A0" w:rsidRDefault="009160A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3D1CAD">
        <w:rPr>
          <w:rFonts w:hint="eastAsia"/>
        </w:rPr>
        <w:t xml:space="preserve">1. </w:t>
      </w:r>
      <w:r w:rsidR="003D1CAD">
        <w:rPr>
          <w:rFonts w:hint="eastAsia"/>
        </w:rPr>
        <w:t>检查名称空间；</w:t>
      </w:r>
    </w:p>
    <w:p w:rsidR="003D1CAD" w:rsidRDefault="003D1CA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比较协议号</w:t>
      </w:r>
    </w:p>
    <w:p w:rsidR="003D1CAD" w:rsidRDefault="003D1CA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如果套接字设置了目的地址且地址相同；</w:t>
      </w:r>
    </w:p>
    <w:p w:rsidR="00F41A79" w:rsidRDefault="00F41A79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如果套接字设置了源地址且地址相同</w:t>
      </w:r>
    </w:p>
    <w:p w:rsidR="00DA382F" w:rsidRDefault="00DA382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如果套接字绑定了网卡，且网卡相同</w:t>
      </w:r>
    </w:p>
    <w:p w:rsidR="00D97206" w:rsidRDefault="00D9720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只有当以上五个条件都匹配的时候，该</w:t>
      </w:r>
      <w:r w:rsidR="006B6459">
        <w:rPr>
          <w:rFonts w:hint="eastAsia"/>
        </w:rPr>
        <w:t>套接字则匹配。</w:t>
      </w:r>
    </w:p>
    <w:p w:rsidR="00D51685" w:rsidRDefault="009160A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6E0767">
        <w:rPr>
          <w:rFonts w:hint="eastAsia"/>
        </w:rPr>
        <w:t>*/</w:t>
      </w:r>
    </w:p>
    <w:p w:rsidR="00A65775" w:rsidRDefault="00A65775" w:rsidP="008C5A08">
      <w:pPr>
        <w:pStyle w:val="af7"/>
      </w:pPr>
      <w:r>
        <w:tab/>
      </w:r>
      <w:r>
        <w:tab/>
        <w:t>if (net_eq(sock_net(sk), net) &amp;&amp; inet-&gt;inet_num == num</w:t>
      </w:r>
      <w:r>
        <w:tab/>
        <w:t>&amp;&amp;</w:t>
      </w:r>
    </w:p>
    <w:p w:rsidR="00A65775" w:rsidRDefault="00A65775" w:rsidP="008C5A08">
      <w:pPr>
        <w:pStyle w:val="af7"/>
      </w:pPr>
      <w:r>
        <w:tab/>
      </w:r>
      <w:r>
        <w:tab/>
        <w:t xml:space="preserve">    !(inet-&gt;inet_daddr &amp;&amp; inet-&gt;inet_daddr != raddr) </w:t>
      </w:r>
      <w:r>
        <w:tab/>
        <w:t>&amp;&amp;</w:t>
      </w:r>
    </w:p>
    <w:p w:rsidR="00A65775" w:rsidRDefault="00A65775" w:rsidP="008C5A08">
      <w:pPr>
        <w:pStyle w:val="af7"/>
      </w:pPr>
      <w:r>
        <w:tab/>
      </w:r>
      <w:r>
        <w:tab/>
        <w:t xml:space="preserve">    !(inet-&gt;inet_rcv_saddr &amp;&amp; inet-&gt;inet_rcv_saddr != laddr) &amp;&amp;</w:t>
      </w:r>
    </w:p>
    <w:p w:rsidR="00A65775" w:rsidRDefault="00A65775" w:rsidP="008C5A08">
      <w:pPr>
        <w:pStyle w:val="af7"/>
      </w:pPr>
      <w:r>
        <w:tab/>
      </w:r>
      <w:r>
        <w:tab/>
        <w:t xml:space="preserve">    !(sk-&gt;sk_bound_dev_if &amp;&amp; sk-&gt;sk_bound_dev_if != dif))</w:t>
      </w:r>
    </w:p>
    <w:p w:rsidR="00A65775" w:rsidRDefault="00A65775" w:rsidP="008C5A08">
      <w:pPr>
        <w:pStyle w:val="af7"/>
      </w:pPr>
      <w:r>
        <w:tab/>
      </w:r>
      <w:r>
        <w:tab/>
      </w:r>
      <w:r>
        <w:tab/>
        <w:t>goto found; /* gotcha */</w:t>
      </w:r>
    </w:p>
    <w:p w:rsidR="00A65775" w:rsidRDefault="00A65775" w:rsidP="008C5A08">
      <w:pPr>
        <w:pStyle w:val="af7"/>
      </w:pPr>
      <w:r>
        <w:tab/>
        <w:t>}</w:t>
      </w:r>
    </w:p>
    <w:p w:rsidR="00A65775" w:rsidRDefault="00A65775" w:rsidP="008C5A08">
      <w:pPr>
        <w:pStyle w:val="af7"/>
      </w:pPr>
      <w:r>
        <w:tab/>
        <w:t>sk = NULL;</w:t>
      </w:r>
    </w:p>
    <w:p w:rsidR="00A65775" w:rsidRDefault="00A65775" w:rsidP="008C5A08">
      <w:pPr>
        <w:pStyle w:val="af7"/>
      </w:pPr>
      <w:r>
        <w:t>found:</w:t>
      </w:r>
    </w:p>
    <w:p w:rsidR="00A65775" w:rsidRDefault="00A65775" w:rsidP="008C5A08">
      <w:pPr>
        <w:pStyle w:val="af7"/>
      </w:pPr>
      <w:r>
        <w:tab/>
        <w:t>return sk;</w:t>
      </w:r>
    </w:p>
    <w:p w:rsidR="00901ECA" w:rsidRDefault="00A65775" w:rsidP="008C5A08">
      <w:pPr>
        <w:pStyle w:val="af7"/>
      </w:pPr>
      <w:r>
        <w:t>}</w:t>
      </w:r>
    </w:p>
    <w:p w:rsidR="00AE088A" w:rsidRDefault="00314CD5" w:rsidP="00AE088A">
      <w:pPr>
        <w:ind w:firstLineChars="0"/>
      </w:pPr>
      <w:r>
        <w:t>上面的匹配条件中</w:t>
      </w:r>
      <w:r>
        <w:rPr>
          <w:rFonts w:hint="eastAsia"/>
        </w:rPr>
        <w:t>，</w:t>
      </w:r>
      <w:r>
        <w:t>源地址</w:t>
      </w:r>
      <w:r>
        <w:rPr>
          <w:rFonts w:hint="eastAsia"/>
        </w:rPr>
        <w:t>、</w:t>
      </w:r>
      <w:r>
        <w:t>目的地址和绑定网卡是通过原始套接字调用</w:t>
      </w:r>
      <w:r>
        <w:t>connect</w:t>
      </w:r>
      <w:r>
        <w:rPr>
          <w:rFonts w:hint="eastAsia"/>
        </w:rPr>
        <w:t>、</w:t>
      </w:r>
      <w:r>
        <w:t>bind</w:t>
      </w:r>
      <w:r>
        <w:t>等系统调用设置的过滤条件</w:t>
      </w:r>
      <w:r>
        <w:rPr>
          <w:rFonts w:hint="eastAsia"/>
        </w:rPr>
        <w:t>。</w:t>
      </w:r>
      <w:r w:rsidR="00055BA7">
        <w:rPr>
          <w:rFonts w:hint="eastAsia"/>
        </w:rPr>
        <w:t>增加这些过滤条件，一般是应用层为了减少不必要的消耗，过滤不需要的数据包。</w:t>
      </w:r>
      <w:r w:rsidR="00D03E98">
        <w:rPr>
          <w:rFonts w:hint="eastAsia"/>
        </w:rPr>
        <w:t>我们可以发现，在原始套接字的接收流程中，没有对</w:t>
      </w:r>
      <w:r w:rsidR="00D03E98">
        <w:rPr>
          <w:rFonts w:hint="eastAsia"/>
        </w:rPr>
        <w:t>TCP</w:t>
      </w:r>
      <w:r w:rsidR="00D03E98">
        <w:rPr>
          <w:rFonts w:hint="eastAsia"/>
        </w:rPr>
        <w:t>和</w:t>
      </w:r>
      <w:r w:rsidR="00D03E98">
        <w:rPr>
          <w:rFonts w:hint="eastAsia"/>
        </w:rPr>
        <w:t>UDP</w:t>
      </w:r>
      <w:r w:rsidR="00D03E98">
        <w:rPr>
          <w:rFonts w:hint="eastAsia"/>
        </w:rPr>
        <w:t>进行的任何的限制。也就是说在</w:t>
      </w:r>
      <w:r w:rsidR="00D03E98">
        <w:rPr>
          <w:rFonts w:hint="eastAsia"/>
        </w:rPr>
        <w:t>Linux</w:t>
      </w:r>
      <w:r w:rsidR="00D03E98">
        <w:rPr>
          <w:rFonts w:hint="eastAsia"/>
        </w:rPr>
        <w:t>环境下，原始套接字完全可以接受</w:t>
      </w:r>
      <w:r w:rsidR="00D03E98">
        <w:rPr>
          <w:rFonts w:hint="eastAsia"/>
        </w:rPr>
        <w:t>TCP</w:t>
      </w:r>
      <w:r w:rsidR="000B7E8C">
        <w:rPr>
          <w:rFonts w:hint="eastAsia"/>
        </w:rPr>
        <w:t>和</w:t>
      </w:r>
      <w:r w:rsidR="000B7E8C">
        <w:rPr>
          <w:rFonts w:hint="eastAsia"/>
        </w:rPr>
        <w:t>UDP</w:t>
      </w:r>
      <w:r w:rsidR="000B7E8C">
        <w:rPr>
          <w:rFonts w:hint="eastAsia"/>
        </w:rPr>
        <w:t>数据包，这与</w:t>
      </w:r>
      <w:r w:rsidR="000B7E8C">
        <w:rPr>
          <w:rFonts w:hint="eastAsia"/>
        </w:rPr>
        <w:t>UNP</w:t>
      </w:r>
      <w:r w:rsidR="000B7E8C">
        <w:rPr>
          <w:rFonts w:hint="eastAsia"/>
        </w:rPr>
        <w:t>的描述不符。</w:t>
      </w:r>
      <w:r w:rsidR="0060104D">
        <w:rPr>
          <w:rFonts w:hint="eastAsia"/>
        </w:rPr>
        <w:t>那这是怎么回事呢？</w:t>
      </w:r>
      <w:r w:rsidR="002C556D">
        <w:rPr>
          <w:rFonts w:hint="eastAsia"/>
        </w:rPr>
        <w:t>因为</w:t>
      </w:r>
      <w:r w:rsidR="002C556D">
        <w:rPr>
          <w:rFonts w:hint="eastAsia"/>
        </w:rPr>
        <w:t>Stevens</w:t>
      </w:r>
      <w:r w:rsidR="002C556D">
        <w:rPr>
          <w:rFonts w:hint="eastAsia"/>
        </w:rPr>
        <w:t>大师的</w:t>
      </w:r>
      <w:r w:rsidR="002C556D">
        <w:rPr>
          <w:rFonts w:hint="eastAsia"/>
        </w:rPr>
        <w:t>UNP</w:t>
      </w:r>
      <w:r w:rsidR="002C556D">
        <w:rPr>
          <w:rFonts w:hint="eastAsia"/>
        </w:rPr>
        <w:t>针对的是</w:t>
      </w:r>
      <w:r w:rsidR="002C556D">
        <w:rPr>
          <w:rFonts w:hint="eastAsia"/>
        </w:rPr>
        <w:t>Unix</w:t>
      </w:r>
      <w:r w:rsidR="002C556D">
        <w:rPr>
          <w:rFonts w:hint="eastAsia"/>
        </w:rPr>
        <w:t>环境的网络编程，而</w:t>
      </w:r>
      <w:r w:rsidR="002C556D">
        <w:rPr>
          <w:rFonts w:hint="eastAsia"/>
        </w:rPr>
        <w:t>Linux</w:t>
      </w:r>
      <w:r w:rsidR="002C556D">
        <w:rPr>
          <w:rFonts w:hint="eastAsia"/>
        </w:rPr>
        <w:t>虽然是</w:t>
      </w:r>
      <w:r w:rsidR="00562A4C">
        <w:rPr>
          <w:rFonts w:hint="eastAsia"/>
        </w:rPr>
        <w:t>与</w:t>
      </w:r>
      <w:r w:rsidR="00562A4C">
        <w:rPr>
          <w:rFonts w:hint="eastAsia"/>
        </w:rPr>
        <w:t>Unix</w:t>
      </w:r>
      <w:r w:rsidR="00562A4C">
        <w:rPr>
          <w:rFonts w:hint="eastAsia"/>
        </w:rPr>
        <w:t>兼容，但在细节的实现上</w:t>
      </w:r>
      <w:r w:rsidR="00B1233B">
        <w:rPr>
          <w:rFonts w:hint="eastAsia"/>
        </w:rPr>
        <w:t>必然与</w:t>
      </w:r>
      <w:r w:rsidR="00B1233B">
        <w:rPr>
          <w:rFonts w:hint="eastAsia"/>
        </w:rPr>
        <w:t>Unix</w:t>
      </w:r>
      <w:r w:rsidR="00B1233B">
        <w:rPr>
          <w:rFonts w:hint="eastAsia"/>
        </w:rPr>
        <w:t>有所不同。</w:t>
      </w:r>
      <w:r w:rsidR="00AE088A">
        <w:rPr>
          <w:rFonts w:hint="eastAsia"/>
        </w:rPr>
        <w:t>需要注意的是</w:t>
      </w:r>
      <w:r w:rsidR="00AE088A">
        <w:rPr>
          <w:rFonts w:hint="eastAsia"/>
        </w:rPr>
        <w:t>Stevens</w:t>
      </w:r>
      <w:r w:rsidR="00AE088A">
        <w:rPr>
          <w:rFonts w:hint="eastAsia"/>
        </w:rPr>
        <w:t>大师的另一本经典书籍</w:t>
      </w:r>
      <w:r w:rsidR="00AE088A">
        <w:rPr>
          <w:rFonts w:hint="eastAsia"/>
        </w:rPr>
        <w:t>APUE</w:t>
      </w:r>
      <w:r w:rsidR="00AE088A">
        <w:rPr>
          <w:rFonts w:hint="eastAsia"/>
        </w:rPr>
        <w:t>，也是</w:t>
      </w:r>
      <w:r w:rsidR="00BA55C5">
        <w:rPr>
          <w:rFonts w:hint="eastAsia"/>
        </w:rPr>
        <w:t>针对</w:t>
      </w:r>
      <w:r w:rsidR="00BA55C5">
        <w:rPr>
          <w:rFonts w:hint="eastAsia"/>
        </w:rPr>
        <w:t>Unix</w:t>
      </w:r>
      <w:r w:rsidR="00BA55C5">
        <w:rPr>
          <w:rFonts w:hint="eastAsia"/>
        </w:rPr>
        <w:t>环境的介绍。</w:t>
      </w:r>
    </w:p>
    <w:p w:rsidR="00D5001A" w:rsidRDefault="00D5001A" w:rsidP="00DD366B">
      <w:pPr>
        <w:ind w:firstLineChars="0" w:firstLine="0"/>
      </w:pPr>
    </w:p>
    <w:p w:rsidR="00102995" w:rsidRDefault="00C61416" w:rsidP="00AE088A">
      <w:pPr>
        <w:pStyle w:val="3"/>
        <w:ind w:firstLine="600"/>
      </w:pPr>
      <w:r>
        <w:rPr>
          <w:rFonts w:hint="eastAsia"/>
        </w:rPr>
        <w:t xml:space="preserve">13.5.6 </w:t>
      </w:r>
      <w:r w:rsidR="00D97B3D">
        <w:rPr>
          <w:rFonts w:hint="eastAsia"/>
        </w:rPr>
        <w:t>注册传输层协议</w:t>
      </w:r>
    </w:p>
    <w:p w:rsidR="00B0611A" w:rsidRDefault="00813CDC" w:rsidP="00B0611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13.5.4</w:t>
      </w:r>
      <w:r>
        <w:rPr>
          <w:rFonts w:hint="eastAsia"/>
        </w:rPr>
        <w:t>节中的</w:t>
      </w:r>
      <w:r w:rsidRPr="00813CDC">
        <w:t>ip_local_deliver_finish</w:t>
      </w:r>
      <w:r>
        <w:t>函数中</w:t>
      </w:r>
      <w:r>
        <w:rPr>
          <w:rFonts w:hint="eastAsia"/>
        </w:rPr>
        <w:t>，</w:t>
      </w:r>
      <w:r>
        <w:t>内核通过调用</w:t>
      </w:r>
      <w:r w:rsidRPr="00813CDC">
        <w:t>ipprot-&gt;handler(skb)</w:t>
      </w:r>
      <w:r>
        <w:t>将数据包传递给正确的传输层协议</w:t>
      </w:r>
      <w:r>
        <w:rPr>
          <w:rFonts w:hint="eastAsia"/>
        </w:rPr>
        <w:t>。</w:t>
      </w:r>
      <w:r w:rsidR="00D2115D">
        <w:rPr>
          <w:rFonts w:hint="eastAsia"/>
        </w:rPr>
        <w:t>对于</w:t>
      </w:r>
      <w:r w:rsidR="00D2115D">
        <w:rPr>
          <w:rFonts w:hint="eastAsia"/>
        </w:rPr>
        <w:t>IPv4</w:t>
      </w:r>
      <w:r w:rsidR="00D2115D">
        <w:rPr>
          <w:rFonts w:hint="eastAsia"/>
        </w:rPr>
        <w:t>协议来说，其传输层协议</w:t>
      </w:r>
      <w:r w:rsidR="008511C8">
        <w:rPr>
          <w:rFonts w:hint="eastAsia"/>
        </w:rPr>
        <w:t>的处理函数的</w:t>
      </w:r>
      <w:r w:rsidR="008511C8">
        <w:rPr>
          <w:rFonts w:hint="eastAsia"/>
        </w:rPr>
        <w:t>handler</w:t>
      </w:r>
      <w:r w:rsidR="00D2115D">
        <w:rPr>
          <w:rFonts w:hint="eastAsia"/>
        </w:rPr>
        <w:t>是在</w:t>
      </w:r>
      <w:r w:rsidR="00D2115D">
        <w:rPr>
          <w:rFonts w:hint="eastAsia"/>
        </w:rPr>
        <w:t>inet_init</w:t>
      </w:r>
      <w:r w:rsidR="00D2115D">
        <w:rPr>
          <w:rFonts w:hint="eastAsia"/>
        </w:rPr>
        <w:t>中</w:t>
      </w:r>
      <w:r w:rsidR="006B446F">
        <w:rPr>
          <w:rFonts w:hint="eastAsia"/>
        </w:rPr>
        <w:lastRenderedPageBreak/>
        <w:t>添加的</w:t>
      </w:r>
      <w:r w:rsidR="00D2115D">
        <w:rPr>
          <w:rFonts w:hint="eastAsia"/>
        </w:rPr>
        <w:t>。</w:t>
      </w:r>
      <w:r w:rsidR="00A00C1A">
        <w:rPr>
          <w:rFonts w:hint="eastAsia"/>
        </w:rPr>
        <w:t>下面是</w:t>
      </w:r>
      <w:r w:rsidR="00A00C1A">
        <w:rPr>
          <w:rFonts w:hint="eastAsia"/>
        </w:rPr>
        <w:t>inet_init</w:t>
      </w:r>
      <w:r w:rsidR="00A00C1A">
        <w:rPr>
          <w:rFonts w:hint="eastAsia"/>
        </w:rPr>
        <w:t>中的部分代码</w:t>
      </w:r>
      <w:r w:rsidR="00CC33A7">
        <w:rPr>
          <w:rFonts w:hint="eastAsia"/>
        </w:rPr>
        <w:t>：</w:t>
      </w:r>
    </w:p>
    <w:p w:rsidR="008B3BBF" w:rsidRDefault="00A00C1A" w:rsidP="008C5A08">
      <w:pPr>
        <w:pStyle w:val="af7"/>
      </w:pPr>
      <w:r>
        <w:tab/>
      </w:r>
      <w:r w:rsidR="008B3BBF">
        <w:rPr>
          <w:rFonts w:hint="eastAsia"/>
        </w:rPr>
        <w:t xml:space="preserve">/* </w:t>
      </w:r>
      <w:r w:rsidR="00496556">
        <w:rPr>
          <w:rFonts w:hint="eastAsia"/>
        </w:rPr>
        <w:t>添加</w:t>
      </w:r>
      <w:r w:rsidR="0051738D">
        <w:rPr>
          <w:rFonts w:hint="eastAsia"/>
        </w:rPr>
        <w:t>ICMP</w:t>
      </w:r>
      <w:r w:rsidR="0051738D">
        <w:rPr>
          <w:rFonts w:hint="eastAsia"/>
        </w:rPr>
        <w:t>协议</w:t>
      </w:r>
      <w:r w:rsidR="0051738D">
        <w:rPr>
          <w:rFonts w:hint="eastAsia"/>
        </w:rPr>
        <w:t xml:space="preserve"> </w:t>
      </w:r>
      <w:r w:rsidR="008B3BBF">
        <w:rPr>
          <w:rFonts w:hint="eastAsia"/>
        </w:rPr>
        <w:t>*/</w:t>
      </w:r>
    </w:p>
    <w:p w:rsidR="00A00C1A" w:rsidRDefault="008B3BBF" w:rsidP="008C5A08">
      <w:pPr>
        <w:pStyle w:val="af7"/>
      </w:pPr>
      <w:r>
        <w:rPr>
          <w:rFonts w:hint="eastAsia"/>
        </w:rPr>
        <w:tab/>
      </w:r>
      <w:r w:rsidR="00A00C1A">
        <w:t>if (inet_add_protocol(&amp;icmp_protocol, IPPROTO_ICMP) &lt; 0)</w:t>
      </w:r>
    </w:p>
    <w:p w:rsidR="00A00C1A" w:rsidRDefault="00A00C1A" w:rsidP="008C5A08">
      <w:pPr>
        <w:pStyle w:val="af7"/>
      </w:pPr>
      <w:r>
        <w:tab/>
      </w:r>
      <w:r>
        <w:tab/>
        <w:t>printk(KERN_CRIT "inet_init: Cannot add ICMP protocol\n");</w:t>
      </w:r>
    </w:p>
    <w:p w:rsidR="00241333" w:rsidRDefault="00241333" w:rsidP="008C5A08">
      <w:pPr>
        <w:pStyle w:val="af7"/>
      </w:pPr>
      <w:r>
        <w:rPr>
          <w:rFonts w:hint="eastAsia"/>
        </w:rPr>
        <w:tab/>
        <w:t xml:space="preserve">/* </w:t>
      </w:r>
      <w:r w:rsidR="0051613E">
        <w:rPr>
          <w:rFonts w:hint="eastAsia"/>
        </w:rPr>
        <w:t>添加</w:t>
      </w:r>
      <w:r w:rsidR="0051613E">
        <w:rPr>
          <w:rFonts w:hint="eastAsia"/>
        </w:rPr>
        <w:t>UDP</w:t>
      </w:r>
      <w:r w:rsidR="0051613E">
        <w:rPr>
          <w:rFonts w:hint="eastAsia"/>
        </w:rPr>
        <w:t>协议</w:t>
      </w:r>
      <w:r w:rsidR="0051613E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A00C1A" w:rsidRDefault="00A00C1A" w:rsidP="008C5A08">
      <w:pPr>
        <w:pStyle w:val="af7"/>
      </w:pPr>
      <w:r>
        <w:tab/>
        <w:t>if (inet_add_protocol(&amp;udp_protocol, IPPROTO_UDP) &lt; 0)</w:t>
      </w:r>
    </w:p>
    <w:p w:rsidR="00A00C1A" w:rsidRDefault="00A00C1A" w:rsidP="008C5A08">
      <w:pPr>
        <w:pStyle w:val="af7"/>
      </w:pPr>
      <w:r>
        <w:tab/>
      </w:r>
      <w:r>
        <w:tab/>
        <w:t>printk(KERN_CRIT "inet_init: Cannot add UDP protocol\n");</w:t>
      </w:r>
    </w:p>
    <w:p w:rsidR="00B21DEA" w:rsidRDefault="00B21DEA" w:rsidP="008C5A08">
      <w:pPr>
        <w:pStyle w:val="af7"/>
      </w:pPr>
      <w:r>
        <w:rPr>
          <w:rFonts w:hint="eastAsia"/>
        </w:rPr>
        <w:tab/>
        <w:t xml:space="preserve">/* </w:t>
      </w:r>
      <w:r w:rsidR="003A2EC0">
        <w:rPr>
          <w:rFonts w:hint="eastAsia"/>
        </w:rPr>
        <w:t>添加</w:t>
      </w:r>
      <w:r w:rsidR="003A2EC0">
        <w:rPr>
          <w:rFonts w:hint="eastAsia"/>
        </w:rPr>
        <w:t>TCP</w:t>
      </w:r>
      <w:r w:rsidR="003A2EC0">
        <w:rPr>
          <w:rFonts w:hint="eastAsia"/>
        </w:rPr>
        <w:t>协议</w:t>
      </w:r>
      <w:r w:rsidR="003A2EC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A00C1A" w:rsidRDefault="00A00C1A" w:rsidP="008C5A08">
      <w:pPr>
        <w:pStyle w:val="af7"/>
      </w:pPr>
      <w:r>
        <w:tab/>
        <w:t>if (inet_add_protocol(&amp;tcp_protocol, IPPROTO_TCP) &lt; 0)</w:t>
      </w:r>
    </w:p>
    <w:p w:rsidR="00A00C1A" w:rsidRDefault="00A00C1A" w:rsidP="008C5A08">
      <w:pPr>
        <w:pStyle w:val="af7"/>
      </w:pPr>
      <w:r>
        <w:tab/>
      </w:r>
      <w:r>
        <w:tab/>
        <w:t>printk(KERN_CRIT "inet_init: Cannot add TCP protocol\n");</w:t>
      </w:r>
    </w:p>
    <w:p w:rsidR="00A00C1A" w:rsidRDefault="00A00C1A" w:rsidP="008C5A08">
      <w:pPr>
        <w:pStyle w:val="af7"/>
      </w:pPr>
      <w:r>
        <w:t>#ifdef CONFIG_IP_MULTICAST</w:t>
      </w:r>
    </w:p>
    <w:p w:rsidR="003C748F" w:rsidRDefault="003C748F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添加</w:t>
      </w:r>
      <w:r>
        <w:rPr>
          <w:rFonts w:hint="eastAsia"/>
        </w:rPr>
        <w:t>IGMP</w:t>
      </w:r>
      <w:r>
        <w:rPr>
          <w:rFonts w:hint="eastAsia"/>
        </w:rPr>
        <w:t>协议</w:t>
      </w:r>
      <w:r>
        <w:rPr>
          <w:rFonts w:hint="eastAsia"/>
        </w:rPr>
        <w:t xml:space="preserve"> */</w:t>
      </w:r>
    </w:p>
    <w:p w:rsidR="00A00C1A" w:rsidRDefault="00A00C1A" w:rsidP="008C5A08">
      <w:pPr>
        <w:pStyle w:val="af7"/>
      </w:pPr>
      <w:r>
        <w:tab/>
        <w:t>if (inet_add_protocol(&amp;igmp_protocol, IPPROTO_IGMP) &lt; 0)</w:t>
      </w:r>
    </w:p>
    <w:p w:rsidR="00A00C1A" w:rsidRDefault="00A00C1A" w:rsidP="008C5A08">
      <w:pPr>
        <w:pStyle w:val="af7"/>
      </w:pPr>
      <w:r>
        <w:tab/>
      </w:r>
      <w:r>
        <w:tab/>
        <w:t>printk(KERN_CRIT "inet_init: Cannot add IGMP protocol\n");</w:t>
      </w:r>
    </w:p>
    <w:p w:rsidR="008E7FFE" w:rsidRPr="00A00C1A" w:rsidRDefault="00A00C1A" w:rsidP="008C5A08">
      <w:pPr>
        <w:pStyle w:val="af7"/>
      </w:pPr>
      <w:r>
        <w:t>#endif</w:t>
      </w:r>
    </w:p>
    <w:p w:rsidR="009A1BFC" w:rsidRDefault="00B863A9" w:rsidP="00B0611A">
      <w:pPr>
        <w:ind w:firstLineChars="0" w:firstLine="0"/>
      </w:pPr>
      <w:r>
        <w:rPr>
          <w:rFonts w:hint="eastAsia"/>
        </w:rPr>
        <w:t>通过调用</w:t>
      </w:r>
      <w:r>
        <w:rPr>
          <w:rFonts w:hint="eastAsia"/>
        </w:rPr>
        <w:t>inet_add_protocol</w:t>
      </w:r>
      <w:r>
        <w:rPr>
          <w:rFonts w:hint="eastAsia"/>
        </w:rPr>
        <w:t>，传输层将自己的处理函数添加到了</w:t>
      </w:r>
      <w:r w:rsidRPr="00B863A9">
        <w:t>inet_protos</w:t>
      </w:r>
      <w:r>
        <w:t>中</w:t>
      </w:r>
      <w:r w:rsidR="00F917E3">
        <w:rPr>
          <w:rFonts w:hint="eastAsia"/>
        </w:rPr>
        <w:t>，这样就可以在</w:t>
      </w:r>
      <w:r w:rsidR="00F917E3">
        <w:rPr>
          <w:rFonts w:hint="eastAsia"/>
        </w:rPr>
        <w:t>ip_local_deliver_finish</w:t>
      </w:r>
      <w:r w:rsidR="00F917E3">
        <w:rPr>
          <w:rFonts w:hint="eastAsia"/>
        </w:rPr>
        <w:t>中调用对应的传输层的处理函数。</w:t>
      </w:r>
    </w:p>
    <w:p w:rsidR="002D4B79" w:rsidRDefault="003677CB" w:rsidP="00B0611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inet_init</w:t>
      </w:r>
      <w:r>
        <w:rPr>
          <w:rFonts w:hint="eastAsia"/>
        </w:rPr>
        <w:t>中的另一部分代码：</w:t>
      </w:r>
    </w:p>
    <w:p w:rsidR="003677CB" w:rsidRDefault="003677CB" w:rsidP="008C5A08">
      <w:pPr>
        <w:pStyle w:val="af7"/>
      </w:pPr>
      <w:r>
        <w:tab/>
        <w:t>for (q = inetsw_array; q &lt; &amp;inetsw_array[INETSW_ARRAY_LEN]; ++q)</w:t>
      </w:r>
    </w:p>
    <w:p w:rsidR="003677CB" w:rsidRDefault="003677CB" w:rsidP="008C5A08">
      <w:pPr>
        <w:pStyle w:val="af7"/>
      </w:pPr>
      <w:r>
        <w:tab/>
      </w:r>
      <w:r>
        <w:tab/>
        <w:t>inet_register_protosw(q);</w:t>
      </w:r>
    </w:p>
    <w:p w:rsidR="00CD779C" w:rsidRDefault="00E10774" w:rsidP="00B0611A">
      <w:pPr>
        <w:ind w:firstLineChars="0" w:firstLine="0"/>
      </w:pPr>
      <w:r>
        <w:rPr>
          <w:rFonts w:hint="eastAsia"/>
        </w:rPr>
        <w:t>这部分代码是用于注册</w:t>
      </w:r>
      <w:r>
        <w:rPr>
          <w:rFonts w:hint="eastAsia"/>
        </w:rPr>
        <w:t>AF_INET</w:t>
      </w:r>
      <w:r>
        <w:rPr>
          <w:rFonts w:hint="eastAsia"/>
        </w:rPr>
        <w:t>的各种协议，如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等。</w:t>
      </w:r>
      <w:r w:rsidR="005F4719">
        <w:rPr>
          <w:rFonts w:hint="eastAsia"/>
        </w:rPr>
        <w:t>那么为什么</w:t>
      </w:r>
      <w:r w:rsidR="005F4719">
        <w:rPr>
          <w:rFonts w:hint="eastAsia"/>
        </w:rPr>
        <w:t>inet</w:t>
      </w:r>
      <w:r w:rsidR="005F4719">
        <w:rPr>
          <w:rFonts w:hint="eastAsia"/>
        </w:rPr>
        <w:t>会使用两种不同的方式来支持传输层协议的注册呢？何不合并为一个结构呢？在我看来，</w:t>
      </w:r>
      <w:r w:rsidR="005F4719">
        <w:rPr>
          <w:rFonts w:hint="eastAsia"/>
        </w:rPr>
        <w:t>inet_add_protocol</w:t>
      </w:r>
      <w:r w:rsidR="005F4719">
        <w:rPr>
          <w:rFonts w:hint="eastAsia"/>
        </w:rPr>
        <w:t>面向的底层接口，而</w:t>
      </w:r>
      <w:r w:rsidR="005F4719">
        <w:rPr>
          <w:rFonts w:hint="eastAsia"/>
        </w:rPr>
        <w:t>inet_register_protosw</w:t>
      </w:r>
      <w:r w:rsidR="005F4719">
        <w:rPr>
          <w:rFonts w:hint="eastAsia"/>
        </w:rPr>
        <w:t>面向的是上层应用</w:t>
      </w:r>
      <w:r w:rsidR="00BE60E6">
        <w:rPr>
          <w:rFonts w:hint="eastAsia"/>
        </w:rPr>
        <w:t>，所以将其分为了两个结构</w:t>
      </w:r>
      <w:r w:rsidR="005F4719">
        <w:rPr>
          <w:rFonts w:hint="eastAsia"/>
        </w:rPr>
        <w:t>。</w:t>
      </w:r>
    </w:p>
    <w:p w:rsidR="00F20D92" w:rsidRPr="005F4719" w:rsidRDefault="00F20D92" w:rsidP="00B0611A">
      <w:pPr>
        <w:ind w:firstLineChars="0" w:firstLine="0"/>
      </w:pPr>
    </w:p>
    <w:p w:rsidR="00102995" w:rsidRPr="00CE5436" w:rsidRDefault="00C46C94" w:rsidP="00C46C94">
      <w:pPr>
        <w:pStyle w:val="3"/>
        <w:ind w:firstLine="600"/>
      </w:pPr>
      <w:r>
        <w:rPr>
          <w:rFonts w:hint="eastAsia"/>
        </w:rPr>
        <w:t xml:space="preserve">13.5.7 </w:t>
      </w:r>
      <w:r>
        <w:rPr>
          <w:rFonts w:hint="eastAsia"/>
        </w:rPr>
        <w:t>确定</w:t>
      </w:r>
      <w:r>
        <w:rPr>
          <w:rFonts w:hint="eastAsia"/>
        </w:rPr>
        <w:t>UDP</w:t>
      </w:r>
      <w:r>
        <w:rPr>
          <w:rFonts w:hint="eastAsia"/>
        </w:rPr>
        <w:t>套接字</w:t>
      </w:r>
    </w:p>
    <w:p w:rsidR="00F50A86" w:rsidRDefault="000D55C3" w:rsidP="00240FEF">
      <w:pPr>
        <w:ind w:firstLineChars="0" w:firstLine="0"/>
      </w:pPr>
      <w:r>
        <w:rPr>
          <w:rFonts w:hint="eastAsia"/>
        </w:rPr>
        <w:tab/>
        <w:t>UDP</w:t>
      </w:r>
      <w:r>
        <w:rPr>
          <w:rFonts w:hint="eastAsia"/>
        </w:rPr>
        <w:t>协议的</w:t>
      </w:r>
      <w:r w:rsidR="009E5DDD">
        <w:rPr>
          <w:rFonts w:hint="eastAsia"/>
        </w:rPr>
        <w:t>面向底层</w:t>
      </w:r>
      <w:r w:rsidR="00D12FF4">
        <w:rPr>
          <w:rFonts w:hint="eastAsia"/>
        </w:rPr>
        <w:t>接口</w:t>
      </w:r>
      <w:r w:rsidR="00A85F5A">
        <w:rPr>
          <w:rFonts w:hint="eastAsia"/>
        </w:rPr>
        <w:t>的处理</w:t>
      </w:r>
      <w:r w:rsidR="00D12FF4">
        <w:rPr>
          <w:rFonts w:hint="eastAsia"/>
        </w:rPr>
        <w:t>结构为</w:t>
      </w:r>
    </w:p>
    <w:p w:rsidR="00D12FF4" w:rsidRDefault="00D12FF4" w:rsidP="008C5A08">
      <w:pPr>
        <w:pStyle w:val="af7"/>
      </w:pPr>
      <w:r>
        <w:t>static const struct net_protocol udp_protocol = {</w:t>
      </w:r>
    </w:p>
    <w:p w:rsidR="00D12FF4" w:rsidRDefault="00D12FF4" w:rsidP="008C5A08">
      <w:pPr>
        <w:pStyle w:val="af7"/>
      </w:pPr>
      <w:r>
        <w:tab/>
        <w:t>.handler =</w:t>
      </w:r>
      <w:r>
        <w:tab/>
        <w:t>udp_rcv,</w:t>
      </w:r>
    </w:p>
    <w:p w:rsidR="00D12FF4" w:rsidRDefault="00D12FF4" w:rsidP="008C5A08">
      <w:pPr>
        <w:pStyle w:val="af7"/>
      </w:pPr>
      <w:r>
        <w:tab/>
        <w:t>.err_handler =</w:t>
      </w:r>
      <w:r>
        <w:tab/>
        <w:t>udp_err,</w:t>
      </w:r>
    </w:p>
    <w:p w:rsidR="00D12FF4" w:rsidRDefault="00D12FF4" w:rsidP="008C5A08">
      <w:pPr>
        <w:pStyle w:val="af7"/>
      </w:pPr>
      <w:r>
        <w:tab/>
        <w:t>.gso_send_check = udp4_ufo_send_check,</w:t>
      </w:r>
    </w:p>
    <w:p w:rsidR="00D12FF4" w:rsidRDefault="00D12FF4" w:rsidP="008C5A08">
      <w:pPr>
        <w:pStyle w:val="af7"/>
      </w:pPr>
      <w:r>
        <w:tab/>
        <w:t>.gso_segment = udp4_ufo_fragment,</w:t>
      </w:r>
    </w:p>
    <w:p w:rsidR="00D12FF4" w:rsidRDefault="00D12FF4" w:rsidP="008C5A08">
      <w:pPr>
        <w:pStyle w:val="af7"/>
      </w:pPr>
      <w:r>
        <w:lastRenderedPageBreak/>
        <w:tab/>
        <w:t>.no_policy =</w:t>
      </w:r>
      <w:r>
        <w:tab/>
        <w:t>1,</w:t>
      </w:r>
    </w:p>
    <w:p w:rsidR="00D12FF4" w:rsidRDefault="00D12FF4" w:rsidP="008C5A08">
      <w:pPr>
        <w:pStyle w:val="af7"/>
      </w:pPr>
      <w:r>
        <w:tab/>
        <w:t>.netns_ok =</w:t>
      </w:r>
      <w:r>
        <w:tab/>
        <w:t>1,</w:t>
      </w:r>
    </w:p>
    <w:p w:rsidR="00616AD8" w:rsidRDefault="00D12FF4" w:rsidP="008C5A08">
      <w:pPr>
        <w:pStyle w:val="af7"/>
      </w:pPr>
      <w:r>
        <w:t>};</w:t>
      </w:r>
    </w:p>
    <w:p w:rsidR="00240FEF" w:rsidRDefault="00420301" w:rsidP="00240FEF">
      <w:pPr>
        <w:ind w:firstLineChars="0" w:firstLine="0"/>
      </w:pPr>
      <w:r>
        <w:t>因此</w:t>
      </w:r>
      <w:r>
        <w:rPr>
          <w:rFonts w:hint="eastAsia"/>
        </w:rPr>
        <w:t>，</w:t>
      </w:r>
      <w:r>
        <w:t>如果是</w:t>
      </w:r>
      <w:r>
        <w:t>UDP</w:t>
      </w:r>
      <w:r>
        <w:t>数据包</w:t>
      </w:r>
      <w:r>
        <w:rPr>
          <w:rFonts w:hint="eastAsia"/>
        </w:rPr>
        <w:t>，</w:t>
      </w:r>
      <w:r>
        <w:t>会进入</w:t>
      </w:r>
      <w:r>
        <w:rPr>
          <w:rFonts w:hint="eastAsia"/>
        </w:rPr>
        <w:t>udp_rcv</w:t>
      </w:r>
      <w:r w:rsidR="003F085B">
        <w:rPr>
          <w:rFonts w:hint="eastAsia"/>
        </w:rPr>
        <w:t>-&gt;</w:t>
      </w:r>
      <w:r w:rsidR="003F085B" w:rsidRPr="003F085B">
        <w:t xml:space="preserve"> __udp4_lib_rcv</w:t>
      </w:r>
      <w:r>
        <w:rPr>
          <w:rFonts w:hint="eastAsia"/>
        </w:rPr>
        <w:t>。</w:t>
      </w:r>
    </w:p>
    <w:p w:rsidR="003F085B" w:rsidRDefault="003F085B" w:rsidP="008C5A08">
      <w:pPr>
        <w:pStyle w:val="af7"/>
      </w:pPr>
      <w:r>
        <w:t>int __udp4_lib_rcv(struct sk_buff *skb, struct udp_table *udptable,</w:t>
      </w:r>
    </w:p>
    <w:p w:rsidR="003F085B" w:rsidRDefault="003F085B" w:rsidP="008C5A08">
      <w:pPr>
        <w:pStyle w:val="af7"/>
      </w:pPr>
      <w:r>
        <w:tab/>
      </w:r>
      <w:r>
        <w:tab/>
        <w:t xml:space="preserve">   int proto)</w:t>
      </w:r>
    </w:p>
    <w:p w:rsidR="003F085B" w:rsidRDefault="003F085B" w:rsidP="008C5A08">
      <w:pPr>
        <w:pStyle w:val="af7"/>
      </w:pPr>
      <w:r>
        <w:t>{</w:t>
      </w:r>
    </w:p>
    <w:p w:rsidR="003F085B" w:rsidRDefault="003F085B" w:rsidP="008C5A08">
      <w:pPr>
        <w:pStyle w:val="af7"/>
      </w:pPr>
      <w:r>
        <w:tab/>
        <w:t>struct sock *sk;</w:t>
      </w:r>
    </w:p>
    <w:p w:rsidR="003F085B" w:rsidRDefault="003F085B" w:rsidP="008C5A08">
      <w:pPr>
        <w:pStyle w:val="af7"/>
      </w:pPr>
      <w:r>
        <w:tab/>
        <w:t>struct udphdr *uh;</w:t>
      </w:r>
    </w:p>
    <w:p w:rsidR="003F085B" w:rsidRDefault="003F085B" w:rsidP="008C5A08">
      <w:pPr>
        <w:pStyle w:val="af7"/>
      </w:pPr>
      <w:r>
        <w:tab/>
        <w:t>unsigned short ulen;</w:t>
      </w:r>
    </w:p>
    <w:p w:rsidR="003F085B" w:rsidRDefault="003F085B" w:rsidP="008C5A08">
      <w:pPr>
        <w:pStyle w:val="af7"/>
      </w:pPr>
      <w:r>
        <w:tab/>
        <w:t>struct rtable *rt = skb_rtable(skb);</w:t>
      </w:r>
    </w:p>
    <w:p w:rsidR="003F085B" w:rsidRDefault="003F085B" w:rsidP="008C5A08">
      <w:pPr>
        <w:pStyle w:val="af7"/>
      </w:pPr>
      <w:r>
        <w:tab/>
        <w:t>__be32 saddr, daddr;</w:t>
      </w:r>
    </w:p>
    <w:p w:rsidR="003F085B" w:rsidRDefault="003F085B" w:rsidP="008C5A08">
      <w:pPr>
        <w:pStyle w:val="af7"/>
      </w:pPr>
      <w:r>
        <w:tab/>
        <w:t>struct net *net = dev_net(skb-&gt;dev);</w:t>
      </w:r>
    </w:p>
    <w:p w:rsidR="003F085B" w:rsidRDefault="003F085B" w:rsidP="008C5A08">
      <w:pPr>
        <w:pStyle w:val="af7"/>
      </w:pPr>
    </w:p>
    <w:p w:rsidR="003F085B" w:rsidRDefault="0088604D" w:rsidP="008C5A08">
      <w:pPr>
        <w:pStyle w:val="af7"/>
      </w:pPr>
      <w:r>
        <w:rPr>
          <w:rFonts w:hint="eastAsia"/>
        </w:rPr>
        <w:tab/>
        <w:t xml:space="preserve">/* </w:t>
      </w:r>
      <w:r w:rsidR="001F33D3">
        <w:rPr>
          <w:rFonts w:hint="eastAsia"/>
        </w:rPr>
        <w:t>校验数据包至少要有</w:t>
      </w:r>
      <w:r w:rsidR="001F33D3">
        <w:rPr>
          <w:rFonts w:hint="eastAsia"/>
        </w:rPr>
        <w:t>UDP</w:t>
      </w:r>
      <w:r w:rsidR="001F33D3">
        <w:rPr>
          <w:rFonts w:hint="eastAsia"/>
        </w:rPr>
        <w:t>首部大小</w:t>
      </w:r>
      <w:r w:rsidR="001F33D3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F085B" w:rsidRDefault="003F085B" w:rsidP="008C5A08">
      <w:pPr>
        <w:pStyle w:val="af7"/>
      </w:pPr>
      <w:r>
        <w:tab/>
        <w:t>if (!pskb_may_pull(skb, sizeof(struct udphdr)))</w:t>
      </w:r>
    </w:p>
    <w:p w:rsidR="003F085B" w:rsidRDefault="003F085B" w:rsidP="008C5A08">
      <w:pPr>
        <w:pStyle w:val="af7"/>
      </w:pPr>
      <w:r>
        <w:tab/>
      </w:r>
      <w:r>
        <w:tab/>
        <w:t>goto drop;</w:t>
      </w:r>
      <w:r>
        <w:tab/>
      </w:r>
      <w:r>
        <w:tab/>
        <w:t>/* No space for header. */</w:t>
      </w:r>
    </w:p>
    <w:p w:rsidR="003F085B" w:rsidRDefault="003F085B" w:rsidP="008C5A08">
      <w:pPr>
        <w:pStyle w:val="af7"/>
      </w:pPr>
    </w:p>
    <w:p w:rsidR="0073708D" w:rsidRDefault="0073708D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得到</w:t>
      </w:r>
      <w:r>
        <w:rPr>
          <w:rFonts w:hint="eastAsia"/>
        </w:rPr>
        <w:t>UDP</w:t>
      </w:r>
      <w:r>
        <w:rPr>
          <w:rFonts w:hint="eastAsia"/>
        </w:rPr>
        <w:t>首部指针</w:t>
      </w:r>
      <w:r>
        <w:rPr>
          <w:rFonts w:hint="eastAsia"/>
        </w:rPr>
        <w:t xml:space="preserve"> */</w:t>
      </w:r>
    </w:p>
    <w:p w:rsidR="003F085B" w:rsidRDefault="003F085B" w:rsidP="008C5A08">
      <w:pPr>
        <w:pStyle w:val="af7"/>
      </w:pPr>
      <w:r>
        <w:tab/>
        <w:t>uh   = udp_hdr(skb);</w:t>
      </w:r>
    </w:p>
    <w:p w:rsidR="00F82AF7" w:rsidRDefault="00F82AF7" w:rsidP="008C5A08">
      <w:pPr>
        <w:pStyle w:val="af7"/>
      </w:pPr>
      <w:r>
        <w:rPr>
          <w:rFonts w:hint="eastAsia"/>
        </w:rPr>
        <w:tab/>
        <w:t xml:space="preserve">/* </w:t>
      </w:r>
      <w:r w:rsidR="00915906">
        <w:rPr>
          <w:rFonts w:hint="eastAsia"/>
        </w:rPr>
        <w:t>得到</w:t>
      </w:r>
      <w:r w:rsidR="00915906">
        <w:rPr>
          <w:rFonts w:hint="eastAsia"/>
        </w:rPr>
        <w:t>UDP</w:t>
      </w:r>
      <w:r w:rsidR="00915906">
        <w:rPr>
          <w:rFonts w:hint="eastAsia"/>
        </w:rPr>
        <w:t>数据包长度</w:t>
      </w:r>
      <w:r w:rsidR="00915906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61E14" w:rsidRDefault="003F085B" w:rsidP="008C5A08">
      <w:pPr>
        <w:pStyle w:val="af7"/>
      </w:pPr>
      <w:r>
        <w:tab/>
        <w:t>ulen = ntohs(uh-&gt;len);</w:t>
      </w:r>
    </w:p>
    <w:p w:rsidR="003F085B" w:rsidRDefault="003F085B" w:rsidP="008C5A08">
      <w:pPr>
        <w:pStyle w:val="af7"/>
      </w:pPr>
      <w:r>
        <w:tab/>
        <w:t>saddr = ip_hdr(skb)-&gt;saddr;</w:t>
      </w:r>
    </w:p>
    <w:p w:rsidR="003F085B" w:rsidRDefault="003F085B" w:rsidP="008C5A08">
      <w:pPr>
        <w:pStyle w:val="af7"/>
      </w:pPr>
      <w:r>
        <w:tab/>
        <w:t>daddr = ip_hdr(skb)-&gt;daddr;</w:t>
      </w:r>
    </w:p>
    <w:p w:rsidR="003F085B" w:rsidRDefault="003F085B" w:rsidP="008C5A08">
      <w:pPr>
        <w:pStyle w:val="af7"/>
      </w:pPr>
    </w:p>
    <w:p w:rsidR="00715349" w:rsidRDefault="00715349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</w:t>
      </w:r>
      <w:r>
        <w:rPr>
          <w:rFonts w:hint="eastAsia"/>
        </w:rPr>
        <w:t>UDP</w:t>
      </w:r>
      <w:r>
        <w:rPr>
          <w:rFonts w:hint="eastAsia"/>
        </w:rPr>
        <w:t>数据包长度超过数据包的实际长度，则出错</w:t>
      </w:r>
      <w:r>
        <w:rPr>
          <w:rFonts w:hint="eastAsia"/>
        </w:rPr>
        <w:t xml:space="preserve"> */</w:t>
      </w:r>
    </w:p>
    <w:p w:rsidR="003F085B" w:rsidRDefault="003F085B" w:rsidP="008C5A08">
      <w:pPr>
        <w:pStyle w:val="af7"/>
      </w:pPr>
      <w:r>
        <w:tab/>
        <w:t>if (ulen &gt; skb-&gt;len)</w:t>
      </w:r>
    </w:p>
    <w:p w:rsidR="003F085B" w:rsidRDefault="003F085B" w:rsidP="008C5A08">
      <w:pPr>
        <w:pStyle w:val="af7"/>
      </w:pPr>
      <w:r>
        <w:tab/>
      </w:r>
      <w:r>
        <w:tab/>
        <w:t>goto short_packet;</w:t>
      </w:r>
    </w:p>
    <w:p w:rsidR="003F085B" w:rsidRDefault="003F085B" w:rsidP="008C5A08">
      <w:pPr>
        <w:pStyle w:val="af7"/>
      </w:pPr>
    </w:p>
    <w:p w:rsidR="004C424F" w:rsidRDefault="00E50BCA" w:rsidP="008C5A08">
      <w:pPr>
        <w:pStyle w:val="af7"/>
      </w:pPr>
      <w:r>
        <w:rPr>
          <w:rFonts w:hint="eastAsia"/>
        </w:rPr>
        <w:tab/>
        <w:t xml:space="preserve">/* </w:t>
      </w:r>
    </w:p>
    <w:p w:rsidR="004C424F" w:rsidRDefault="004C424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判断协议是否为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:rsidR="004C424F" w:rsidRDefault="004C424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也许有的读者会觉得奇怪，为什么在</w:t>
      </w:r>
      <w:r>
        <w:rPr>
          <w:rFonts w:hint="eastAsia"/>
        </w:rPr>
        <w:t>UDP</w:t>
      </w:r>
      <w:r>
        <w:rPr>
          <w:rFonts w:hint="eastAsia"/>
        </w:rPr>
        <w:t>的接收函数中还要判断协议是否为</w:t>
      </w:r>
      <w:r>
        <w:rPr>
          <w:rFonts w:hint="eastAsia"/>
        </w:rPr>
        <w:t>UDP</w:t>
      </w:r>
      <w:r>
        <w:rPr>
          <w:rFonts w:hint="eastAsia"/>
        </w:rPr>
        <w:t>？</w:t>
      </w:r>
    </w:p>
    <w:p w:rsidR="004C424F" w:rsidRDefault="004C424F" w:rsidP="008C5A08">
      <w:pPr>
        <w:pStyle w:val="af7"/>
      </w:pPr>
      <w:r>
        <w:rPr>
          <w:rFonts w:hint="eastAsia"/>
        </w:rPr>
        <w:tab/>
      </w:r>
      <w:r w:rsidR="00543FE7">
        <w:rPr>
          <w:rFonts w:hint="eastAsia"/>
        </w:rPr>
        <w:t>因为这个函数还用于处理</w:t>
      </w:r>
      <w:r w:rsidR="00543FE7" w:rsidRPr="00543FE7">
        <w:t>UDPLITE</w:t>
      </w:r>
      <w:r w:rsidR="00543FE7">
        <w:t>协议</w:t>
      </w:r>
      <w:r w:rsidR="00543FE7">
        <w:rPr>
          <w:rFonts w:hint="eastAsia"/>
        </w:rPr>
        <w:t>。</w:t>
      </w:r>
    </w:p>
    <w:p w:rsidR="00E50BCA" w:rsidRDefault="004C424F" w:rsidP="008C5A08">
      <w:pPr>
        <w:pStyle w:val="af7"/>
      </w:pPr>
      <w:r>
        <w:rPr>
          <w:rFonts w:hint="eastAsia"/>
        </w:rPr>
        <w:tab/>
        <w:t xml:space="preserve"> </w:t>
      </w:r>
      <w:r w:rsidR="00E50BCA">
        <w:rPr>
          <w:rFonts w:hint="eastAsia"/>
        </w:rPr>
        <w:t>*/</w:t>
      </w:r>
    </w:p>
    <w:p w:rsidR="00A84E54" w:rsidRDefault="003F085B" w:rsidP="008C5A08">
      <w:pPr>
        <w:pStyle w:val="af7"/>
      </w:pPr>
      <w:r>
        <w:tab/>
        <w:t>if (proto == IPPROTO_UDP) {</w:t>
      </w:r>
    </w:p>
    <w:p w:rsidR="00A84E54" w:rsidRDefault="00A84E5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如果是</w:t>
      </w:r>
      <w:r>
        <w:rPr>
          <w:rFonts w:hint="eastAsia"/>
        </w:rPr>
        <w:t>UDP</w:t>
      </w:r>
      <w:r>
        <w:rPr>
          <w:rFonts w:hint="eastAsia"/>
        </w:rPr>
        <w:t>协议</w:t>
      </w:r>
      <w:r w:rsidR="009A4A1C">
        <w:rPr>
          <w:rFonts w:hint="eastAsia"/>
        </w:rPr>
        <w:t>，则将数据包的长度更新为</w:t>
      </w:r>
      <w:r w:rsidR="009A4A1C">
        <w:rPr>
          <w:rFonts w:hint="eastAsia"/>
        </w:rPr>
        <w:t>UDP</w:t>
      </w:r>
      <w:r w:rsidR="009A4A1C">
        <w:rPr>
          <w:rFonts w:hint="eastAsia"/>
        </w:rPr>
        <w:t>指定长度，并更新校验和</w:t>
      </w:r>
      <w:r>
        <w:rPr>
          <w:rFonts w:hint="eastAsia"/>
        </w:rPr>
        <w:t xml:space="preserve"> */</w:t>
      </w:r>
    </w:p>
    <w:p w:rsidR="003F085B" w:rsidRDefault="003F085B" w:rsidP="008C5A08">
      <w:pPr>
        <w:pStyle w:val="af7"/>
      </w:pPr>
      <w:r>
        <w:tab/>
      </w:r>
      <w:r>
        <w:tab/>
        <w:t>if (ulen &lt; sizeof(*uh) || pskb_trim_rcsum(skb, ulen))</w:t>
      </w:r>
    </w:p>
    <w:p w:rsidR="003F085B" w:rsidRDefault="003F085B" w:rsidP="008C5A08">
      <w:pPr>
        <w:pStyle w:val="af7"/>
      </w:pPr>
      <w:r>
        <w:tab/>
      </w:r>
      <w:r>
        <w:tab/>
      </w:r>
      <w:r>
        <w:tab/>
        <w:t>goto short_packet;</w:t>
      </w:r>
    </w:p>
    <w:p w:rsidR="00163417" w:rsidRDefault="0016341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因为前面的操作可能会导致</w:t>
      </w:r>
      <w:r>
        <w:rPr>
          <w:rFonts w:hint="eastAsia"/>
        </w:rPr>
        <w:t>skb</w:t>
      </w:r>
      <w:r>
        <w:rPr>
          <w:rFonts w:hint="eastAsia"/>
        </w:rPr>
        <w:t>内存变化，所以需要重新得到</w:t>
      </w:r>
      <w:r>
        <w:rPr>
          <w:rFonts w:hint="eastAsia"/>
        </w:rPr>
        <w:t>UDP</w:t>
      </w:r>
      <w:r>
        <w:rPr>
          <w:rFonts w:hint="eastAsia"/>
        </w:rPr>
        <w:t>首部指针</w:t>
      </w:r>
      <w:r>
        <w:rPr>
          <w:rFonts w:hint="eastAsia"/>
        </w:rPr>
        <w:t xml:space="preserve"> */</w:t>
      </w:r>
    </w:p>
    <w:p w:rsidR="003F085B" w:rsidRDefault="003F085B" w:rsidP="008C5A08">
      <w:pPr>
        <w:pStyle w:val="af7"/>
      </w:pPr>
      <w:r>
        <w:tab/>
      </w:r>
      <w:r>
        <w:tab/>
        <w:t>uh = udp_hdr(skb);</w:t>
      </w:r>
    </w:p>
    <w:p w:rsidR="003F085B" w:rsidRDefault="003F085B" w:rsidP="008C5A08">
      <w:pPr>
        <w:pStyle w:val="af7"/>
      </w:pPr>
      <w:r>
        <w:tab/>
        <w:t>}</w:t>
      </w:r>
    </w:p>
    <w:p w:rsidR="003F085B" w:rsidRDefault="003F085B" w:rsidP="008C5A08">
      <w:pPr>
        <w:pStyle w:val="af7"/>
      </w:pPr>
    </w:p>
    <w:p w:rsidR="00104138" w:rsidRDefault="00104138" w:rsidP="008C5A08">
      <w:pPr>
        <w:pStyle w:val="af7"/>
      </w:pPr>
      <w:r>
        <w:rPr>
          <w:rFonts w:hint="eastAsia"/>
        </w:rPr>
        <w:tab/>
        <w:t xml:space="preserve">/* </w:t>
      </w:r>
      <w:r w:rsidR="005A5E00">
        <w:rPr>
          <w:rFonts w:hint="eastAsia"/>
        </w:rPr>
        <w:t>初始化</w:t>
      </w:r>
      <w:r w:rsidR="005A5E00">
        <w:rPr>
          <w:rFonts w:hint="eastAsia"/>
        </w:rPr>
        <w:t>UDP</w:t>
      </w:r>
      <w:r w:rsidR="005A5E00">
        <w:rPr>
          <w:rFonts w:hint="eastAsia"/>
        </w:rPr>
        <w:t>校验和</w:t>
      </w:r>
      <w:r w:rsidR="00896A38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F085B" w:rsidRDefault="003F085B" w:rsidP="008C5A08">
      <w:pPr>
        <w:pStyle w:val="af7"/>
      </w:pPr>
      <w:r>
        <w:tab/>
        <w:t>if (udp4_csum_init(skb, uh, proto))</w:t>
      </w:r>
    </w:p>
    <w:p w:rsidR="003F085B" w:rsidRDefault="003F085B" w:rsidP="008C5A08">
      <w:pPr>
        <w:pStyle w:val="af7"/>
      </w:pPr>
      <w:r>
        <w:tab/>
      </w:r>
      <w:r>
        <w:tab/>
        <w:t>goto csum_error;</w:t>
      </w:r>
    </w:p>
    <w:p w:rsidR="008A638A" w:rsidRDefault="008A638A" w:rsidP="008C5A08">
      <w:pPr>
        <w:pStyle w:val="af7"/>
      </w:pPr>
      <w:r>
        <w:rPr>
          <w:rFonts w:hint="eastAsia"/>
        </w:rPr>
        <w:tab/>
      </w:r>
    </w:p>
    <w:p w:rsidR="008A638A" w:rsidRDefault="008A638A" w:rsidP="008C5A08">
      <w:pPr>
        <w:pStyle w:val="af7"/>
      </w:pPr>
      <w:r>
        <w:rPr>
          <w:rFonts w:hint="eastAsia"/>
        </w:rPr>
        <w:tab/>
        <w:t xml:space="preserve">/* </w:t>
      </w:r>
      <w:r w:rsidR="005E34AA">
        <w:rPr>
          <w:rFonts w:hint="eastAsia"/>
        </w:rPr>
        <w:t>如果路由标志位广播或多播，表明该</w:t>
      </w:r>
      <w:r w:rsidR="005E34AA">
        <w:rPr>
          <w:rFonts w:hint="eastAsia"/>
        </w:rPr>
        <w:t>UDP</w:t>
      </w:r>
      <w:r w:rsidR="005E34AA">
        <w:rPr>
          <w:rFonts w:hint="eastAsia"/>
        </w:rPr>
        <w:t>数据包为广播或者多播</w:t>
      </w:r>
      <w:r w:rsidR="005E34AA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F085B" w:rsidRDefault="003F085B" w:rsidP="008C5A08">
      <w:pPr>
        <w:pStyle w:val="af7"/>
      </w:pPr>
      <w:r>
        <w:tab/>
        <w:t>if (rt-&gt;rt_flags &amp; (RTCF_BROADCAST|RTCF_MULTICAST))</w:t>
      </w:r>
    </w:p>
    <w:p w:rsidR="003F085B" w:rsidRDefault="003F085B" w:rsidP="008C5A08">
      <w:pPr>
        <w:pStyle w:val="af7"/>
      </w:pPr>
      <w:r>
        <w:tab/>
      </w:r>
      <w:r>
        <w:tab/>
        <w:t>return __udp4_lib_mcast_deliver(net, skb, uh,</w:t>
      </w:r>
    </w:p>
    <w:p w:rsidR="003F085B" w:rsidRDefault="003F085B" w:rsidP="008C5A08">
      <w:pPr>
        <w:pStyle w:val="af7"/>
      </w:pPr>
      <w:r>
        <w:tab/>
      </w:r>
      <w:r>
        <w:tab/>
      </w:r>
      <w:r>
        <w:tab/>
      </w:r>
      <w:r>
        <w:tab/>
        <w:t>saddr, daddr, udptable);</w:t>
      </w:r>
    </w:p>
    <w:p w:rsidR="003F085B" w:rsidRDefault="003F085B" w:rsidP="008C5A08">
      <w:pPr>
        <w:pStyle w:val="af7"/>
      </w:pPr>
    </w:p>
    <w:p w:rsidR="00AB6DDA" w:rsidRDefault="00AB6DDA" w:rsidP="008C5A08">
      <w:pPr>
        <w:pStyle w:val="af7"/>
      </w:pPr>
      <w:r>
        <w:rPr>
          <w:rFonts w:hint="eastAsia"/>
        </w:rPr>
        <w:tab/>
        <w:t xml:space="preserve">/* </w:t>
      </w:r>
      <w:r w:rsidR="00215212">
        <w:rPr>
          <w:rFonts w:hint="eastAsia"/>
        </w:rPr>
        <w:t>确定匹配的</w:t>
      </w:r>
      <w:r w:rsidR="00215212">
        <w:rPr>
          <w:rFonts w:hint="eastAsia"/>
        </w:rPr>
        <w:t>UDP</w:t>
      </w:r>
      <w:r w:rsidR="00215212">
        <w:rPr>
          <w:rFonts w:hint="eastAsia"/>
        </w:rPr>
        <w:t>套接字</w:t>
      </w:r>
      <w:r w:rsidR="00215212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F085B" w:rsidRDefault="003F085B" w:rsidP="008C5A08">
      <w:pPr>
        <w:pStyle w:val="af7"/>
      </w:pPr>
      <w:r>
        <w:tab/>
        <w:t>sk = __udp4_lib_lookup_skb(skb, uh-&gt;source, uh-&gt;dest, udptable);</w:t>
      </w:r>
    </w:p>
    <w:p w:rsidR="003F085B" w:rsidRDefault="003F085B" w:rsidP="008C5A08">
      <w:pPr>
        <w:pStyle w:val="af7"/>
      </w:pPr>
    </w:p>
    <w:p w:rsidR="003F085B" w:rsidRDefault="003F085B" w:rsidP="008C5A08">
      <w:pPr>
        <w:pStyle w:val="af7"/>
      </w:pPr>
      <w:r>
        <w:tab/>
        <w:t>if (sk != NULL) {</w:t>
      </w:r>
    </w:p>
    <w:p w:rsidR="00B30E41" w:rsidRDefault="00B30E4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找到了匹配的套接字</w:t>
      </w:r>
      <w:r>
        <w:rPr>
          <w:rFonts w:hint="eastAsia"/>
        </w:rPr>
        <w:t xml:space="preserve"> */</w:t>
      </w:r>
    </w:p>
    <w:p w:rsidR="00906361" w:rsidRDefault="0090636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6361" w:rsidRDefault="0090636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847079">
        <w:rPr>
          <w:rFonts w:hint="eastAsia"/>
        </w:rPr>
        <w:t xml:space="preserve">/* </w:t>
      </w:r>
      <w:r w:rsidR="00FB194C">
        <w:rPr>
          <w:rFonts w:hint="eastAsia"/>
        </w:rPr>
        <w:t>将数据包加入到</w:t>
      </w:r>
      <w:r w:rsidR="00FB194C">
        <w:rPr>
          <w:rFonts w:hint="eastAsia"/>
        </w:rPr>
        <w:t>UDP</w:t>
      </w:r>
      <w:r w:rsidR="00FB194C">
        <w:rPr>
          <w:rFonts w:hint="eastAsia"/>
        </w:rPr>
        <w:t>的接收队列</w:t>
      </w:r>
      <w:r w:rsidR="00C12FE7">
        <w:rPr>
          <w:rFonts w:hint="eastAsia"/>
        </w:rPr>
        <w:t xml:space="preserve"> </w:t>
      </w:r>
      <w:r w:rsidR="00847079">
        <w:rPr>
          <w:rFonts w:hint="eastAsia"/>
        </w:rPr>
        <w:t>*/</w:t>
      </w:r>
    </w:p>
    <w:p w:rsidR="003F085B" w:rsidRDefault="003F085B" w:rsidP="008C5A08">
      <w:pPr>
        <w:pStyle w:val="af7"/>
      </w:pPr>
      <w:r>
        <w:tab/>
      </w:r>
      <w:r>
        <w:tab/>
        <w:t>int ret = udp_queue_rcv_skb(sk, skb);</w:t>
      </w:r>
    </w:p>
    <w:p w:rsidR="003F085B" w:rsidRDefault="003F085B" w:rsidP="008C5A08">
      <w:pPr>
        <w:pStyle w:val="af7"/>
      </w:pPr>
      <w:r>
        <w:tab/>
      </w:r>
      <w:r>
        <w:tab/>
        <w:t>sock_put(sk);</w:t>
      </w:r>
    </w:p>
    <w:p w:rsidR="003F085B" w:rsidRDefault="003F085B" w:rsidP="008C5A08">
      <w:pPr>
        <w:pStyle w:val="af7"/>
      </w:pPr>
    </w:p>
    <w:p w:rsidR="003F085B" w:rsidRDefault="003F085B" w:rsidP="008C5A08">
      <w:pPr>
        <w:pStyle w:val="af7"/>
      </w:pPr>
      <w:r>
        <w:tab/>
      </w:r>
      <w:r>
        <w:tab/>
        <w:t>/* a return value &gt; 0 means to resubmit the input, but</w:t>
      </w:r>
    </w:p>
    <w:p w:rsidR="003F085B" w:rsidRDefault="003F085B" w:rsidP="008C5A08">
      <w:pPr>
        <w:pStyle w:val="af7"/>
      </w:pPr>
      <w:r>
        <w:tab/>
      </w:r>
      <w:r>
        <w:tab/>
        <w:t xml:space="preserve"> * it wants the return to be -protocol, or 0</w:t>
      </w:r>
    </w:p>
    <w:p w:rsidR="003F085B" w:rsidRDefault="003F085B" w:rsidP="008C5A08">
      <w:pPr>
        <w:pStyle w:val="af7"/>
      </w:pPr>
      <w:r>
        <w:tab/>
      </w:r>
      <w:r>
        <w:tab/>
        <w:t xml:space="preserve"> */</w:t>
      </w:r>
    </w:p>
    <w:p w:rsidR="003F085B" w:rsidRDefault="003F085B" w:rsidP="008C5A08">
      <w:pPr>
        <w:pStyle w:val="af7"/>
      </w:pPr>
      <w:r>
        <w:tab/>
      </w:r>
      <w:r>
        <w:tab/>
        <w:t>if (ret &gt; 0)</w:t>
      </w:r>
    </w:p>
    <w:p w:rsidR="003F085B" w:rsidRDefault="003F085B" w:rsidP="008C5A08">
      <w:pPr>
        <w:pStyle w:val="af7"/>
      </w:pPr>
      <w:r>
        <w:tab/>
      </w:r>
      <w:r>
        <w:tab/>
      </w:r>
      <w:r>
        <w:tab/>
        <w:t>return -ret;</w:t>
      </w:r>
    </w:p>
    <w:p w:rsidR="003F085B" w:rsidRDefault="003F085B" w:rsidP="008C5A08">
      <w:pPr>
        <w:pStyle w:val="af7"/>
      </w:pPr>
      <w:r>
        <w:tab/>
      </w:r>
      <w:r>
        <w:tab/>
        <w:t>return 0;</w:t>
      </w:r>
    </w:p>
    <w:p w:rsidR="003F085B" w:rsidRDefault="003F085B" w:rsidP="008C5A08">
      <w:pPr>
        <w:pStyle w:val="af7"/>
      </w:pPr>
      <w:r>
        <w:tab/>
        <w:t>}</w:t>
      </w:r>
    </w:p>
    <w:p w:rsidR="003F085B" w:rsidRDefault="003F085B" w:rsidP="008C5A08">
      <w:pPr>
        <w:pStyle w:val="af7"/>
      </w:pPr>
    </w:p>
    <w:p w:rsidR="00DA2BE3" w:rsidRDefault="00DA2BE3" w:rsidP="008C5A08">
      <w:pPr>
        <w:pStyle w:val="af7"/>
      </w:pPr>
      <w:r>
        <w:rPr>
          <w:rFonts w:hint="eastAsia"/>
        </w:rPr>
        <w:tab/>
        <w:t xml:space="preserve">/* </w:t>
      </w:r>
      <w:r w:rsidR="00F97CF1">
        <w:rPr>
          <w:rFonts w:hint="eastAsia"/>
        </w:rPr>
        <w:t>进行</w:t>
      </w:r>
      <w:r w:rsidR="00F97CF1">
        <w:rPr>
          <w:rFonts w:hint="eastAsia"/>
        </w:rPr>
        <w:t>xfrm</w:t>
      </w:r>
      <w:r w:rsidR="00F97CF1">
        <w:rPr>
          <w:rFonts w:hint="eastAsia"/>
        </w:rPr>
        <w:t>策略检查</w:t>
      </w:r>
      <w:r w:rsidR="00F97CF1">
        <w:rPr>
          <w:rFonts w:hint="eastAsia"/>
        </w:rPr>
        <w:t xml:space="preserve"> </w:t>
      </w:r>
      <w:r>
        <w:rPr>
          <w:rFonts w:hint="eastAsia"/>
        </w:rPr>
        <w:t>*</w:t>
      </w:r>
      <w:r w:rsidR="000F68C8">
        <w:rPr>
          <w:rFonts w:hint="eastAsia"/>
        </w:rPr>
        <w:t>/</w:t>
      </w:r>
    </w:p>
    <w:p w:rsidR="003F085B" w:rsidRDefault="003F085B" w:rsidP="008C5A08">
      <w:pPr>
        <w:pStyle w:val="af7"/>
      </w:pPr>
      <w:r>
        <w:tab/>
        <w:t>if (!xfrm4_policy_check(NULL, XFRM_POLICY_IN, skb))</w:t>
      </w:r>
    </w:p>
    <w:p w:rsidR="003F085B" w:rsidRDefault="003F085B" w:rsidP="008C5A08">
      <w:pPr>
        <w:pStyle w:val="af7"/>
      </w:pPr>
      <w:r>
        <w:tab/>
      </w:r>
      <w:r>
        <w:tab/>
        <w:t>goto drop;</w:t>
      </w:r>
    </w:p>
    <w:p w:rsidR="00F26421" w:rsidRDefault="00F26421" w:rsidP="008C5A08">
      <w:pPr>
        <w:pStyle w:val="af7"/>
      </w:pPr>
      <w:r>
        <w:rPr>
          <w:rFonts w:hint="eastAsia"/>
        </w:rPr>
        <w:tab/>
        <w:t xml:space="preserve">/* </w:t>
      </w:r>
      <w:r w:rsidR="00C61C7E">
        <w:rPr>
          <w:rFonts w:hint="eastAsia"/>
        </w:rPr>
        <w:t>重置</w:t>
      </w:r>
      <w:r w:rsidR="00C61C7E">
        <w:rPr>
          <w:rFonts w:hint="eastAsia"/>
        </w:rPr>
        <w:t>netfilter</w:t>
      </w:r>
      <w:r w:rsidR="00C61C7E">
        <w:rPr>
          <w:rFonts w:hint="eastAsia"/>
        </w:rPr>
        <w:t>信息</w:t>
      </w:r>
      <w:r w:rsidR="00C61C7E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3F085B" w:rsidRDefault="003F085B" w:rsidP="008C5A08">
      <w:pPr>
        <w:pStyle w:val="af7"/>
      </w:pPr>
      <w:r>
        <w:tab/>
        <w:t>nf_reset(skb);</w:t>
      </w:r>
    </w:p>
    <w:p w:rsidR="003F085B" w:rsidRDefault="003F085B" w:rsidP="008C5A08">
      <w:pPr>
        <w:pStyle w:val="af7"/>
      </w:pPr>
    </w:p>
    <w:p w:rsidR="003F085B" w:rsidRDefault="003F085B" w:rsidP="008C5A08">
      <w:pPr>
        <w:pStyle w:val="af7"/>
      </w:pPr>
      <w:r>
        <w:tab/>
        <w:t xml:space="preserve">/* </w:t>
      </w:r>
      <w:r w:rsidR="00256AA1">
        <w:t>检查</w:t>
      </w:r>
      <w:r w:rsidR="00256AA1">
        <w:t>UDP</w:t>
      </w:r>
      <w:r w:rsidR="00256AA1">
        <w:t>检验和</w:t>
      </w:r>
      <w:r w:rsidR="00256AA1">
        <w:rPr>
          <w:rFonts w:hint="eastAsia"/>
        </w:rPr>
        <w:t xml:space="preserve"> </w:t>
      </w:r>
      <w:r>
        <w:t>*/</w:t>
      </w:r>
    </w:p>
    <w:p w:rsidR="003F085B" w:rsidRDefault="003F085B" w:rsidP="008C5A08">
      <w:pPr>
        <w:pStyle w:val="af7"/>
      </w:pPr>
      <w:r>
        <w:tab/>
        <w:t>if (udp_lib_checksum_complete(skb))</w:t>
      </w:r>
    </w:p>
    <w:p w:rsidR="003F085B" w:rsidRDefault="003F085B" w:rsidP="008C5A08">
      <w:pPr>
        <w:pStyle w:val="af7"/>
      </w:pPr>
      <w:r>
        <w:tab/>
      </w:r>
      <w:r>
        <w:tab/>
        <w:t>goto csum_error;</w:t>
      </w:r>
    </w:p>
    <w:p w:rsidR="003F085B" w:rsidRDefault="003F085B" w:rsidP="008C5A08">
      <w:pPr>
        <w:pStyle w:val="af7"/>
      </w:pPr>
    </w:p>
    <w:p w:rsidR="009E7C77" w:rsidRDefault="009E7C77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没有知道匹配的</w:t>
      </w:r>
      <w:r>
        <w:rPr>
          <w:rFonts w:hint="eastAsia"/>
        </w:rPr>
        <w:t>UDP</w:t>
      </w:r>
      <w:r>
        <w:rPr>
          <w:rFonts w:hint="eastAsia"/>
        </w:rPr>
        <w:t>套接字，则发送</w:t>
      </w:r>
      <w:r>
        <w:rPr>
          <w:rFonts w:hint="eastAsia"/>
        </w:rPr>
        <w:t>ICMP</w:t>
      </w:r>
      <w:r>
        <w:rPr>
          <w:rFonts w:hint="eastAsia"/>
        </w:rPr>
        <w:t>错误消息</w:t>
      </w:r>
      <w:r>
        <w:rPr>
          <w:rFonts w:hint="eastAsia"/>
        </w:rPr>
        <w:t xml:space="preserve"> */</w:t>
      </w:r>
    </w:p>
    <w:p w:rsidR="003F085B" w:rsidRDefault="003F085B" w:rsidP="008C5A08">
      <w:pPr>
        <w:pStyle w:val="af7"/>
      </w:pPr>
      <w:r>
        <w:tab/>
        <w:t>UDP_INC_STATS_BH(net, UDP_MIB_NOPORTS, proto == IPPROTO_UDPLITE);</w:t>
      </w:r>
    </w:p>
    <w:p w:rsidR="003F085B" w:rsidRDefault="003F085B" w:rsidP="008C5A08">
      <w:pPr>
        <w:pStyle w:val="af7"/>
      </w:pPr>
      <w:r>
        <w:tab/>
        <w:t>icmp_send(skb, ICMP_DEST_UNREACH, ICMP_PORT_UNREACH, 0);</w:t>
      </w:r>
    </w:p>
    <w:p w:rsidR="003F085B" w:rsidRDefault="003F085B" w:rsidP="008C5A08">
      <w:pPr>
        <w:pStyle w:val="af7"/>
      </w:pPr>
    </w:p>
    <w:p w:rsidR="003F085B" w:rsidRDefault="003F085B" w:rsidP="008C5A08">
      <w:pPr>
        <w:pStyle w:val="af7"/>
      </w:pPr>
      <w:r>
        <w:lastRenderedPageBreak/>
        <w:tab/>
        <w:t>/*</w:t>
      </w:r>
    </w:p>
    <w:p w:rsidR="003F085B" w:rsidRDefault="003F085B" w:rsidP="008C5A08">
      <w:pPr>
        <w:pStyle w:val="af7"/>
      </w:pPr>
      <w:r>
        <w:tab/>
        <w:t xml:space="preserve"> * Hmm.  We got an UDP packet to a port to which we</w:t>
      </w:r>
    </w:p>
    <w:p w:rsidR="003F085B" w:rsidRDefault="003F085B" w:rsidP="008C5A08">
      <w:pPr>
        <w:pStyle w:val="af7"/>
      </w:pPr>
      <w:r>
        <w:tab/>
        <w:t xml:space="preserve"> * don't wanna listen.  Ignore it.</w:t>
      </w:r>
    </w:p>
    <w:p w:rsidR="003F085B" w:rsidRDefault="003F085B" w:rsidP="008C5A08">
      <w:pPr>
        <w:pStyle w:val="af7"/>
      </w:pPr>
      <w:r>
        <w:tab/>
        <w:t xml:space="preserve"> */</w:t>
      </w:r>
    </w:p>
    <w:p w:rsidR="003F085B" w:rsidRDefault="003F085B" w:rsidP="008C5A08">
      <w:pPr>
        <w:pStyle w:val="af7"/>
      </w:pPr>
      <w:r>
        <w:tab/>
        <w:t>kfree_skb(skb);</w:t>
      </w:r>
    </w:p>
    <w:p w:rsidR="003F085B" w:rsidRDefault="003F085B" w:rsidP="008C5A08">
      <w:pPr>
        <w:pStyle w:val="af7"/>
      </w:pPr>
      <w:r>
        <w:tab/>
        <w:t>return 0;</w:t>
      </w:r>
    </w:p>
    <w:p w:rsidR="003F085B" w:rsidRDefault="003F085B" w:rsidP="008C5A08">
      <w:pPr>
        <w:pStyle w:val="af7"/>
      </w:pPr>
    </w:p>
    <w:p w:rsidR="00434984" w:rsidRDefault="0043498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错误处理</w:t>
      </w:r>
      <w:r>
        <w:rPr>
          <w:rFonts w:hint="eastAsia"/>
        </w:rPr>
        <w:t xml:space="preserve"> */</w:t>
      </w:r>
    </w:p>
    <w:p w:rsidR="00434984" w:rsidRDefault="00434984" w:rsidP="008C5A08">
      <w:pPr>
        <w:pStyle w:val="af7"/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 xml:space="preserve"> </w:t>
      </w:r>
      <w:r>
        <w:t>……</w:t>
      </w:r>
    </w:p>
    <w:p w:rsidR="00420301" w:rsidRDefault="003F085B" w:rsidP="008C5A08">
      <w:pPr>
        <w:pStyle w:val="af7"/>
      </w:pPr>
      <w:r>
        <w:t>}</w:t>
      </w:r>
    </w:p>
    <w:p w:rsidR="00155C9D" w:rsidRDefault="00622A30" w:rsidP="00810A05">
      <w:pPr>
        <w:ind w:firstLineChars="0" w:firstLine="0"/>
      </w:pPr>
      <w:r>
        <w:t>下面看一下如何匹配的</w:t>
      </w:r>
      <w:r>
        <w:t>UDP</w:t>
      </w:r>
      <w:r>
        <w:t>套接字</w:t>
      </w:r>
      <w:r w:rsidR="00FB17BF">
        <w:rPr>
          <w:rFonts w:hint="eastAsia"/>
        </w:rPr>
        <w:t>，请看</w:t>
      </w:r>
      <w:r w:rsidR="00EF03D1" w:rsidRPr="00EF03D1">
        <w:t>__udp4_lib_lookup_skb</w:t>
      </w:r>
      <w:r w:rsidR="002E70EF">
        <w:rPr>
          <w:rFonts w:hint="eastAsia"/>
        </w:rPr>
        <w:t>-&gt;</w:t>
      </w:r>
      <w:r w:rsidR="002E70EF" w:rsidRPr="002E70EF">
        <w:t>__udp4_lib_lookup</w:t>
      </w:r>
      <w:r w:rsidR="00EF03D1">
        <w:t>函数</w:t>
      </w:r>
      <w:r w:rsidR="00EF03D1">
        <w:rPr>
          <w:rFonts w:hint="eastAsia"/>
        </w:rPr>
        <w:t>：</w:t>
      </w:r>
    </w:p>
    <w:p w:rsidR="00773D1B" w:rsidRDefault="00773D1B" w:rsidP="008C5A08">
      <w:pPr>
        <w:pStyle w:val="af7"/>
      </w:pPr>
      <w:r>
        <w:t>static struct sock *__udp4_lib_lookup(struct net *net, __be32 saddr,</w:t>
      </w:r>
    </w:p>
    <w:p w:rsidR="00773D1B" w:rsidRDefault="00773D1B" w:rsidP="008C5A08">
      <w:pPr>
        <w:pStyle w:val="af7"/>
      </w:pPr>
      <w:r>
        <w:tab/>
      </w:r>
      <w:r>
        <w:tab/>
        <w:t>__be16 sport, __be32 daddr, __be16 dport,</w:t>
      </w:r>
    </w:p>
    <w:p w:rsidR="00773D1B" w:rsidRDefault="00773D1B" w:rsidP="008C5A08">
      <w:pPr>
        <w:pStyle w:val="af7"/>
      </w:pPr>
      <w:r>
        <w:tab/>
      </w:r>
      <w:r>
        <w:tab/>
        <w:t>int dif, struct udp_table *udptable)</w:t>
      </w:r>
    </w:p>
    <w:p w:rsidR="00773D1B" w:rsidRDefault="00773D1B" w:rsidP="008C5A08">
      <w:pPr>
        <w:pStyle w:val="af7"/>
      </w:pPr>
      <w:r>
        <w:t>{</w:t>
      </w:r>
    </w:p>
    <w:p w:rsidR="00773D1B" w:rsidRDefault="00773D1B" w:rsidP="008C5A08">
      <w:pPr>
        <w:pStyle w:val="af7"/>
      </w:pPr>
      <w:r>
        <w:tab/>
        <w:t>struct sock *sk, *result;</w:t>
      </w:r>
    </w:p>
    <w:p w:rsidR="00773D1B" w:rsidRDefault="00773D1B" w:rsidP="008C5A08">
      <w:pPr>
        <w:pStyle w:val="af7"/>
      </w:pPr>
      <w:r>
        <w:tab/>
        <w:t>struct hlist_nulls_node *node;</w:t>
      </w:r>
    </w:p>
    <w:p w:rsidR="00773D1B" w:rsidRDefault="00773D1B" w:rsidP="008C5A08">
      <w:pPr>
        <w:pStyle w:val="af7"/>
      </w:pPr>
      <w:r>
        <w:tab/>
        <w:t>unsigned short hnum = ntohs(dport);</w:t>
      </w:r>
    </w:p>
    <w:p w:rsidR="00283173" w:rsidRDefault="00283173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使用目的端口确定</w:t>
      </w:r>
      <w:r>
        <w:rPr>
          <w:rFonts w:hint="eastAsia"/>
        </w:rPr>
        <w:t>hash</w:t>
      </w:r>
      <w:r>
        <w:rPr>
          <w:rFonts w:hint="eastAsia"/>
        </w:rPr>
        <w:t>桶索引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  <w:t>unsigned int hash2, slot2, slot = udp_hashfn(net, hnum, udptable-&gt;mask);</w:t>
      </w:r>
    </w:p>
    <w:p w:rsidR="00773D1B" w:rsidRDefault="00773D1B" w:rsidP="008C5A08">
      <w:pPr>
        <w:pStyle w:val="af7"/>
      </w:pPr>
      <w:r>
        <w:tab/>
        <w:t>struct udp_hslot *hslot2, *hslot = &amp;udptable-&gt;hash[slot];</w:t>
      </w:r>
    </w:p>
    <w:p w:rsidR="00773D1B" w:rsidRDefault="00773D1B" w:rsidP="008C5A08">
      <w:pPr>
        <w:pStyle w:val="af7"/>
      </w:pPr>
      <w:r>
        <w:tab/>
        <w:t>int score, badness;</w:t>
      </w:r>
    </w:p>
    <w:p w:rsidR="00773D1B" w:rsidRDefault="00773D1B" w:rsidP="008C5A08">
      <w:pPr>
        <w:pStyle w:val="af7"/>
      </w:pPr>
    </w:p>
    <w:p w:rsidR="00773D1B" w:rsidRDefault="00773D1B" w:rsidP="008C5A08">
      <w:pPr>
        <w:pStyle w:val="af7"/>
      </w:pPr>
      <w:r>
        <w:tab/>
        <w:t>rcu_read_lock();</w:t>
      </w:r>
    </w:p>
    <w:p w:rsidR="00A445F2" w:rsidRDefault="00A445F2" w:rsidP="008C5A08">
      <w:pPr>
        <w:pStyle w:val="af7"/>
      </w:pPr>
      <w:r>
        <w:rPr>
          <w:rFonts w:hint="eastAsia"/>
        </w:rPr>
        <w:tab/>
        <w:t xml:space="preserve">/* </w:t>
      </w:r>
      <w:r w:rsidR="00776B54">
        <w:rPr>
          <w:rFonts w:hint="eastAsia"/>
        </w:rPr>
        <w:t>该</w:t>
      </w:r>
      <w:r w:rsidR="00A90E02">
        <w:rPr>
          <w:rFonts w:hint="eastAsia"/>
        </w:rPr>
        <w:t>桶</w:t>
      </w:r>
      <w:r w:rsidR="00776B54">
        <w:rPr>
          <w:rFonts w:hint="eastAsia"/>
        </w:rPr>
        <w:t>的套接字个数多于</w:t>
      </w:r>
      <w:r w:rsidR="00776B54">
        <w:rPr>
          <w:rFonts w:hint="eastAsia"/>
        </w:rPr>
        <w:t>10</w:t>
      </w:r>
      <w:r w:rsidR="00776B54">
        <w:rPr>
          <w:rFonts w:hint="eastAsia"/>
        </w:rPr>
        <w:t>个，则需要再次定位</w:t>
      </w:r>
      <w:r w:rsidR="00776B54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73D1B" w:rsidRDefault="00773D1B" w:rsidP="008C5A08">
      <w:pPr>
        <w:pStyle w:val="af7"/>
      </w:pPr>
      <w:r>
        <w:tab/>
        <w:t>if (hslot-&gt;count &gt; 10) {</w:t>
      </w:r>
    </w:p>
    <w:p w:rsidR="009A4063" w:rsidRDefault="009A406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使用目的地址</w:t>
      </w:r>
      <w:r w:rsidR="00AA0068">
        <w:rPr>
          <w:rFonts w:hint="eastAsia"/>
        </w:rPr>
        <w:t>和目的端口</w:t>
      </w:r>
      <w:r>
        <w:rPr>
          <w:rFonts w:hint="eastAsia"/>
        </w:rPr>
        <w:t>确定</w:t>
      </w:r>
      <w:r>
        <w:rPr>
          <w:rFonts w:hint="eastAsia"/>
        </w:rPr>
        <w:t>hash</w:t>
      </w:r>
      <w:r>
        <w:rPr>
          <w:rFonts w:hint="eastAsia"/>
        </w:rPr>
        <w:t>桶索引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  <w:t>hash2 = udp4_portaddr_hash(net, daddr, hnum);</w:t>
      </w:r>
    </w:p>
    <w:p w:rsidR="00773D1B" w:rsidRDefault="00773D1B" w:rsidP="008C5A08">
      <w:pPr>
        <w:pStyle w:val="af7"/>
      </w:pPr>
      <w:r>
        <w:tab/>
      </w:r>
      <w:r>
        <w:tab/>
        <w:t>slot2 = hash2 &amp; udptable-&gt;mask;</w:t>
      </w:r>
    </w:p>
    <w:p w:rsidR="008A6063" w:rsidRDefault="008A606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</w:p>
    <w:p w:rsidR="008A6063" w:rsidRDefault="008A606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UDP</w:t>
      </w:r>
      <w:r>
        <w:rPr>
          <w:rFonts w:hint="eastAsia"/>
        </w:rPr>
        <w:t>套接字表维护了两个</w:t>
      </w:r>
      <w:r>
        <w:rPr>
          <w:rFonts w:hint="eastAsia"/>
        </w:rPr>
        <w:t>hash</w:t>
      </w:r>
      <w:r>
        <w:rPr>
          <w:rFonts w:hint="eastAsia"/>
        </w:rPr>
        <w:t>表。</w:t>
      </w:r>
    </w:p>
    <w:p w:rsidR="008A6063" w:rsidRDefault="008A606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hash</w:t>
      </w:r>
      <w:r>
        <w:rPr>
          <w:rFonts w:hint="eastAsia"/>
        </w:rPr>
        <w:t>表，使用端口来索引；</w:t>
      </w:r>
    </w:p>
    <w:p w:rsidR="008A6063" w:rsidRDefault="008A606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</w:t>
      </w:r>
      <w:r>
        <w:rPr>
          <w:rFonts w:hint="eastAsia"/>
        </w:rPr>
        <w:t>hash</w:t>
      </w:r>
      <w:r>
        <w:rPr>
          <w:rFonts w:hint="eastAsia"/>
        </w:rPr>
        <w:t>表，使用地址</w:t>
      </w:r>
      <w:r>
        <w:rPr>
          <w:rFonts w:hint="eastAsia"/>
        </w:rPr>
        <w:t>+</w:t>
      </w:r>
      <w:r>
        <w:rPr>
          <w:rFonts w:hint="eastAsia"/>
        </w:rPr>
        <w:t>端口来索引；</w:t>
      </w:r>
    </w:p>
    <w:p w:rsidR="00786C5B" w:rsidRDefault="00C115F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在进行</w:t>
      </w:r>
      <w:r>
        <w:rPr>
          <w:rFonts w:hint="eastAsia"/>
        </w:rPr>
        <w:t>UDP</w:t>
      </w:r>
      <w:r>
        <w:rPr>
          <w:rFonts w:hint="eastAsia"/>
        </w:rPr>
        <w:t>套接字匹配的时候，优先使用第一个</w:t>
      </w:r>
      <w:r>
        <w:rPr>
          <w:rFonts w:hint="eastAsia"/>
        </w:rPr>
        <w:t>hash</w:t>
      </w:r>
      <w:r>
        <w:rPr>
          <w:rFonts w:hint="eastAsia"/>
        </w:rPr>
        <w:t>表，因为第一个</w:t>
      </w:r>
      <w:r>
        <w:rPr>
          <w:rFonts w:hint="eastAsia"/>
        </w:rPr>
        <w:t>hash</w:t>
      </w:r>
      <w:r w:rsidR="002A3A7E">
        <w:rPr>
          <w:rFonts w:hint="eastAsia"/>
        </w:rPr>
        <w:t>表中使用的是端口进行散列索引，那么只要端口相同，无论是监听的指定</w:t>
      </w:r>
      <w:r w:rsidR="002A3A7E">
        <w:rPr>
          <w:rFonts w:hint="eastAsia"/>
        </w:rPr>
        <w:t>IP</w:t>
      </w:r>
      <w:r w:rsidR="002A3A7E">
        <w:rPr>
          <w:rFonts w:hint="eastAsia"/>
        </w:rPr>
        <w:t>还是任意</w:t>
      </w:r>
      <w:r w:rsidR="002A3A7E">
        <w:rPr>
          <w:rFonts w:hint="eastAsia"/>
        </w:rPr>
        <w:t>IP</w:t>
      </w:r>
      <w:r w:rsidR="002A3A7E">
        <w:rPr>
          <w:rFonts w:hint="eastAsia"/>
        </w:rPr>
        <w:t>，都可以在一个桶中进行匹配</w:t>
      </w:r>
      <w:r w:rsidR="00455869">
        <w:rPr>
          <w:rFonts w:hint="eastAsia"/>
        </w:rPr>
        <w:t>。</w:t>
      </w:r>
      <w:r w:rsidR="00891CAD">
        <w:rPr>
          <w:rFonts w:hint="eastAsia"/>
        </w:rPr>
        <w:t>但是由于端口只有</w:t>
      </w:r>
      <w:r w:rsidR="00891CAD">
        <w:rPr>
          <w:rFonts w:hint="eastAsia"/>
        </w:rPr>
        <w:t>65535</w:t>
      </w:r>
      <w:r w:rsidR="00891CAD">
        <w:rPr>
          <w:rFonts w:hint="eastAsia"/>
        </w:rPr>
        <w:t>种可能，所以可能导致不够散列</w:t>
      </w:r>
      <w:r w:rsidR="00BD5BA3">
        <w:rPr>
          <w:rFonts w:hint="eastAsia"/>
        </w:rPr>
        <w:t>，一个桶的套接字个数会比较多</w:t>
      </w:r>
      <w:r w:rsidR="00786C5B">
        <w:rPr>
          <w:rFonts w:hint="eastAsia"/>
        </w:rPr>
        <w:t>。而第二个</w:t>
      </w:r>
      <w:r w:rsidR="00786C5B">
        <w:rPr>
          <w:rFonts w:hint="eastAsia"/>
        </w:rPr>
        <w:t>hash</w:t>
      </w:r>
      <w:r w:rsidR="00786C5B">
        <w:rPr>
          <w:rFonts w:hint="eastAsia"/>
        </w:rPr>
        <w:t>表是使用地址</w:t>
      </w:r>
      <w:r w:rsidR="00786C5B">
        <w:rPr>
          <w:rFonts w:hint="eastAsia"/>
        </w:rPr>
        <w:t>+</w:t>
      </w:r>
      <w:r w:rsidR="00786C5B">
        <w:rPr>
          <w:rFonts w:hint="eastAsia"/>
        </w:rPr>
        <w:t>端口来索引，因此理论上套接字的分布比第一个</w:t>
      </w:r>
      <w:r w:rsidR="00786C5B">
        <w:rPr>
          <w:rFonts w:hint="eastAsia"/>
        </w:rPr>
        <w:t>hash</w:t>
      </w:r>
      <w:r w:rsidR="00786C5B">
        <w:rPr>
          <w:rFonts w:hint="eastAsia"/>
        </w:rPr>
        <w:t>表更加分散。</w:t>
      </w:r>
    </w:p>
    <w:p w:rsidR="00C115F1" w:rsidRDefault="00786C5B" w:rsidP="008C5A08">
      <w:pPr>
        <w:pStyle w:val="af7"/>
      </w:pPr>
      <w:r>
        <w:rPr>
          <w:rFonts w:hint="eastAsia"/>
        </w:rPr>
        <w:t>因此当第一个</w:t>
      </w:r>
      <w:r>
        <w:rPr>
          <w:rFonts w:hint="eastAsia"/>
        </w:rPr>
        <w:t>hash</w:t>
      </w:r>
      <w:r>
        <w:rPr>
          <w:rFonts w:hint="eastAsia"/>
        </w:rPr>
        <w:t>表对应桶的套接字多于</w:t>
      </w:r>
      <w:r>
        <w:rPr>
          <w:rFonts w:hint="eastAsia"/>
        </w:rPr>
        <w:t>10</w:t>
      </w:r>
      <w:r>
        <w:rPr>
          <w:rFonts w:hint="eastAsia"/>
        </w:rPr>
        <w:t>个时，内核会尝试去第二个</w:t>
      </w:r>
      <w:r>
        <w:rPr>
          <w:rFonts w:hint="eastAsia"/>
        </w:rPr>
        <w:t>hash</w:t>
      </w:r>
      <w:r>
        <w:rPr>
          <w:rFonts w:hint="eastAsia"/>
        </w:rPr>
        <w:t>进行匹配查找。</w:t>
      </w:r>
    </w:p>
    <w:p w:rsidR="008A6063" w:rsidRDefault="008A606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  <w:t>hslot2 = &amp;udptable-&gt;hash2[slot2];</w:t>
      </w:r>
    </w:p>
    <w:p w:rsidR="00AA0068" w:rsidRDefault="00AA0068" w:rsidP="008C5A08">
      <w:pPr>
        <w:pStyle w:val="af7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62DBA" w:rsidRDefault="00C62DBA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尽管第二个</w:t>
      </w:r>
      <w:r>
        <w:rPr>
          <w:rFonts w:hint="eastAsia"/>
        </w:rPr>
        <w:t>hash</w:t>
      </w:r>
      <w:r>
        <w:rPr>
          <w:rFonts w:hint="eastAsia"/>
        </w:rPr>
        <w:t>表理论上会比第一个</w:t>
      </w:r>
      <w:r>
        <w:rPr>
          <w:rFonts w:hint="eastAsia"/>
        </w:rPr>
        <w:t>hash</w:t>
      </w:r>
      <w:r>
        <w:rPr>
          <w:rFonts w:hint="eastAsia"/>
        </w:rPr>
        <w:t>表分散，但是如果实际上</w:t>
      </w:r>
      <w:r w:rsidR="00D46EB1">
        <w:rPr>
          <w:rFonts w:hint="eastAsia"/>
        </w:rPr>
        <w:t>还是可能第二个表的桶中套接字个数还是大于第一</w:t>
      </w:r>
      <w:r>
        <w:rPr>
          <w:rFonts w:hint="eastAsia"/>
        </w:rPr>
        <w:t>个表的桶中套接字个数，则</w:t>
      </w:r>
      <w:r w:rsidR="00D46EB1">
        <w:rPr>
          <w:rFonts w:hint="eastAsia"/>
        </w:rPr>
        <w:t>这时</w:t>
      </w:r>
      <w:r>
        <w:rPr>
          <w:rFonts w:hint="eastAsia"/>
        </w:rPr>
        <w:t>还是利用第一个</w:t>
      </w:r>
      <w:r>
        <w:rPr>
          <w:rFonts w:hint="eastAsia"/>
        </w:rPr>
        <w:t>hash</w:t>
      </w:r>
      <w:r>
        <w:rPr>
          <w:rFonts w:hint="eastAsia"/>
        </w:rPr>
        <w:t>表进行匹配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  <w:t>if (hslot-&gt;count &lt; hslot2-&gt;count)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goto begin;</w:t>
      </w:r>
    </w:p>
    <w:p w:rsidR="00773D1B" w:rsidRDefault="00773D1B" w:rsidP="008C5A08">
      <w:pPr>
        <w:pStyle w:val="af7"/>
      </w:pPr>
    </w:p>
    <w:p w:rsidR="00902BB0" w:rsidRDefault="00902BB0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F13D45">
        <w:rPr>
          <w:rFonts w:hint="eastAsia"/>
        </w:rPr>
        <w:t>在第二个</w:t>
      </w:r>
      <w:r w:rsidR="00F13D45">
        <w:rPr>
          <w:rFonts w:hint="eastAsia"/>
        </w:rPr>
        <w:t>hash</w:t>
      </w:r>
      <w:r w:rsidR="00F13D45">
        <w:rPr>
          <w:rFonts w:hint="eastAsia"/>
        </w:rPr>
        <w:t>表的桶中匹配查找套接字</w:t>
      </w:r>
      <w:r w:rsidR="00F13D45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73D1B" w:rsidRDefault="00773D1B" w:rsidP="008C5A08">
      <w:pPr>
        <w:pStyle w:val="af7"/>
      </w:pPr>
      <w:r>
        <w:tab/>
      </w:r>
      <w:r>
        <w:tab/>
        <w:t>result = udp4_lib_lookup2(net, saddr, sport,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daddr, hnum, dif,</w:t>
      </w:r>
    </w:p>
    <w:p w:rsidR="009F47BD" w:rsidRDefault="00773D1B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hslot2, slot2);</w:t>
      </w:r>
    </w:p>
    <w:p w:rsidR="00773D1B" w:rsidRDefault="00773D1B" w:rsidP="008C5A08">
      <w:pPr>
        <w:pStyle w:val="af7"/>
      </w:pPr>
      <w:r>
        <w:tab/>
      </w:r>
      <w:r>
        <w:tab/>
        <w:t>if (!result) {</w:t>
      </w:r>
    </w:p>
    <w:p w:rsidR="009F47BD" w:rsidRDefault="009F47B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632F05">
        <w:rPr>
          <w:rFonts w:hint="eastAsia"/>
        </w:rPr>
        <w:t xml:space="preserve"> </w:t>
      </w:r>
      <w:r w:rsidR="00632F05">
        <w:rPr>
          <w:rFonts w:hint="eastAsia"/>
        </w:rPr>
        <w:t>利用指定</w:t>
      </w:r>
      <w:r w:rsidR="00632F05">
        <w:rPr>
          <w:rFonts w:hint="eastAsia"/>
        </w:rPr>
        <w:t>IP</w:t>
      </w:r>
      <w:r w:rsidR="00632F05">
        <w:rPr>
          <w:rFonts w:hint="eastAsia"/>
        </w:rPr>
        <w:t>和端口没有在该桶中找到匹配的套接字，则常使用任意</w:t>
      </w:r>
      <w:r w:rsidR="00632F05">
        <w:rPr>
          <w:rFonts w:hint="eastAsia"/>
        </w:rPr>
        <w:t>IP+</w:t>
      </w:r>
      <w:r w:rsidR="00632F05">
        <w:rPr>
          <w:rFonts w:hint="eastAsia"/>
        </w:rPr>
        <w:t>端口来进行散列索引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hash2 = udp4_portaddr_hash(net, htonl(INADDR_ANY), hnum);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slot2 = hash2 &amp; udptable-&gt;mask;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hslot2 = &amp;udptable-&gt;hash2[slot2];</w:t>
      </w:r>
    </w:p>
    <w:p w:rsidR="00D46EB1" w:rsidRDefault="00D46EB1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C03DFD">
        <w:rPr>
          <w:rFonts w:hint="eastAsia"/>
        </w:rPr>
        <w:t>还是要与第一个</w:t>
      </w:r>
      <w:r w:rsidR="00C03DFD">
        <w:rPr>
          <w:rFonts w:hint="eastAsia"/>
        </w:rPr>
        <w:t>hash</w:t>
      </w:r>
      <w:r w:rsidR="00C03DFD">
        <w:rPr>
          <w:rFonts w:hint="eastAsia"/>
        </w:rPr>
        <w:t>桶中的个数进行比较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if (hslot-&gt;count &lt; hslot2-&gt;count)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</w:r>
      <w:r>
        <w:tab/>
        <w:t>goto begin;</w:t>
      </w:r>
    </w:p>
    <w:p w:rsidR="00773D1B" w:rsidRDefault="00773D1B" w:rsidP="008C5A08">
      <w:pPr>
        <w:pStyle w:val="af7"/>
      </w:pPr>
    </w:p>
    <w:p w:rsidR="00C26C72" w:rsidRDefault="00C26C7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554100">
        <w:rPr>
          <w:rFonts w:hint="eastAsia"/>
        </w:rPr>
        <w:t xml:space="preserve"> </w:t>
      </w:r>
      <w:r w:rsidR="00554100">
        <w:rPr>
          <w:rFonts w:hint="eastAsia"/>
        </w:rPr>
        <w:t>在第二个</w:t>
      </w:r>
      <w:r w:rsidR="00554100">
        <w:rPr>
          <w:rFonts w:hint="eastAsia"/>
        </w:rPr>
        <w:t>hash</w:t>
      </w:r>
      <w:r w:rsidR="00554100">
        <w:rPr>
          <w:rFonts w:hint="eastAsia"/>
        </w:rPr>
        <w:t>表中使用任意</w:t>
      </w:r>
      <w:r w:rsidR="00554100">
        <w:rPr>
          <w:rFonts w:hint="eastAsia"/>
        </w:rPr>
        <w:t>IP+</w:t>
      </w:r>
      <w:r w:rsidR="00554100">
        <w:rPr>
          <w:rFonts w:hint="eastAsia"/>
        </w:rPr>
        <w:t>端口进行匹配查找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result = udp4_lib_lookup2(net, saddr, sport,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htonl(INADDR_ANY), hnum, dif,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hslot2, slot2);</w:t>
      </w:r>
    </w:p>
    <w:p w:rsidR="00773D1B" w:rsidRDefault="00773D1B" w:rsidP="008C5A08">
      <w:pPr>
        <w:pStyle w:val="af7"/>
      </w:pPr>
      <w:r>
        <w:tab/>
      </w:r>
      <w:r>
        <w:tab/>
        <w:t>}</w:t>
      </w:r>
    </w:p>
    <w:p w:rsidR="00773D1B" w:rsidRDefault="00773D1B" w:rsidP="008C5A08">
      <w:pPr>
        <w:pStyle w:val="af7"/>
      </w:pPr>
      <w:r>
        <w:tab/>
      </w:r>
      <w:r>
        <w:tab/>
        <w:t>rcu_read_unlock();</w:t>
      </w:r>
    </w:p>
    <w:p w:rsidR="00773D1B" w:rsidRDefault="00773D1B" w:rsidP="008C5A08">
      <w:pPr>
        <w:pStyle w:val="af7"/>
      </w:pPr>
      <w:r>
        <w:tab/>
      </w:r>
      <w:r>
        <w:tab/>
        <w:t>return result;</w:t>
      </w:r>
    </w:p>
    <w:p w:rsidR="00773D1B" w:rsidRDefault="00773D1B" w:rsidP="008C5A08">
      <w:pPr>
        <w:pStyle w:val="af7"/>
      </w:pPr>
      <w:r>
        <w:tab/>
        <w:t>}</w:t>
      </w:r>
    </w:p>
    <w:p w:rsidR="00773D1B" w:rsidRDefault="00773D1B" w:rsidP="008C5A08">
      <w:pPr>
        <w:pStyle w:val="af7"/>
      </w:pPr>
      <w:r>
        <w:t>begin:</w:t>
      </w:r>
    </w:p>
    <w:p w:rsidR="00773D1B" w:rsidRDefault="00773D1B" w:rsidP="008C5A08">
      <w:pPr>
        <w:pStyle w:val="af7"/>
      </w:pPr>
      <w:r>
        <w:tab/>
        <w:t>result = NULL;</w:t>
      </w:r>
    </w:p>
    <w:p w:rsidR="00773D1B" w:rsidRDefault="00773D1B" w:rsidP="008C5A08">
      <w:pPr>
        <w:pStyle w:val="af7"/>
      </w:pPr>
      <w:r>
        <w:tab/>
        <w:t>badness = -1;</w:t>
      </w:r>
    </w:p>
    <w:p w:rsidR="00AA3652" w:rsidRDefault="00AA3652" w:rsidP="008C5A08">
      <w:pPr>
        <w:pStyle w:val="af7"/>
      </w:pPr>
      <w:r>
        <w:rPr>
          <w:rFonts w:hint="eastAsia"/>
        </w:rPr>
        <w:tab/>
        <w:t xml:space="preserve">/* </w:t>
      </w:r>
      <w:r w:rsidR="00294630">
        <w:rPr>
          <w:rFonts w:hint="eastAsia"/>
        </w:rPr>
        <w:t>在第一个</w:t>
      </w:r>
      <w:r w:rsidR="00294630">
        <w:rPr>
          <w:rFonts w:hint="eastAsia"/>
        </w:rPr>
        <w:t>hash</w:t>
      </w:r>
      <w:r w:rsidR="00294630">
        <w:rPr>
          <w:rFonts w:hint="eastAsia"/>
        </w:rPr>
        <w:t>表的桶中进行查找</w:t>
      </w:r>
      <w:r w:rsidR="00CE6E97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73D1B" w:rsidRDefault="00773D1B" w:rsidP="008C5A08">
      <w:pPr>
        <w:pStyle w:val="af7"/>
      </w:pPr>
      <w:r>
        <w:tab/>
        <w:t>sk_nulls_for_each_rcu(sk, node, &amp;hslot-&gt;head) {</w:t>
      </w:r>
    </w:p>
    <w:p w:rsidR="00156A8C" w:rsidRDefault="00156A8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 w:rsidR="00665FFD">
        <w:rPr>
          <w:rFonts w:hint="eastAsia"/>
        </w:rPr>
        <w:t xml:space="preserve"> </w:t>
      </w:r>
      <w:r w:rsidR="00665FFD">
        <w:rPr>
          <w:rFonts w:hint="eastAsia"/>
        </w:rPr>
        <w:t>计算该套接字的匹配得分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  <w:t>score = compute_score(sk, net, saddr, hnum, sport,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</w:r>
      <w:r>
        <w:tab/>
        <w:t xml:space="preserve">      daddr, dport, dif);</w:t>
      </w:r>
    </w:p>
    <w:p w:rsidR="00A66AF8" w:rsidRDefault="00A66AF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F56E4F">
        <w:rPr>
          <w:rFonts w:hint="eastAsia"/>
        </w:rPr>
        <w:t>保证</w:t>
      </w:r>
      <w:r w:rsidR="00A43E33">
        <w:rPr>
          <w:rFonts w:hint="eastAsia"/>
        </w:rPr>
        <w:t>匹配得分最高的套接字为</w:t>
      </w:r>
      <w:r w:rsidR="00A2116E">
        <w:rPr>
          <w:rFonts w:hint="eastAsia"/>
        </w:rPr>
        <w:t>最终结果</w:t>
      </w:r>
      <w:r w:rsidR="00A43E33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73D1B" w:rsidRDefault="00773D1B" w:rsidP="008C5A08">
      <w:pPr>
        <w:pStyle w:val="af7"/>
      </w:pPr>
      <w:r>
        <w:tab/>
      </w:r>
      <w:r>
        <w:tab/>
        <w:t>if (score &gt; badness) {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result = sk;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badness = score;</w:t>
      </w:r>
    </w:p>
    <w:p w:rsidR="00773D1B" w:rsidRDefault="00773D1B" w:rsidP="008C5A08">
      <w:pPr>
        <w:pStyle w:val="af7"/>
      </w:pPr>
      <w:r>
        <w:tab/>
      </w:r>
      <w:r>
        <w:tab/>
        <w:t>}</w:t>
      </w:r>
    </w:p>
    <w:p w:rsidR="00773D1B" w:rsidRDefault="00773D1B" w:rsidP="008C5A08">
      <w:pPr>
        <w:pStyle w:val="af7"/>
      </w:pPr>
      <w:r>
        <w:lastRenderedPageBreak/>
        <w:tab/>
        <w:t>}</w:t>
      </w:r>
    </w:p>
    <w:p w:rsidR="00256F5B" w:rsidRDefault="00773D1B" w:rsidP="008C5A08">
      <w:pPr>
        <w:pStyle w:val="af7"/>
      </w:pPr>
      <w:r>
        <w:tab/>
      </w:r>
    </w:p>
    <w:p w:rsidR="00256F5B" w:rsidRDefault="00256F5B" w:rsidP="008C5A08">
      <w:pPr>
        <w:pStyle w:val="af7"/>
      </w:pPr>
      <w:r>
        <w:rPr>
          <w:rFonts w:hint="eastAsia"/>
        </w:rPr>
        <w:tab/>
        <w:t xml:space="preserve">/* </w:t>
      </w:r>
    </w:p>
    <w:p w:rsidR="00256F5B" w:rsidRDefault="00256F5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检查是否在查找的过程中，我们遇到了某个套接字被移到另外一个桶内。</w:t>
      </w:r>
    </w:p>
    <w:p w:rsidR="00256F5B" w:rsidRDefault="00256F5B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>这时，需要重新进行匹配。</w:t>
      </w:r>
    </w:p>
    <w:p w:rsidR="00773D1B" w:rsidRDefault="00256F5B" w:rsidP="008C5A08">
      <w:pPr>
        <w:pStyle w:val="af7"/>
      </w:pPr>
      <w:r>
        <w:rPr>
          <w:rFonts w:hint="eastAsia"/>
        </w:rPr>
        <w:tab/>
        <w:t xml:space="preserve"> */</w:t>
      </w:r>
    </w:p>
    <w:p w:rsidR="00773D1B" w:rsidRDefault="00773D1B" w:rsidP="008C5A08">
      <w:pPr>
        <w:pStyle w:val="af7"/>
      </w:pPr>
      <w:r>
        <w:tab/>
        <w:t>if (get_nulls_value(node) != slot)</w:t>
      </w:r>
    </w:p>
    <w:p w:rsidR="00773D1B" w:rsidRDefault="00773D1B" w:rsidP="008C5A08">
      <w:pPr>
        <w:pStyle w:val="af7"/>
      </w:pPr>
      <w:r>
        <w:tab/>
      </w:r>
      <w:r>
        <w:tab/>
        <w:t>goto begin;</w:t>
      </w:r>
    </w:p>
    <w:p w:rsidR="00773D1B" w:rsidRDefault="00773D1B" w:rsidP="008C5A08">
      <w:pPr>
        <w:pStyle w:val="af7"/>
      </w:pPr>
    </w:p>
    <w:p w:rsidR="00353418" w:rsidRDefault="00353418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找到了匹配的套接字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  <w:t>if (result) {</w:t>
      </w:r>
    </w:p>
    <w:p w:rsidR="00F27CA8" w:rsidRDefault="00F27CA8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5C2417">
        <w:rPr>
          <w:rFonts w:hint="eastAsia"/>
        </w:rPr>
        <w:t>增加套接字引用计数</w:t>
      </w:r>
      <w:r w:rsidR="0095204F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73D1B" w:rsidRDefault="00773D1B" w:rsidP="008C5A08">
      <w:pPr>
        <w:pStyle w:val="af7"/>
      </w:pPr>
      <w:r>
        <w:tab/>
      </w:r>
      <w:r>
        <w:tab/>
        <w:t>if (unlikely(!atomic_inc_not_zero_hint(&amp;result-&gt;sk_refcnt, 2)))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result = NULL;</w:t>
      </w:r>
    </w:p>
    <w:p w:rsidR="00552E96" w:rsidRDefault="00552E9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再次计算套接字得分，如小于最大分数，则重新匹配查找</w:t>
      </w:r>
      <w:r>
        <w:rPr>
          <w:rFonts w:hint="eastAsia"/>
        </w:rPr>
        <w:t xml:space="preserve"> */</w:t>
      </w:r>
    </w:p>
    <w:p w:rsidR="00773D1B" w:rsidRDefault="00773D1B" w:rsidP="008C5A08">
      <w:pPr>
        <w:pStyle w:val="af7"/>
      </w:pPr>
      <w:r>
        <w:tab/>
      </w:r>
      <w:r>
        <w:tab/>
        <w:t>else if (unlikely(compute_score(result, net, saddr, hnum, sport,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</w:r>
      <w:r>
        <w:tab/>
        <w:t xml:space="preserve">  daddr, dport, dif) &lt; badness)) {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sock_put(result);</w:t>
      </w:r>
    </w:p>
    <w:p w:rsidR="00773D1B" w:rsidRDefault="00773D1B" w:rsidP="008C5A08">
      <w:pPr>
        <w:pStyle w:val="af7"/>
      </w:pPr>
      <w:r>
        <w:tab/>
      </w:r>
      <w:r>
        <w:tab/>
      </w:r>
      <w:r>
        <w:tab/>
        <w:t>goto begin;</w:t>
      </w:r>
    </w:p>
    <w:p w:rsidR="00773D1B" w:rsidRDefault="00773D1B" w:rsidP="008C5A08">
      <w:pPr>
        <w:pStyle w:val="af7"/>
      </w:pPr>
      <w:r>
        <w:tab/>
      </w:r>
      <w:r>
        <w:tab/>
        <w:t>}</w:t>
      </w:r>
    </w:p>
    <w:p w:rsidR="00773D1B" w:rsidRDefault="00773D1B" w:rsidP="008C5A08">
      <w:pPr>
        <w:pStyle w:val="af7"/>
      </w:pPr>
      <w:r>
        <w:tab/>
        <w:t>}</w:t>
      </w:r>
    </w:p>
    <w:p w:rsidR="00773D1B" w:rsidRDefault="00773D1B" w:rsidP="008C5A08">
      <w:pPr>
        <w:pStyle w:val="af7"/>
      </w:pPr>
      <w:r>
        <w:tab/>
        <w:t>rcu_read_unlock();</w:t>
      </w:r>
    </w:p>
    <w:p w:rsidR="00773D1B" w:rsidRDefault="00773D1B" w:rsidP="008C5A08">
      <w:pPr>
        <w:pStyle w:val="af7"/>
      </w:pPr>
      <w:r>
        <w:tab/>
        <w:t>return result;</w:t>
      </w:r>
    </w:p>
    <w:p w:rsidR="00EF03D1" w:rsidRDefault="00773D1B" w:rsidP="008C5A08">
      <w:pPr>
        <w:pStyle w:val="af7"/>
      </w:pPr>
      <w:r>
        <w:t>}</w:t>
      </w:r>
    </w:p>
    <w:p w:rsidR="00773D1B" w:rsidRDefault="007336E5" w:rsidP="00773D1B">
      <w:pPr>
        <w:ind w:firstLineChars="0" w:firstLine="0"/>
      </w:pPr>
      <w:r>
        <w:t>从上面的代码中</w:t>
      </w:r>
      <w:r>
        <w:rPr>
          <w:rFonts w:hint="eastAsia"/>
        </w:rPr>
        <w:t>，</w:t>
      </w:r>
      <w:r>
        <w:t>可以看到</w:t>
      </w:r>
      <w:r w:rsidR="00EB3131">
        <w:t>匹配</w:t>
      </w:r>
      <w:r w:rsidR="00EB3131">
        <w:t>UDP</w:t>
      </w:r>
      <w:r w:rsidR="00EB3131">
        <w:t>套接字的关键在于</w:t>
      </w:r>
      <w:r w:rsidR="00277813">
        <w:t>对应套接字</w:t>
      </w:r>
      <w:r w:rsidR="00F578FA">
        <w:t>的匹配得分</w:t>
      </w:r>
      <w:r w:rsidR="00F578FA">
        <w:rPr>
          <w:rFonts w:hint="eastAsia"/>
        </w:rPr>
        <w:t>。</w:t>
      </w:r>
      <w:r w:rsidR="007916B8">
        <w:t>第一个</w:t>
      </w:r>
      <w:r w:rsidR="007916B8">
        <w:t>hash</w:t>
      </w:r>
      <w:r w:rsidR="007916B8">
        <w:t>表的得分计算函数为</w:t>
      </w:r>
      <w:r w:rsidR="007916B8">
        <w:rPr>
          <w:rFonts w:hint="eastAsia"/>
        </w:rPr>
        <w:t>compute_score</w:t>
      </w:r>
      <w:r w:rsidR="007916B8">
        <w:rPr>
          <w:rFonts w:hint="eastAsia"/>
        </w:rPr>
        <w:t>：</w:t>
      </w:r>
    </w:p>
    <w:p w:rsidR="007639A7" w:rsidRDefault="007639A7" w:rsidP="008C5A08">
      <w:pPr>
        <w:pStyle w:val="af7"/>
      </w:pPr>
      <w:r>
        <w:t>static inline int compute_score(struct sock *sk, struct net *net, __be32 saddr,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 xml:space="preserve"> unsigned short hnum,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 xml:space="preserve"> __be16 sport, __be32 daddr, __be16 dport, int dif)</w:t>
      </w:r>
    </w:p>
    <w:p w:rsidR="007639A7" w:rsidRDefault="007639A7" w:rsidP="008C5A08">
      <w:pPr>
        <w:pStyle w:val="af7"/>
      </w:pPr>
      <w:r>
        <w:t>{</w:t>
      </w:r>
    </w:p>
    <w:p w:rsidR="007639A7" w:rsidRDefault="007639A7" w:rsidP="008C5A08">
      <w:pPr>
        <w:pStyle w:val="af7"/>
      </w:pPr>
      <w:r>
        <w:tab/>
        <w:t>int score = -1;</w:t>
      </w:r>
    </w:p>
    <w:p w:rsidR="007639A7" w:rsidRDefault="007639A7" w:rsidP="008C5A08">
      <w:pPr>
        <w:pStyle w:val="af7"/>
      </w:pPr>
    </w:p>
    <w:p w:rsidR="00416933" w:rsidRDefault="00416933" w:rsidP="008C5A08">
      <w:pPr>
        <w:pStyle w:val="af7"/>
      </w:pPr>
      <w:r>
        <w:rPr>
          <w:rFonts w:hint="eastAsia"/>
        </w:rPr>
        <w:tab/>
        <w:t xml:space="preserve">/* </w:t>
      </w:r>
      <w:r w:rsidR="0025293C">
        <w:rPr>
          <w:rFonts w:hint="eastAsia"/>
        </w:rPr>
        <w:t>比较名称空间，端口等</w:t>
      </w:r>
      <w:r w:rsidR="0025293C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639A7" w:rsidRDefault="007639A7" w:rsidP="008C5A08">
      <w:pPr>
        <w:pStyle w:val="af7"/>
      </w:pPr>
      <w:r>
        <w:tab/>
        <w:t>if (net_eq(sock_net(sk), net) &amp;&amp; udp_sk(sk)-&gt;udp_port_hash == hnum &amp;&amp;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!ipv6_only_sock(sk)) {</w:t>
      </w:r>
    </w:p>
    <w:p w:rsidR="007639A7" w:rsidRDefault="007639A7" w:rsidP="008C5A08">
      <w:pPr>
        <w:pStyle w:val="af7"/>
      </w:pPr>
      <w:r>
        <w:tab/>
      </w:r>
      <w:r>
        <w:tab/>
        <w:t>struct inet_sock *inet = inet_sk(sk);</w:t>
      </w:r>
    </w:p>
    <w:p w:rsidR="007639A7" w:rsidRDefault="001B48B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套接字指明为</w:t>
      </w:r>
      <w:r w:rsidR="00054A9B">
        <w:rPr>
          <w:rFonts w:hint="eastAsia"/>
        </w:rPr>
        <w:t>P</w:t>
      </w:r>
      <w:r>
        <w:rPr>
          <w:rFonts w:hint="eastAsia"/>
        </w:rPr>
        <w:t>F_INET</w:t>
      </w:r>
      <w:r>
        <w:rPr>
          <w:rFonts w:hint="eastAsia"/>
        </w:rPr>
        <w:t>，加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*/</w:t>
      </w:r>
    </w:p>
    <w:p w:rsidR="007639A7" w:rsidRDefault="007639A7" w:rsidP="008C5A08">
      <w:pPr>
        <w:pStyle w:val="af7"/>
      </w:pPr>
      <w:r>
        <w:lastRenderedPageBreak/>
        <w:tab/>
      </w:r>
      <w:r>
        <w:tab/>
        <w:t>score = (sk-&gt;sk_family == PF_INET ? 1 : 0);</w:t>
      </w:r>
    </w:p>
    <w:p w:rsidR="00C60B3F" w:rsidRDefault="00C60B3F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套接字绑定了接收地址</w:t>
      </w:r>
      <w:r>
        <w:rPr>
          <w:rFonts w:hint="eastAsia"/>
        </w:rPr>
        <w:t xml:space="preserve"> */</w:t>
      </w:r>
    </w:p>
    <w:p w:rsidR="007639A7" w:rsidRDefault="007639A7" w:rsidP="008C5A08">
      <w:pPr>
        <w:pStyle w:val="af7"/>
      </w:pPr>
      <w:r>
        <w:tab/>
      </w:r>
      <w:r>
        <w:tab/>
        <w:t>if (inet-&gt;inet_rcv_saddr) {</w:t>
      </w:r>
    </w:p>
    <w:p w:rsidR="00FA5044" w:rsidRDefault="00FA5044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92488A">
        <w:rPr>
          <w:rFonts w:hint="eastAsia"/>
        </w:rPr>
        <w:t>如果数据包的目的地址与绑定接收地址不符，则分数为</w:t>
      </w:r>
      <w:r w:rsidR="0092488A">
        <w:rPr>
          <w:rFonts w:hint="eastAsia"/>
        </w:rPr>
        <w:t>-1</w:t>
      </w:r>
      <w:r w:rsidR="002F0B02">
        <w:rPr>
          <w:rFonts w:hint="eastAsia"/>
        </w:rPr>
        <w:t>，</w:t>
      </w:r>
      <w:r w:rsidR="009F71BC">
        <w:rPr>
          <w:rFonts w:hint="eastAsia"/>
        </w:rPr>
        <w:t>相同则增加</w:t>
      </w:r>
      <w:r w:rsidR="009F71BC">
        <w:rPr>
          <w:rFonts w:hint="eastAsia"/>
        </w:rPr>
        <w:t>2</w:t>
      </w:r>
      <w:r w:rsidR="009F71BC">
        <w:rPr>
          <w:rFonts w:hint="eastAsia"/>
        </w:rPr>
        <w:t>分</w:t>
      </w:r>
      <w:r w:rsidR="002F0B02">
        <w:rPr>
          <w:rFonts w:hint="eastAsia"/>
        </w:rPr>
        <w:t>。</w:t>
      </w:r>
      <w:r w:rsidR="0092488A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if (inet-&gt;inet_rcv_saddr != daddr)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</w:r>
      <w:r>
        <w:tab/>
        <w:t>return -1;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score += 2;</w:t>
      </w:r>
    </w:p>
    <w:p w:rsidR="007639A7" w:rsidRDefault="007639A7" w:rsidP="008C5A08">
      <w:pPr>
        <w:pStyle w:val="af7"/>
      </w:pPr>
      <w:r>
        <w:tab/>
      </w:r>
      <w:r>
        <w:tab/>
        <w:t>}</w:t>
      </w:r>
    </w:p>
    <w:p w:rsidR="00447F13" w:rsidRDefault="00447F1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E7098D">
        <w:rPr>
          <w:rFonts w:hint="eastAsia"/>
        </w:rPr>
        <w:t>套接字设置了对端目的地址</w:t>
      </w:r>
      <w:r w:rsidR="00E7098D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7639A7" w:rsidRDefault="007639A7" w:rsidP="008C5A08">
      <w:pPr>
        <w:pStyle w:val="af7"/>
      </w:pPr>
      <w:r>
        <w:tab/>
      </w:r>
      <w:r>
        <w:tab/>
        <w:t>if (inet-&gt;inet_daddr) {</w:t>
      </w:r>
    </w:p>
    <w:p w:rsidR="00E3525C" w:rsidRDefault="00E3525C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如果数据包的源地址与设置的目的地址不同，则分数为</w:t>
      </w:r>
      <w:r>
        <w:rPr>
          <w:rFonts w:hint="eastAsia"/>
        </w:rPr>
        <w:t>-1</w:t>
      </w:r>
      <w:r>
        <w:rPr>
          <w:rFonts w:hint="eastAsia"/>
        </w:rPr>
        <w:t>，相同则增加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*/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if (inet-&gt;inet_daddr != saddr)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</w:r>
      <w:r>
        <w:tab/>
        <w:t>return -1;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score += 2;</w:t>
      </w:r>
    </w:p>
    <w:p w:rsidR="007639A7" w:rsidRDefault="007639A7" w:rsidP="008C5A08">
      <w:pPr>
        <w:pStyle w:val="af7"/>
      </w:pPr>
      <w:r>
        <w:tab/>
      </w:r>
      <w:r>
        <w:tab/>
        <w:t>}</w:t>
      </w:r>
    </w:p>
    <w:p w:rsidR="008C7017" w:rsidRDefault="008C7017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套接字设置了对端目的端口</w:t>
      </w:r>
      <w:r>
        <w:rPr>
          <w:rFonts w:hint="eastAsia"/>
        </w:rPr>
        <w:t xml:space="preserve"> */</w:t>
      </w:r>
    </w:p>
    <w:p w:rsidR="007639A7" w:rsidRDefault="007639A7" w:rsidP="008C5A08">
      <w:pPr>
        <w:pStyle w:val="af7"/>
      </w:pPr>
      <w:r>
        <w:tab/>
      </w:r>
      <w:r>
        <w:tab/>
        <w:t>if (inet-&gt;inet_dport) {</w:t>
      </w:r>
    </w:p>
    <w:p w:rsidR="00A02813" w:rsidRDefault="00A0281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如果数据包的源端口与设置的目的端口不同，则分数为</w:t>
      </w:r>
      <w:r>
        <w:rPr>
          <w:rFonts w:hint="eastAsia"/>
        </w:rPr>
        <w:t>-1</w:t>
      </w:r>
      <w:r>
        <w:rPr>
          <w:rFonts w:hint="eastAsia"/>
        </w:rPr>
        <w:t>，相同则增加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*/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if (inet-&gt;inet_dport != sport)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</w:r>
      <w:r>
        <w:tab/>
        <w:t>return -1;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score += 2;</w:t>
      </w:r>
    </w:p>
    <w:p w:rsidR="007639A7" w:rsidRDefault="007639A7" w:rsidP="008C5A08">
      <w:pPr>
        <w:pStyle w:val="af7"/>
      </w:pPr>
      <w:r>
        <w:tab/>
      </w:r>
      <w:r>
        <w:tab/>
        <w:t>}</w:t>
      </w:r>
    </w:p>
    <w:p w:rsidR="005F61F2" w:rsidRDefault="005F61F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套接字绑定了网卡</w:t>
      </w:r>
      <w:r>
        <w:rPr>
          <w:rFonts w:hint="eastAsia"/>
        </w:rPr>
        <w:t xml:space="preserve"> */</w:t>
      </w:r>
    </w:p>
    <w:p w:rsidR="007639A7" w:rsidRDefault="007639A7" w:rsidP="008C5A08">
      <w:pPr>
        <w:pStyle w:val="af7"/>
      </w:pPr>
      <w:r>
        <w:tab/>
      </w:r>
      <w:r>
        <w:tab/>
        <w:t>if (sk-&gt;sk_bound_dev_if) {</w:t>
      </w:r>
    </w:p>
    <w:p w:rsidR="00601C59" w:rsidRDefault="00601C59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如果接受数据包的网卡与绑定网卡不同，则分数为</w:t>
      </w:r>
      <w:r>
        <w:rPr>
          <w:rFonts w:hint="eastAsia"/>
        </w:rPr>
        <w:t>-1</w:t>
      </w:r>
      <w:r>
        <w:rPr>
          <w:rFonts w:hint="eastAsia"/>
        </w:rPr>
        <w:t>，相同则增加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*/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if (sk-&gt;sk_bound_dev_if != dif)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</w:r>
      <w:r>
        <w:tab/>
        <w:t>return -1;</w:t>
      </w:r>
    </w:p>
    <w:p w:rsidR="007639A7" w:rsidRDefault="007639A7" w:rsidP="008C5A08">
      <w:pPr>
        <w:pStyle w:val="af7"/>
      </w:pPr>
      <w:r>
        <w:tab/>
      </w:r>
      <w:r>
        <w:tab/>
      </w:r>
      <w:r>
        <w:tab/>
        <w:t>score += 2;</w:t>
      </w:r>
    </w:p>
    <w:p w:rsidR="007639A7" w:rsidRDefault="007639A7" w:rsidP="008C5A08">
      <w:pPr>
        <w:pStyle w:val="af7"/>
      </w:pPr>
      <w:r>
        <w:tab/>
      </w:r>
      <w:r>
        <w:tab/>
        <w:t>}</w:t>
      </w:r>
    </w:p>
    <w:p w:rsidR="007639A7" w:rsidRDefault="007639A7" w:rsidP="008C5A08">
      <w:pPr>
        <w:pStyle w:val="af7"/>
      </w:pPr>
      <w:r>
        <w:tab/>
        <w:t>}</w:t>
      </w:r>
    </w:p>
    <w:p w:rsidR="007639A7" w:rsidRDefault="007639A7" w:rsidP="008C5A08">
      <w:pPr>
        <w:pStyle w:val="af7"/>
      </w:pPr>
      <w:r>
        <w:tab/>
        <w:t>return score;</w:t>
      </w:r>
    </w:p>
    <w:p w:rsidR="007639A7" w:rsidRDefault="007639A7" w:rsidP="008C5A08">
      <w:pPr>
        <w:pStyle w:val="af7"/>
      </w:pPr>
      <w:r>
        <w:t>}</w:t>
      </w:r>
    </w:p>
    <w:p w:rsidR="007916B8" w:rsidRDefault="008103FC" w:rsidP="00773D1B">
      <w:pPr>
        <w:ind w:firstLineChars="0" w:firstLine="0"/>
      </w:pPr>
      <w:r>
        <w:t>对应第二个</w:t>
      </w:r>
      <w:r>
        <w:t>hash</w:t>
      </w:r>
      <w:r>
        <w:t>来说</w:t>
      </w:r>
      <w:r>
        <w:rPr>
          <w:rFonts w:hint="eastAsia"/>
        </w:rPr>
        <w:t>，</w:t>
      </w:r>
      <w:r>
        <w:t>其匹配分数计算函数为</w:t>
      </w:r>
      <w:r>
        <w:rPr>
          <w:rFonts w:hint="eastAsia"/>
        </w:rPr>
        <w:t>compute_score2</w:t>
      </w:r>
      <w:r w:rsidR="00653739">
        <w:rPr>
          <w:rFonts w:hint="eastAsia"/>
        </w:rPr>
        <w:t>，算法与</w:t>
      </w:r>
      <w:r w:rsidR="00653739">
        <w:rPr>
          <w:rFonts w:hint="eastAsia"/>
        </w:rPr>
        <w:t>compute_score</w:t>
      </w:r>
      <w:r w:rsidR="00653739">
        <w:rPr>
          <w:rFonts w:hint="eastAsia"/>
        </w:rPr>
        <w:t>基本相同。</w:t>
      </w:r>
      <w:r w:rsidR="00DF0934">
        <w:rPr>
          <w:rFonts w:hint="eastAsia"/>
        </w:rPr>
        <w:t>总的来说</w:t>
      </w:r>
      <w:r w:rsidR="00E70969">
        <w:rPr>
          <w:rFonts w:hint="eastAsia"/>
        </w:rPr>
        <w:t>UDP</w:t>
      </w:r>
      <w:r w:rsidR="00E70969">
        <w:rPr>
          <w:rFonts w:hint="eastAsia"/>
        </w:rPr>
        <w:t>的套接字匹配有以下几个条件：</w:t>
      </w:r>
    </w:p>
    <w:p w:rsidR="00E70969" w:rsidRDefault="007529AE" w:rsidP="00773D1B">
      <w:pPr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接收端口：必须匹配；</w:t>
      </w:r>
    </w:p>
    <w:p w:rsidR="007529AE" w:rsidRDefault="007529AE" w:rsidP="00773D1B">
      <w:pPr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接收地址：如绑定了则必须匹配，分值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:rsidR="007529AE" w:rsidRDefault="007529AE" w:rsidP="00773D1B">
      <w:pPr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对端目的地址：如设置了则必须匹配，分值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:rsidR="007529AE" w:rsidRDefault="007529AE" w:rsidP="00773D1B">
      <w:pPr>
        <w:ind w:firstLineChars="0" w:firstLine="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对端目的端口：如设置了则必须匹配，分值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:rsidR="007529AE" w:rsidRDefault="007529AE" w:rsidP="00773D1B">
      <w:pPr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网卡：如绑定了则必须匹配，分值</w:t>
      </w:r>
      <w:r w:rsidR="00295DA1">
        <w:rPr>
          <w:rFonts w:hint="eastAsia"/>
        </w:rPr>
        <w:t>2</w:t>
      </w:r>
      <w:r w:rsidR="00295DA1">
        <w:rPr>
          <w:rFonts w:hint="eastAsia"/>
        </w:rPr>
        <w:t>分；</w:t>
      </w:r>
    </w:p>
    <w:p w:rsidR="00295DA1" w:rsidRDefault="00295DA1" w:rsidP="00773D1B">
      <w:pPr>
        <w:ind w:firstLineChars="0" w:firstLine="0"/>
      </w:pPr>
      <w:r>
        <w:rPr>
          <w:rFonts w:hint="eastAsia"/>
        </w:rPr>
        <w:t xml:space="preserve">6. </w:t>
      </w:r>
      <w:r>
        <w:rPr>
          <w:rFonts w:hint="eastAsia"/>
        </w:rPr>
        <w:t>套接字设置了</w:t>
      </w:r>
      <w:r>
        <w:rPr>
          <w:rFonts w:hint="eastAsia"/>
        </w:rPr>
        <w:t>PF_INET</w:t>
      </w:r>
      <w:r>
        <w:rPr>
          <w:rFonts w:hint="eastAsia"/>
        </w:rPr>
        <w:t>协议族，则分值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:rsidR="007529AE" w:rsidRDefault="004A25DC" w:rsidP="00773D1B">
      <w:pPr>
        <w:ind w:firstLineChars="0" w:firstLine="0"/>
      </w:pPr>
      <w:r>
        <w:rPr>
          <w:rFonts w:hint="eastAsia"/>
        </w:rPr>
        <w:t>根据上面的规则，匹配分值最高的套接字为选中的</w:t>
      </w:r>
      <w:r>
        <w:rPr>
          <w:rFonts w:hint="eastAsia"/>
        </w:rPr>
        <w:t>UDP</w:t>
      </w:r>
      <w:r>
        <w:rPr>
          <w:rFonts w:hint="eastAsia"/>
        </w:rPr>
        <w:t>套接字</w:t>
      </w:r>
      <w:r w:rsidR="00844087">
        <w:rPr>
          <w:rFonts w:hint="eastAsia"/>
        </w:rPr>
        <w:t>，然后内核会将这个数据包加入到该</w:t>
      </w:r>
      <w:r w:rsidR="00844087">
        <w:rPr>
          <w:rFonts w:hint="eastAsia"/>
        </w:rPr>
        <w:t>UDP</w:t>
      </w:r>
      <w:r w:rsidR="00844087">
        <w:rPr>
          <w:rFonts w:hint="eastAsia"/>
        </w:rPr>
        <w:t>套接字的</w:t>
      </w:r>
      <w:r w:rsidR="00342FD6">
        <w:rPr>
          <w:rFonts w:hint="eastAsia"/>
        </w:rPr>
        <w:t>接收队列中。</w:t>
      </w:r>
      <w:r w:rsidR="00D33D61">
        <w:rPr>
          <w:rFonts w:hint="eastAsia"/>
        </w:rPr>
        <w:t>也就是说，及时数据包可以匹配多个</w:t>
      </w:r>
      <w:r w:rsidR="00D33D61">
        <w:rPr>
          <w:rFonts w:hint="eastAsia"/>
        </w:rPr>
        <w:t>UDP</w:t>
      </w:r>
      <w:r w:rsidR="00D33D61">
        <w:rPr>
          <w:rFonts w:hint="eastAsia"/>
        </w:rPr>
        <w:t>套接字（这是很有可能的），那么最终也只有一个最匹配的套接字被选中，只有这个套接字可以收到数据包。</w:t>
      </w:r>
    </w:p>
    <w:p w:rsidR="008103FC" w:rsidRDefault="00103FEE" w:rsidP="00103FEE">
      <w:pPr>
        <w:pStyle w:val="3"/>
        <w:ind w:firstLine="600"/>
      </w:pPr>
      <w:r>
        <w:rPr>
          <w:rFonts w:hint="eastAsia"/>
        </w:rPr>
        <w:t xml:space="preserve">13.5.8 </w:t>
      </w:r>
      <w:r>
        <w:rPr>
          <w:rFonts w:hint="eastAsia"/>
        </w:rPr>
        <w:t>确定</w:t>
      </w:r>
      <w:r>
        <w:rPr>
          <w:rFonts w:hint="eastAsia"/>
        </w:rPr>
        <w:t>TCP</w:t>
      </w:r>
      <w:r>
        <w:rPr>
          <w:rFonts w:hint="eastAsia"/>
        </w:rPr>
        <w:t>套接字</w:t>
      </w:r>
    </w:p>
    <w:p w:rsidR="00103FEE" w:rsidRDefault="00BF69F4" w:rsidP="00BF69F4">
      <w:pPr>
        <w:ind w:firstLineChars="0"/>
      </w:pPr>
      <w:r>
        <w:rPr>
          <w:rFonts w:hint="eastAsia"/>
        </w:rPr>
        <w:t>TCP</w:t>
      </w:r>
      <w:r>
        <w:rPr>
          <w:rFonts w:hint="eastAsia"/>
        </w:rPr>
        <w:t>面向底层接口的处理结构是</w:t>
      </w:r>
    </w:p>
    <w:p w:rsidR="00BF69F4" w:rsidRDefault="00BF69F4" w:rsidP="008C5A08">
      <w:pPr>
        <w:pStyle w:val="af7"/>
      </w:pPr>
      <w:r>
        <w:t>static const struct net_protocol tcp_protocol = {</w:t>
      </w:r>
    </w:p>
    <w:p w:rsidR="00BF69F4" w:rsidRDefault="00BF69F4" w:rsidP="008C5A08">
      <w:pPr>
        <w:pStyle w:val="af7"/>
      </w:pPr>
      <w:r>
        <w:tab/>
        <w:t>.handler =</w:t>
      </w:r>
      <w:r>
        <w:tab/>
        <w:t>tcp_v4_rcv,</w:t>
      </w:r>
    </w:p>
    <w:p w:rsidR="00BF69F4" w:rsidRDefault="00BF69F4" w:rsidP="008C5A08">
      <w:pPr>
        <w:pStyle w:val="af7"/>
      </w:pPr>
      <w:r>
        <w:tab/>
        <w:t>.err_handler =</w:t>
      </w:r>
      <w:r>
        <w:tab/>
        <w:t>tcp_v4_err,</w:t>
      </w:r>
    </w:p>
    <w:p w:rsidR="00BF69F4" w:rsidRDefault="00BF69F4" w:rsidP="008C5A08">
      <w:pPr>
        <w:pStyle w:val="af7"/>
      </w:pPr>
      <w:r>
        <w:tab/>
        <w:t>.gso_send_check = tcp_v4_gso_send_check,</w:t>
      </w:r>
    </w:p>
    <w:p w:rsidR="00BF69F4" w:rsidRDefault="00BF69F4" w:rsidP="008C5A08">
      <w:pPr>
        <w:pStyle w:val="af7"/>
      </w:pPr>
      <w:r>
        <w:tab/>
        <w:t>.gso_segment =</w:t>
      </w:r>
      <w:r>
        <w:tab/>
        <w:t>tcp_tso_segment,</w:t>
      </w:r>
    </w:p>
    <w:p w:rsidR="00BF69F4" w:rsidRDefault="00BF69F4" w:rsidP="008C5A08">
      <w:pPr>
        <w:pStyle w:val="af7"/>
      </w:pPr>
      <w:r>
        <w:tab/>
        <w:t>.gro_receive =</w:t>
      </w:r>
      <w:r>
        <w:tab/>
        <w:t>tcp4_gro_receive,</w:t>
      </w:r>
    </w:p>
    <w:p w:rsidR="00BF69F4" w:rsidRDefault="00BF69F4" w:rsidP="008C5A08">
      <w:pPr>
        <w:pStyle w:val="af7"/>
      </w:pPr>
      <w:r>
        <w:tab/>
        <w:t>.gro_complete =</w:t>
      </w:r>
      <w:r>
        <w:tab/>
        <w:t>tcp4_gro_complete,</w:t>
      </w:r>
    </w:p>
    <w:p w:rsidR="00BF69F4" w:rsidRDefault="00BF69F4" w:rsidP="008C5A08">
      <w:pPr>
        <w:pStyle w:val="af7"/>
      </w:pPr>
      <w:r>
        <w:tab/>
        <w:t>.no_policy =</w:t>
      </w:r>
      <w:r>
        <w:tab/>
        <w:t>1,</w:t>
      </w:r>
    </w:p>
    <w:p w:rsidR="00BF69F4" w:rsidRDefault="00BF69F4" w:rsidP="008C5A08">
      <w:pPr>
        <w:pStyle w:val="af7"/>
      </w:pPr>
      <w:r>
        <w:tab/>
        <w:t>.netns_ok =</w:t>
      </w:r>
      <w:r>
        <w:tab/>
        <w:t>1,</w:t>
      </w:r>
    </w:p>
    <w:p w:rsidR="00BF69F4" w:rsidRPr="00103FEE" w:rsidRDefault="00BF69F4" w:rsidP="008C5A08">
      <w:pPr>
        <w:pStyle w:val="af7"/>
      </w:pPr>
      <w:r>
        <w:t>};</w:t>
      </w:r>
    </w:p>
    <w:p w:rsidR="00103FEE" w:rsidRDefault="000C7331" w:rsidP="00773D1B">
      <w:pPr>
        <w:ind w:firstLineChars="0" w:firstLine="0"/>
      </w:pPr>
      <w:r>
        <w:t>那么</w:t>
      </w:r>
      <w:r>
        <w:rPr>
          <w:rFonts w:hint="eastAsia"/>
        </w:rPr>
        <w:t>，</w:t>
      </w:r>
      <w:r>
        <w:t>如果是</w:t>
      </w:r>
      <w:r>
        <w:t>TCP</w:t>
      </w:r>
      <w:r>
        <w:t>数据包</w:t>
      </w:r>
      <w:r>
        <w:rPr>
          <w:rFonts w:hint="eastAsia"/>
        </w:rPr>
        <w:t>，</w:t>
      </w:r>
      <w:r>
        <w:t>则会进入</w:t>
      </w:r>
      <w:r>
        <w:rPr>
          <w:rFonts w:hint="eastAsia"/>
        </w:rPr>
        <w:t>tcp_v4_rcv</w:t>
      </w:r>
      <w:r>
        <w:rPr>
          <w:rFonts w:hint="eastAsia"/>
        </w:rPr>
        <w:t>：</w:t>
      </w:r>
    </w:p>
    <w:p w:rsidR="001226A5" w:rsidRDefault="001226A5" w:rsidP="008C5A08">
      <w:pPr>
        <w:pStyle w:val="af7"/>
      </w:pPr>
      <w:r>
        <w:t>int tcp_v4_rcv(struct sk_buff *skb)</w:t>
      </w:r>
    </w:p>
    <w:p w:rsidR="001226A5" w:rsidRDefault="001226A5" w:rsidP="008C5A08">
      <w:pPr>
        <w:pStyle w:val="af7"/>
      </w:pPr>
      <w:r>
        <w:t>{</w:t>
      </w:r>
    </w:p>
    <w:p w:rsidR="001226A5" w:rsidRDefault="001226A5" w:rsidP="008C5A08">
      <w:pPr>
        <w:pStyle w:val="af7"/>
      </w:pPr>
      <w:r>
        <w:tab/>
        <w:t>const struct iphdr *iph;</w:t>
      </w:r>
    </w:p>
    <w:p w:rsidR="001226A5" w:rsidRDefault="001226A5" w:rsidP="008C5A08">
      <w:pPr>
        <w:pStyle w:val="af7"/>
      </w:pPr>
      <w:r>
        <w:tab/>
        <w:t>const struct tcphdr *th;</w:t>
      </w:r>
    </w:p>
    <w:p w:rsidR="001226A5" w:rsidRDefault="001226A5" w:rsidP="008C5A08">
      <w:pPr>
        <w:pStyle w:val="af7"/>
      </w:pPr>
      <w:r>
        <w:tab/>
        <w:t>struct sock *sk;</w:t>
      </w:r>
    </w:p>
    <w:p w:rsidR="001226A5" w:rsidRDefault="001226A5" w:rsidP="008C5A08">
      <w:pPr>
        <w:pStyle w:val="af7"/>
      </w:pPr>
      <w:r>
        <w:tab/>
        <w:t>int ret;</w:t>
      </w:r>
    </w:p>
    <w:p w:rsidR="001226A5" w:rsidRDefault="001226A5" w:rsidP="008C5A08">
      <w:pPr>
        <w:pStyle w:val="af7"/>
      </w:pPr>
      <w:r>
        <w:tab/>
        <w:t>struct net *net = dev_net(skb-&gt;dev);</w:t>
      </w:r>
    </w:p>
    <w:p w:rsidR="001226A5" w:rsidRDefault="001226A5" w:rsidP="008C5A08">
      <w:pPr>
        <w:pStyle w:val="af7"/>
      </w:pPr>
    </w:p>
    <w:p w:rsidR="0067420A" w:rsidRDefault="0067420A" w:rsidP="008C5A08">
      <w:pPr>
        <w:pStyle w:val="af7"/>
      </w:pPr>
      <w:r>
        <w:rPr>
          <w:rFonts w:hint="eastAsia"/>
        </w:rPr>
        <w:tab/>
        <w:t xml:space="preserve">/* </w:t>
      </w:r>
      <w:r w:rsidR="00C345B9">
        <w:rPr>
          <w:rFonts w:hint="eastAsia"/>
        </w:rPr>
        <w:t>丢弃不是发给自己的数据包</w:t>
      </w:r>
      <w:r w:rsidR="00C345B9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1226A5" w:rsidRDefault="001226A5" w:rsidP="008C5A08">
      <w:pPr>
        <w:pStyle w:val="af7"/>
      </w:pPr>
      <w:r>
        <w:tab/>
        <w:t>if (skb-&gt;pkt_type != PACKET_HOST)</w:t>
      </w:r>
    </w:p>
    <w:p w:rsidR="001226A5" w:rsidRDefault="001226A5" w:rsidP="008C5A08">
      <w:pPr>
        <w:pStyle w:val="af7"/>
      </w:pPr>
      <w:r>
        <w:tab/>
      </w:r>
      <w:r>
        <w:tab/>
        <w:t>goto discard_it;</w:t>
      </w:r>
    </w:p>
    <w:p w:rsidR="001226A5" w:rsidRDefault="001226A5" w:rsidP="008C5A08">
      <w:pPr>
        <w:pStyle w:val="af7"/>
      </w:pPr>
    </w:p>
    <w:p w:rsidR="001226A5" w:rsidRDefault="001226A5" w:rsidP="008C5A08">
      <w:pPr>
        <w:pStyle w:val="af7"/>
      </w:pPr>
      <w:r>
        <w:tab/>
        <w:t>/* Count it even if it's bad */</w:t>
      </w:r>
    </w:p>
    <w:p w:rsidR="001226A5" w:rsidRDefault="001226A5" w:rsidP="008C5A08">
      <w:pPr>
        <w:pStyle w:val="af7"/>
      </w:pPr>
      <w:r>
        <w:tab/>
        <w:t>TCP_INC_STATS_BH(net, TCP_MIB_INSEGS);</w:t>
      </w:r>
    </w:p>
    <w:p w:rsidR="001226A5" w:rsidRDefault="001226A5" w:rsidP="008C5A08">
      <w:pPr>
        <w:pStyle w:val="af7"/>
      </w:pPr>
    </w:p>
    <w:p w:rsidR="0049491C" w:rsidRDefault="0049491C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检查数据包至少要有</w:t>
      </w:r>
      <w:r>
        <w:rPr>
          <w:rFonts w:hint="eastAsia"/>
        </w:rPr>
        <w:t>TCP</w:t>
      </w:r>
      <w:r>
        <w:rPr>
          <w:rFonts w:hint="eastAsia"/>
        </w:rPr>
        <w:t>固定首部的大小</w:t>
      </w:r>
      <w:r>
        <w:rPr>
          <w:rFonts w:hint="eastAsia"/>
        </w:rPr>
        <w:t xml:space="preserve"> */</w:t>
      </w:r>
    </w:p>
    <w:p w:rsidR="001226A5" w:rsidRDefault="001226A5" w:rsidP="008C5A08">
      <w:pPr>
        <w:pStyle w:val="af7"/>
      </w:pPr>
      <w:r>
        <w:tab/>
        <w:t>if (!pskb_may_pull(skb, sizeof(struct tcphdr)))</w:t>
      </w:r>
    </w:p>
    <w:p w:rsidR="001226A5" w:rsidRDefault="001226A5" w:rsidP="008C5A08">
      <w:pPr>
        <w:pStyle w:val="af7"/>
      </w:pPr>
      <w:r>
        <w:tab/>
      </w:r>
      <w:r>
        <w:tab/>
        <w:t>goto discard_it;</w:t>
      </w:r>
    </w:p>
    <w:p w:rsidR="001226A5" w:rsidRDefault="001226A5" w:rsidP="008C5A08">
      <w:pPr>
        <w:pStyle w:val="af7"/>
      </w:pPr>
    </w:p>
    <w:p w:rsidR="00D45AFE" w:rsidRDefault="00D45AFE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获得</w:t>
      </w:r>
      <w:r>
        <w:rPr>
          <w:rFonts w:hint="eastAsia"/>
        </w:rPr>
        <w:t>TCP</w:t>
      </w:r>
      <w:r w:rsidR="00496E5E">
        <w:rPr>
          <w:rFonts w:hint="eastAsia"/>
        </w:rPr>
        <w:t>首部地址</w:t>
      </w:r>
      <w:r>
        <w:rPr>
          <w:rFonts w:hint="eastAsia"/>
        </w:rPr>
        <w:t xml:space="preserve"> */</w:t>
      </w:r>
    </w:p>
    <w:p w:rsidR="001226A5" w:rsidRDefault="001226A5" w:rsidP="008C5A08">
      <w:pPr>
        <w:pStyle w:val="af7"/>
      </w:pPr>
      <w:r>
        <w:tab/>
        <w:t>th = tcp_hdr(skb);</w:t>
      </w:r>
    </w:p>
    <w:p w:rsidR="001226A5" w:rsidRDefault="001226A5" w:rsidP="008C5A08">
      <w:pPr>
        <w:pStyle w:val="af7"/>
      </w:pPr>
    </w:p>
    <w:p w:rsidR="00F96544" w:rsidRDefault="00F96544" w:rsidP="008C5A08">
      <w:pPr>
        <w:pStyle w:val="af7"/>
      </w:pPr>
      <w:r>
        <w:rPr>
          <w:rFonts w:hint="eastAsia"/>
        </w:rPr>
        <w:tab/>
        <w:t>/*</w:t>
      </w:r>
      <w:r w:rsidR="004906A2">
        <w:rPr>
          <w:rFonts w:hint="eastAsia"/>
        </w:rPr>
        <w:t xml:space="preserve"> </w:t>
      </w:r>
      <w:r w:rsidR="001F0680">
        <w:rPr>
          <w:rFonts w:hint="eastAsia"/>
        </w:rPr>
        <w:t>检查</w:t>
      </w:r>
      <w:r w:rsidR="00287ABC">
        <w:rPr>
          <w:rFonts w:hint="eastAsia"/>
        </w:rPr>
        <w:t>TCP</w:t>
      </w:r>
      <w:r w:rsidR="00287ABC">
        <w:rPr>
          <w:rFonts w:hint="eastAsia"/>
        </w:rPr>
        <w:t>的数据偏移量</w:t>
      </w:r>
      <w:r w:rsidR="00103AA5">
        <w:rPr>
          <w:rFonts w:hint="eastAsia"/>
        </w:rPr>
        <w:t>是否合法</w:t>
      </w:r>
      <w:r>
        <w:rPr>
          <w:rFonts w:hint="eastAsia"/>
        </w:rPr>
        <w:t xml:space="preserve"> </w:t>
      </w:r>
      <w:r w:rsidR="00A55759">
        <w:rPr>
          <w:rFonts w:hint="eastAsia"/>
        </w:rPr>
        <w:t>，不能小于</w:t>
      </w:r>
      <w:r w:rsidR="00A55759">
        <w:rPr>
          <w:rFonts w:hint="eastAsia"/>
        </w:rPr>
        <w:t>TCP</w:t>
      </w:r>
      <w:r w:rsidR="00A55759">
        <w:rPr>
          <w:rFonts w:hint="eastAsia"/>
        </w:rPr>
        <w:t>首部固定大小</w:t>
      </w:r>
      <w:r w:rsidR="00A55759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1226A5" w:rsidRDefault="001226A5" w:rsidP="008C5A08">
      <w:pPr>
        <w:pStyle w:val="af7"/>
      </w:pPr>
      <w:r>
        <w:tab/>
        <w:t>if (th-&gt;doff &lt; sizeof(struct tcphdr) / 4)</w:t>
      </w:r>
    </w:p>
    <w:p w:rsidR="001226A5" w:rsidRDefault="001226A5" w:rsidP="008C5A08">
      <w:pPr>
        <w:pStyle w:val="af7"/>
      </w:pPr>
      <w:r>
        <w:tab/>
      </w:r>
      <w:r>
        <w:tab/>
        <w:t>goto bad_packet;</w:t>
      </w:r>
    </w:p>
    <w:p w:rsidR="00676AC4" w:rsidRDefault="00676AC4" w:rsidP="008C5A08">
      <w:pPr>
        <w:pStyle w:val="af7"/>
      </w:pPr>
    </w:p>
    <w:p w:rsidR="007E7FAD" w:rsidRDefault="007E7FAD" w:rsidP="008C5A08">
      <w:pPr>
        <w:pStyle w:val="af7"/>
      </w:pPr>
      <w:r>
        <w:rPr>
          <w:rFonts w:hint="eastAsia"/>
        </w:rPr>
        <w:tab/>
        <w:t>/*</w:t>
      </w:r>
      <w:r w:rsidR="00676AC4">
        <w:rPr>
          <w:rFonts w:hint="eastAsia"/>
        </w:rPr>
        <w:t xml:space="preserve"> </w:t>
      </w:r>
      <w:r w:rsidR="00676AC4">
        <w:rPr>
          <w:rFonts w:hint="eastAsia"/>
        </w:rPr>
        <w:t>检查</w:t>
      </w:r>
      <w:r w:rsidR="005A1122">
        <w:rPr>
          <w:rFonts w:hint="eastAsia"/>
        </w:rPr>
        <w:t>数据包</w:t>
      </w:r>
      <w:r w:rsidR="00210ED7">
        <w:rPr>
          <w:rFonts w:hint="eastAsia"/>
        </w:rPr>
        <w:t>的大小是否满足</w:t>
      </w:r>
      <w:r w:rsidR="00210ED7">
        <w:rPr>
          <w:rFonts w:hint="eastAsia"/>
        </w:rPr>
        <w:t>TCP</w:t>
      </w:r>
      <w:r w:rsidR="00210ED7">
        <w:rPr>
          <w:rFonts w:hint="eastAsia"/>
        </w:rPr>
        <w:t>指定的数据偏移位置</w:t>
      </w:r>
      <w:r>
        <w:rPr>
          <w:rFonts w:hint="eastAsia"/>
        </w:rPr>
        <w:t xml:space="preserve"> */</w:t>
      </w:r>
    </w:p>
    <w:p w:rsidR="001226A5" w:rsidRDefault="001226A5" w:rsidP="008C5A08">
      <w:pPr>
        <w:pStyle w:val="af7"/>
      </w:pPr>
      <w:r>
        <w:tab/>
        <w:t>if (!pskb_may_pull(skb, th-&gt;doff * 4))</w:t>
      </w:r>
    </w:p>
    <w:p w:rsidR="001226A5" w:rsidRDefault="001226A5" w:rsidP="008C5A08">
      <w:pPr>
        <w:pStyle w:val="af7"/>
      </w:pPr>
      <w:r>
        <w:tab/>
      </w:r>
      <w:r>
        <w:tab/>
        <w:t>goto discard_it;</w:t>
      </w:r>
    </w:p>
    <w:p w:rsidR="001226A5" w:rsidRDefault="001226A5" w:rsidP="008C5A08">
      <w:pPr>
        <w:pStyle w:val="af7"/>
      </w:pPr>
    </w:p>
    <w:p w:rsidR="00287272" w:rsidRDefault="001226A5" w:rsidP="008C5A08">
      <w:pPr>
        <w:pStyle w:val="af7"/>
      </w:pPr>
      <w:r>
        <w:tab/>
      </w:r>
    </w:p>
    <w:p w:rsidR="001226A5" w:rsidRDefault="00287272" w:rsidP="008C5A08">
      <w:pPr>
        <w:pStyle w:val="af7"/>
      </w:pPr>
      <w:r>
        <w:rPr>
          <w:rFonts w:hint="eastAsia"/>
        </w:rPr>
        <w:tab/>
        <w:t>/*</w:t>
      </w:r>
      <w:r w:rsidR="004A6CB7">
        <w:rPr>
          <w:rFonts w:hint="eastAsia"/>
        </w:rPr>
        <w:t xml:space="preserve"> </w:t>
      </w:r>
      <w:r w:rsidR="00213F1E">
        <w:rPr>
          <w:rFonts w:hint="eastAsia"/>
        </w:rPr>
        <w:t>如果需要检查检验和，则进行校验和初始化</w:t>
      </w:r>
      <w:r>
        <w:rPr>
          <w:rFonts w:hint="eastAsia"/>
        </w:rPr>
        <w:t xml:space="preserve"> */</w:t>
      </w:r>
    </w:p>
    <w:p w:rsidR="001226A5" w:rsidRDefault="001226A5" w:rsidP="008C5A08">
      <w:pPr>
        <w:pStyle w:val="af7"/>
      </w:pPr>
      <w:r>
        <w:tab/>
        <w:t>if (!skb_csum_unnecessary(skb) &amp;&amp; tcp_v4_checksum_init(skb))</w:t>
      </w:r>
    </w:p>
    <w:p w:rsidR="001226A5" w:rsidRDefault="001226A5" w:rsidP="008C5A08">
      <w:pPr>
        <w:pStyle w:val="af7"/>
      </w:pPr>
      <w:r>
        <w:tab/>
      </w:r>
      <w:r>
        <w:tab/>
        <w:t>goto bad_packet;</w:t>
      </w:r>
    </w:p>
    <w:p w:rsidR="001226A5" w:rsidRDefault="001226A5" w:rsidP="008C5A08">
      <w:pPr>
        <w:pStyle w:val="af7"/>
      </w:pPr>
    </w:p>
    <w:p w:rsidR="002702E4" w:rsidRDefault="002702E4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因为</w:t>
      </w:r>
      <w:r>
        <w:rPr>
          <w:rFonts w:hint="eastAsia"/>
        </w:rPr>
        <w:t>skb</w:t>
      </w:r>
      <w:r>
        <w:rPr>
          <w:rFonts w:hint="eastAsia"/>
        </w:rPr>
        <w:t>可能会重新申请，所以需要重新得到</w:t>
      </w:r>
      <w:r>
        <w:rPr>
          <w:rFonts w:hint="eastAsia"/>
        </w:rPr>
        <w:t>TCP</w:t>
      </w:r>
      <w:r>
        <w:rPr>
          <w:rFonts w:hint="eastAsia"/>
        </w:rPr>
        <w:t>首部</w:t>
      </w:r>
      <w:r>
        <w:rPr>
          <w:rFonts w:hint="eastAsia"/>
        </w:rPr>
        <w:t xml:space="preserve"> */</w:t>
      </w:r>
    </w:p>
    <w:p w:rsidR="001226A5" w:rsidRDefault="001226A5" w:rsidP="008C5A08">
      <w:pPr>
        <w:pStyle w:val="af7"/>
      </w:pPr>
      <w:r>
        <w:tab/>
        <w:t>th = tcp_hdr(skb);</w:t>
      </w:r>
    </w:p>
    <w:p w:rsidR="001226A5" w:rsidRDefault="001226A5" w:rsidP="008C5A08">
      <w:pPr>
        <w:pStyle w:val="af7"/>
      </w:pPr>
      <w:r>
        <w:tab/>
        <w:t>iph = ip_hdr(skb);</w:t>
      </w:r>
    </w:p>
    <w:p w:rsidR="008402D0" w:rsidRDefault="008402D0" w:rsidP="008C5A08">
      <w:pPr>
        <w:pStyle w:val="af7"/>
      </w:pPr>
      <w:r>
        <w:rPr>
          <w:rFonts w:hint="eastAsia"/>
        </w:rPr>
        <w:tab/>
        <w:t xml:space="preserve">/* </w:t>
      </w:r>
      <w:r w:rsidR="00956C80">
        <w:rPr>
          <w:rFonts w:hint="eastAsia"/>
        </w:rPr>
        <w:t>根据</w:t>
      </w:r>
      <w:r w:rsidR="00956C80">
        <w:rPr>
          <w:rFonts w:hint="eastAsia"/>
        </w:rPr>
        <w:t>TCP</w:t>
      </w:r>
      <w:r w:rsidR="00956C80">
        <w:rPr>
          <w:rFonts w:hint="eastAsia"/>
        </w:rPr>
        <w:t>报文信息，设置</w:t>
      </w:r>
      <w:r w:rsidR="00956C80">
        <w:rPr>
          <w:rFonts w:hint="eastAsia"/>
        </w:rPr>
        <w:t>skb</w:t>
      </w:r>
      <w:r w:rsidR="00956C80">
        <w:rPr>
          <w:rFonts w:hint="eastAsia"/>
        </w:rPr>
        <w:t>的</w:t>
      </w:r>
      <w:r w:rsidR="00956C80">
        <w:rPr>
          <w:rFonts w:hint="eastAsia"/>
        </w:rPr>
        <w:t>TCP</w:t>
      </w:r>
      <w:r w:rsidR="00956C80">
        <w:rPr>
          <w:rFonts w:hint="eastAsia"/>
        </w:rPr>
        <w:t>控制块</w:t>
      </w:r>
      <w:r w:rsidR="00956C8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1226A5" w:rsidRDefault="001226A5" w:rsidP="008C5A08">
      <w:pPr>
        <w:pStyle w:val="af7"/>
      </w:pPr>
      <w:r>
        <w:tab/>
        <w:t>TCP_SKB_CB(skb)-&gt;seq = ntohl(th-&gt;seq);</w:t>
      </w:r>
    </w:p>
    <w:p w:rsidR="001226A5" w:rsidRDefault="001226A5" w:rsidP="008C5A08">
      <w:pPr>
        <w:pStyle w:val="af7"/>
      </w:pPr>
      <w:r>
        <w:tab/>
        <w:t>TCP_SKB_CB(skb)-&gt;end_seq = (TCP_SKB_CB(skb)-&gt;seq + th-&gt;syn + th-&gt;fin +</w:t>
      </w:r>
    </w:p>
    <w:p w:rsidR="001226A5" w:rsidRDefault="001226A5" w:rsidP="008C5A08">
      <w:pPr>
        <w:pStyle w:val="af7"/>
      </w:pPr>
      <w:r>
        <w:tab/>
      </w:r>
      <w:r>
        <w:tab/>
      </w:r>
      <w:r>
        <w:tab/>
      </w:r>
      <w:r>
        <w:tab/>
        <w:t xml:space="preserve">    skb-&gt;len - th-&gt;doff * 4);</w:t>
      </w:r>
    </w:p>
    <w:p w:rsidR="001226A5" w:rsidRDefault="001226A5" w:rsidP="008C5A08">
      <w:pPr>
        <w:pStyle w:val="af7"/>
      </w:pPr>
      <w:r>
        <w:tab/>
        <w:t>TCP_SKB_CB(skb)-&gt;ack_seq = ntohl(th-&gt;ack_seq);</w:t>
      </w:r>
    </w:p>
    <w:p w:rsidR="001226A5" w:rsidRDefault="001226A5" w:rsidP="008C5A08">
      <w:pPr>
        <w:pStyle w:val="af7"/>
      </w:pPr>
      <w:r>
        <w:tab/>
        <w:t>TCP_SKB_CB(skb)-&gt;when</w:t>
      </w:r>
      <w:r>
        <w:tab/>
        <w:t xml:space="preserve"> = 0;</w:t>
      </w:r>
    </w:p>
    <w:p w:rsidR="001226A5" w:rsidRDefault="001226A5" w:rsidP="008C5A08">
      <w:pPr>
        <w:pStyle w:val="af7"/>
      </w:pPr>
      <w:r>
        <w:tab/>
        <w:t>TCP_SKB_CB(skb)-&gt;ip_dsfield = ipv4_get_dsfield(iph);</w:t>
      </w:r>
    </w:p>
    <w:p w:rsidR="001226A5" w:rsidRDefault="001226A5" w:rsidP="008C5A08">
      <w:pPr>
        <w:pStyle w:val="af7"/>
      </w:pPr>
      <w:r>
        <w:tab/>
        <w:t>TCP_SKB_CB(skb)-&gt;sacked</w:t>
      </w:r>
      <w:r>
        <w:tab/>
        <w:t xml:space="preserve"> = 0;</w:t>
      </w:r>
    </w:p>
    <w:p w:rsidR="001226A5" w:rsidRDefault="001226A5" w:rsidP="008C5A08">
      <w:pPr>
        <w:pStyle w:val="af7"/>
      </w:pPr>
    </w:p>
    <w:p w:rsidR="00675437" w:rsidRDefault="00675437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查找匹配的</w:t>
      </w:r>
      <w:r>
        <w:rPr>
          <w:rFonts w:hint="eastAsia"/>
        </w:rPr>
        <w:t>TCP</w:t>
      </w:r>
      <w:r>
        <w:rPr>
          <w:rFonts w:hint="eastAsia"/>
        </w:rPr>
        <w:t>套接字</w:t>
      </w:r>
      <w:r>
        <w:rPr>
          <w:rFonts w:hint="eastAsia"/>
        </w:rPr>
        <w:t xml:space="preserve"> */</w:t>
      </w:r>
    </w:p>
    <w:p w:rsidR="001226A5" w:rsidRDefault="001226A5" w:rsidP="008C5A08">
      <w:pPr>
        <w:pStyle w:val="af7"/>
      </w:pPr>
      <w:r>
        <w:tab/>
        <w:t>sk = __inet_lookup_skb(&amp;tcp_hashinfo, skb, th-&gt;source, th-&gt;dest);</w:t>
      </w:r>
    </w:p>
    <w:p w:rsidR="001226A5" w:rsidRDefault="001226A5" w:rsidP="008C5A08">
      <w:pPr>
        <w:pStyle w:val="af7"/>
      </w:pPr>
      <w:r>
        <w:tab/>
        <w:t>if (!sk)</w:t>
      </w:r>
    </w:p>
    <w:p w:rsidR="001226A5" w:rsidRDefault="001226A5" w:rsidP="008C5A08">
      <w:pPr>
        <w:pStyle w:val="af7"/>
      </w:pPr>
      <w:r>
        <w:tab/>
      </w:r>
      <w:r>
        <w:tab/>
        <w:t>goto no_tcp_socket;</w:t>
      </w:r>
    </w:p>
    <w:p w:rsidR="001226A5" w:rsidRDefault="001226A5" w:rsidP="008C5A08">
      <w:pPr>
        <w:pStyle w:val="af7"/>
      </w:pPr>
    </w:p>
    <w:p w:rsidR="00800A7E" w:rsidRDefault="00800A7E" w:rsidP="008C5A08">
      <w:pPr>
        <w:pStyle w:val="af7"/>
      </w:pPr>
      <w:r>
        <w:rPr>
          <w:rFonts w:hint="eastAsia"/>
        </w:rPr>
        <w:tab/>
        <w:t xml:space="preserve">/* </w:t>
      </w:r>
      <w:r>
        <w:rPr>
          <w:rFonts w:hint="eastAsia"/>
        </w:rPr>
        <w:t>找到匹配的套接字开始处理</w:t>
      </w:r>
      <w:r w:rsidR="00185CBC">
        <w:rPr>
          <w:rFonts w:hint="eastAsia"/>
        </w:rPr>
        <w:t>，</w:t>
      </w:r>
      <w:r w:rsidR="00FA52BF">
        <w:rPr>
          <w:rFonts w:hint="eastAsia"/>
        </w:rPr>
        <w:t>不是本文重点，因此省略后面的分析</w:t>
      </w:r>
      <w:r>
        <w:rPr>
          <w:rFonts w:hint="eastAsia"/>
        </w:rPr>
        <w:t xml:space="preserve"> */</w:t>
      </w:r>
    </w:p>
    <w:p w:rsidR="00185CBC" w:rsidRDefault="001226A5" w:rsidP="008C5A08">
      <w:pPr>
        <w:pStyle w:val="af7"/>
      </w:pPr>
      <w:r>
        <w:t>process:</w:t>
      </w:r>
    </w:p>
    <w:p w:rsidR="001226A5" w:rsidRDefault="00CD7F59" w:rsidP="008C5A08">
      <w:pPr>
        <w:pStyle w:val="af7"/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 xml:space="preserve"> </w:t>
      </w:r>
      <w:r>
        <w:t>……</w:t>
      </w:r>
    </w:p>
    <w:p w:rsidR="000C7331" w:rsidRDefault="001226A5" w:rsidP="008C5A08">
      <w:pPr>
        <w:pStyle w:val="af7"/>
      </w:pPr>
      <w:r>
        <w:t>}</w:t>
      </w:r>
    </w:p>
    <w:p w:rsidR="00773D1B" w:rsidRDefault="00451E43" w:rsidP="00773D1B">
      <w:pPr>
        <w:ind w:firstLineChars="0" w:firstLine="0"/>
      </w:pPr>
      <w:r>
        <w:t>进入</w:t>
      </w:r>
      <w:r>
        <w:rPr>
          <w:rFonts w:hint="eastAsia"/>
        </w:rPr>
        <w:t>__inet_lookup_skb</w:t>
      </w:r>
      <w:r w:rsidR="00A35CF1">
        <w:rPr>
          <w:rFonts w:hint="eastAsia"/>
        </w:rPr>
        <w:t>-&gt;</w:t>
      </w:r>
      <w:r w:rsidR="00A35CF1" w:rsidRPr="00A35CF1">
        <w:t>__inet_lookup</w:t>
      </w:r>
      <w:r>
        <w:rPr>
          <w:rFonts w:hint="eastAsia"/>
        </w:rPr>
        <w:t>，</w:t>
      </w:r>
    </w:p>
    <w:p w:rsidR="009B0CB0" w:rsidRDefault="009B0CB0" w:rsidP="008C5A08">
      <w:pPr>
        <w:pStyle w:val="af7"/>
      </w:pPr>
      <w:r>
        <w:t>static inline struct sock *__inet_lookup(struct net *net,</w:t>
      </w:r>
    </w:p>
    <w:p w:rsidR="009B0CB0" w:rsidRDefault="009B0CB0" w:rsidP="008C5A08">
      <w:pPr>
        <w:pStyle w:val="af7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struct inet_hashinfo *hashinfo,</w:t>
      </w:r>
    </w:p>
    <w:p w:rsidR="009B0CB0" w:rsidRDefault="009B0CB0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const __be32 saddr, const __be16 sport,</w:t>
      </w:r>
    </w:p>
    <w:p w:rsidR="009B0CB0" w:rsidRDefault="009B0CB0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const __be32 daddr, const __be16 dport,</w:t>
      </w:r>
    </w:p>
    <w:p w:rsidR="009B0CB0" w:rsidRDefault="009B0CB0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const int dif)</w:t>
      </w:r>
    </w:p>
    <w:p w:rsidR="009B0CB0" w:rsidRDefault="009B0CB0" w:rsidP="008C5A08">
      <w:pPr>
        <w:pStyle w:val="af7"/>
      </w:pPr>
      <w:r>
        <w:t>{</w:t>
      </w:r>
    </w:p>
    <w:p w:rsidR="009B0CB0" w:rsidRDefault="009B0CB0" w:rsidP="008C5A08">
      <w:pPr>
        <w:pStyle w:val="af7"/>
      </w:pPr>
      <w:r>
        <w:tab/>
        <w:t>u16 hnum = ntohs(dport);</w:t>
      </w:r>
    </w:p>
    <w:p w:rsidR="00B82C86" w:rsidRDefault="00B82C86" w:rsidP="008C5A08">
      <w:pPr>
        <w:pStyle w:val="af7"/>
      </w:pPr>
      <w:r>
        <w:rPr>
          <w:rFonts w:hint="eastAsia"/>
        </w:rPr>
        <w:tab/>
        <w:t xml:space="preserve">/* </w:t>
      </w:r>
      <w:r w:rsidR="007A2A30">
        <w:rPr>
          <w:rFonts w:hint="eastAsia"/>
        </w:rPr>
        <w:t>先在已连接的套接字进行查找</w:t>
      </w:r>
      <w:r w:rsidR="007A2A3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9B0CB0" w:rsidRDefault="009B0CB0" w:rsidP="008C5A08">
      <w:pPr>
        <w:pStyle w:val="af7"/>
      </w:pPr>
      <w:r>
        <w:tab/>
        <w:t>struct sock *sk = __inet_lookup_established(net, hashinfo,</w:t>
      </w:r>
    </w:p>
    <w:p w:rsidR="009B0CB0" w:rsidRDefault="009B0CB0" w:rsidP="008C5A08">
      <w:pPr>
        <w:pStyle w:val="af7"/>
      </w:pPr>
      <w:r>
        <w:tab/>
      </w:r>
      <w:r>
        <w:tab/>
      </w:r>
      <w:r>
        <w:tab/>
      </w:r>
      <w:r>
        <w:tab/>
        <w:t>saddr, sport, daddr, hnum, dif);</w:t>
      </w:r>
    </w:p>
    <w:p w:rsidR="009B0CB0" w:rsidRDefault="009B0CB0" w:rsidP="008C5A08">
      <w:pPr>
        <w:pStyle w:val="af7"/>
      </w:pPr>
    </w:p>
    <w:p w:rsidR="00886856" w:rsidRDefault="00886856" w:rsidP="008C5A08">
      <w:pPr>
        <w:pStyle w:val="af7"/>
      </w:pPr>
      <w:r>
        <w:rPr>
          <w:rFonts w:hint="eastAsia"/>
        </w:rPr>
        <w:tab/>
        <w:t xml:space="preserve">/* </w:t>
      </w:r>
      <w:r w:rsidR="007F2C0D">
        <w:rPr>
          <w:rFonts w:hint="eastAsia"/>
        </w:rPr>
        <w:t>优先使用已连接的套接字，若没有则在监听的套接字中进行查找</w:t>
      </w:r>
      <w:r w:rsidR="007F2C0D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9B0CB0" w:rsidRDefault="009B0CB0" w:rsidP="008C5A08">
      <w:pPr>
        <w:pStyle w:val="af7"/>
      </w:pPr>
      <w:r>
        <w:tab/>
        <w:t>return sk ? : __inet_lookup_listener(net, hashinfo, daddr, hnum, dif);</w:t>
      </w:r>
    </w:p>
    <w:p w:rsidR="009B0CB0" w:rsidRDefault="009B0CB0" w:rsidP="008C5A08">
      <w:pPr>
        <w:pStyle w:val="af7"/>
      </w:pPr>
      <w:r>
        <w:t>}</w:t>
      </w:r>
    </w:p>
    <w:p w:rsidR="00451E43" w:rsidRDefault="007F7991" w:rsidP="00773D1B">
      <w:pPr>
        <w:ind w:firstLineChars="0" w:firstLine="0"/>
      </w:pPr>
      <w:r>
        <w:t>那么</w:t>
      </w:r>
      <w:r>
        <w:rPr>
          <w:rFonts w:hint="eastAsia"/>
        </w:rPr>
        <w:t>，</w:t>
      </w:r>
      <w:r>
        <w:t>我们先看</w:t>
      </w:r>
      <w:r w:rsidR="003B5D08" w:rsidRPr="003B5D08">
        <w:t>__inet_lookup_established</w:t>
      </w:r>
      <w:r w:rsidR="003B5D08">
        <w:rPr>
          <w:rFonts w:hint="eastAsia"/>
        </w:rPr>
        <w:t>，</w:t>
      </w:r>
    </w:p>
    <w:p w:rsidR="0050446D" w:rsidRDefault="0050446D" w:rsidP="008C5A08">
      <w:pPr>
        <w:pStyle w:val="af7"/>
      </w:pPr>
      <w:r>
        <w:t>struct sock * __inet_lookup_established(struct net *net,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 xml:space="preserve">  struct inet_hashinfo *hashinfo,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 xml:space="preserve">  const __be32 saddr, const __be16 sport,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 xml:space="preserve">  const __be32 daddr, const u16 hnum,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 xml:space="preserve">  const int dif)</w:t>
      </w:r>
    </w:p>
    <w:p w:rsidR="0050446D" w:rsidRDefault="0050446D" w:rsidP="008C5A08">
      <w:pPr>
        <w:pStyle w:val="af7"/>
      </w:pPr>
      <w:r>
        <w:t>{</w:t>
      </w:r>
    </w:p>
    <w:p w:rsidR="0050446D" w:rsidRDefault="0050446D" w:rsidP="008C5A08">
      <w:pPr>
        <w:pStyle w:val="af7"/>
      </w:pPr>
      <w:r>
        <w:tab/>
        <w:t>INET_ADDR_COOKIE(acookie, saddr, daddr)</w:t>
      </w:r>
    </w:p>
    <w:p w:rsidR="0050446D" w:rsidRDefault="0050446D" w:rsidP="008C5A08">
      <w:pPr>
        <w:pStyle w:val="af7"/>
      </w:pPr>
      <w:r>
        <w:tab/>
        <w:t>const __portpair ports = INET_COMBINED_PORTS(sport, hnum);</w:t>
      </w:r>
    </w:p>
    <w:p w:rsidR="0050446D" w:rsidRDefault="0050446D" w:rsidP="008C5A08">
      <w:pPr>
        <w:pStyle w:val="af7"/>
      </w:pPr>
      <w:r>
        <w:tab/>
        <w:t>struct sock *sk;</w:t>
      </w:r>
    </w:p>
    <w:p w:rsidR="0050446D" w:rsidRDefault="0050446D" w:rsidP="008C5A08">
      <w:pPr>
        <w:pStyle w:val="af7"/>
      </w:pPr>
      <w:r>
        <w:tab/>
        <w:t>const struct hlist_nulls_node *node;</w:t>
      </w:r>
    </w:p>
    <w:p w:rsidR="0050446D" w:rsidRDefault="0050446D" w:rsidP="008C5A08">
      <w:pPr>
        <w:pStyle w:val="af7"/>
      </w:pPr>
      <w:r>
        <w:tab/>
        <w:t>/* Optimize here for direct hit, only listening connections can</w:t>
      </w:r>
    </w:p>
    <w:p w:rsidR="0050446D" w:rsidRDefault="0050446D" w:rsidP="008C5A08">
      <w:pPr>
        <w:pStyle w:val="af7"/>
      </w:pPr>
      <w:r>
        <w:tab/>
        <w:t xml:space="preserve"> * have wildcards anyways.</w:t>
      </w:r>
    </w:p>
    <w:p w:rsidR="0050446D" w:rsidRDefault="0050446D" w:rsidP="008C5A08">
      <w:pPr>
        <w:pStyle w:val="af7"/>
      </w:pPr>
      <w:r>
        <w:tab/>
        <w:t xml:space="preserve"> */</w:t>
      </w:r>
    </w:p>
    <w:p w:rsidR="00122C18" w:rsidRDefault="00122C18" w:rsidP="008C5A08">
      <w:pPr>
        <w:pStyle w:val="af7"/>
      </w:pPr>
      <w:r>
        <w:rPr>
          <w:rFonts w:hint="eastAsia"/>
        </w:rPr>
        <w:tab/>
        <w:t>/*</w:t>
      </w:r>
      <w:r w:rsidR="00AB67F6">
        <w:rPr>
          <w:rFonts w:hint="eastAsia"/>
        </w:rPr>
        <w:t xml:space="preserve"> </w:t>
      </w:r>
      <w:r w:rsidR="00AB67F6">
        <w:rPr>
          <w:rFonts w:hint="eastAsia"/>
        </w:rPr>
        <w:t>根据目的地址，目的端口，源地址，源端口计算得到已连接</w:t>
      </w:r>
      <w:r w:rsidR="00AB67F6">
        <w:rPr>
          <w:rFonts w:hint="eastAsia"/>
        </w:rPr>
        <w:t>hash</w:t>
      </w:r>
      <w:r w:rsidR="00AB67F6">
        <w:rPr>
          <w:rFonts w:hint="eastAsia"/>
        </w:rPr>
        <w:t>表的桶索引</w:t>
      </w:r>
      <w:r>
        <w:rPr>
          <w:rFonts w:hint="eastAsia"/>
        </w:rPr>
        <w:t xml:space="preserve"> */</w:t>
      </w:r>
    </w:p>
    <w:p w:rsidR="0050446D" w:rsidRDefault="0050446D" w:rsidP="008C5A08">
      <w:pPr>
        <w:pStyle w:val="af7"/>
      </w:pPr>
      <w:r>
        <w:tab/>
        <w:t>unsigned int hash = inet_ehashfn(net, daddr, hnum, saddr, sport);</w:t>
      </w:r>
    </w:p>
    <w:p w:rsidR="0050446D" w:rsidRDefault="0050446D" w:rsidP="008C5A08">
      <w:pPr>
        <w:pStyle w:val="af7"/>
      </w:pPr>
      <w:r>
        <w:tab/>
        <w:t>unsigned int slot = hash &amp; hashinfo-&gt;ehash_mask;</w:t>
      </w:r>
    </w:p>
    <w:p w:rsidR="0050446D" w:rsidRDefault="0050446D" w:rsidP="008C5A08">
      <w:pPr>
        <w:pStyle w:val="af7"/>
      </w:pPr>
      <w:r>
        <w:tab/>
        <w:t>struct inet_ehash_bucket *head = &amp;hashinfo-&gt;ehash[slot];</w:t>
      </w:r>
    </w:p>
    <w:p w:rsidR="0050446D" w:rsidRDefault="0050446D" w:rsidP="008C5A08">
      <w:pPr>
        <w:pStyle w:val="af7"/>
      </w:pPr>
    </w:p>
    <w:p w:rsidR="0050446D" w:rsidRDefault="0050446D" w:rsidP="008C5A08">
      <w:pPr>
        <w:pStyle w:val="af7"/>
      </w:pPr>
      <w:r>
        <w:tab/>
        <w:t>rcu_read_lock();</w:t>
      </w:r>
    </w:p>
    <w:p w:rsidR="0050446D" w:rsidRDefault="0050446D" w:rsidP="008C5A08">
      <w:pPr>
        <w:pStyle w:val="af7"/>
      </w:pPr>
      <w:r>
        <w:t>begin:</w:t>
      </w:r>
    </w:p>
    <w:p w:rsidR="00F845CD" w:rsidRDefault="00F845CD" w:rsidP="008C5A08">
      <w:pPr>
        <w:pStyle w:val="af7"/>
      </w:pPr>
      <w:r>
        <w:rPr>
          <w:rFonts w:hint="eastAsia"/>
        </w:rPr>
        <w:tab/>
        <w:t>/*</w:t>
      </w:r>
      <w:r w:rsidR="008A1CD6">
        <w:rPr>
          <w:rFonts w:hint="eastAsia"/>
        </w:rPr>
        <w:t xml:space="preserve"> </w:t>
      </w:r>
      <w:r w:rsidR="008A1CD6">
        <w:rPr>
          <w:rFonts w:hint="eastAsia"/>
        </w:rPr>
        <w:t>遍历该桶节点</w:t>
      </w:r>
      <w:r>
        <w:rPr>
          <w:rFonts w:hint="eastAsia"/>
        </w:rPr>
        <w:t xml:space="preserve"> */</w:t>
      </w:r>
    </w:p>
    <w:p w:rsidR="0050446D" w:rsidRDefault="0050446D" w:rsidP="008C5A08">
      <w:pPr>
        <w:pStyle w:val="af7"/>
      </w:pPr>
      <w:r>
        <w:tab/>
        <w:t>sk_nulls_for_each_rcu(sk, node, &amp;head-&gt;chain) {</w:t>
      </w:r>
    </w:p>
    <w:p w:rsidR="005C72E6" w:rsidRDefault="0050446D" w:rsidP="008C5A08">
      <w:pPr>
        <w:pStyle w:val="af7"/>
      </w:pPr>
      <w:r>
        <w:tab/>
      </w:r>
      <w:r>
        <w:tab/>
      </w:r>
      <w:r w:rsidR="009631D2">
        <w:rPr>
          <w:rFonts w:hint="eastAsia"/>
        </w:rPr>
        <w:t xml:space="preserve">/* </w:t>
      </w:r>
    </w:p>
    <w:p w:rsidR="005C72E6" w:rsidRDefault="005C72E6" w:rsidP="008C5A08">
      <w:pPr>
        <w:pStyle w:val="af7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FA1870">
        <w:rPr>
          <w:rFonts w:hint="eastAsia"/>
        </w:rPr>
        <w:t>比较源地址，目的地址，源端口，目的端口以及接收网卡</w:t>
      </w:r>
      <w:r>
        <w:rPr>
          <w:rFonts w:hint="eastAsia"/>
        </w:rPr>
        <w:t>。</w:t>
      </w:r>
    </w:p>
    <w:p w:rsidR="005C72E6" w:rsidRDefault="005C72E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F217E6">
        <w:rPr>
          <w:rFonts w:hint="eastAsia"/>
        </w:rPr>
        <w:t>细心的读者会发现这里有两个参数</w:t>
      </w:r>
      <w:r w:rsidR="00F217E6">
        <w:rPr>
          <w:rFonts w:hint="eastAsia"/>
        </w:rPr>
        <w:t>acookie</w:t>
      </w:r>
      <w:r w:rsidR="00F217E6">
        <w:rPr>
          <w:rFonts w:hint="eastAsia"/>
        </w:rPr>
        <w:t>和</w:t>
      </w:r>
      <w:r w:rsidR="00F217E6">
        <w:rPr>
          <w:rFonts w:hint="eastAsia"/>
        </w:rPr>
        <w:t>ports</w:t>
      </w:r>
      <w:r w:rsidR="00F217E6">
        <w:rPr>
          <w:rFonts w:hint="eastAsia"/>
        </w:rPr>
        <w:t>，这两个参数用于加速匹配。在</w:t>
      </w:r>
      <w:r w:rsidR="00F217E6">
        <w:rPr>
          <w:rFonts w:hint="eastAsia"/>
        </w:rPr>
        <w:t>64</w:t>
      </w:r>
      <w:r w:rsidR="00F217E6">
        <w:rPr>
          <w:rFonts w:hint="eastAsia"/>
        </w:rPr>
        <w:t>位机器上，</w:t>
      </w:r>
      <w:r w:rsidR="00F217E6">
        <w:rPr>
          <w:rFonts w:hint="eastAsia"/>
        </w:rPr>
        <w:t>acookie</w:t>
      </w:r>
      <w:r w:rsidR="00F217E6">
        <w:rPr>
          <w:rFonts w:hint="eastAsia"/>
        </w:rPr>
        <w:t>为源地址和目的地址合成的</w:t>
      </w:r>
      <w:r w:rsidR="00F217E6">
        <w:rPr>
          <w:rFonts w:hint="eastAsia"/>
        </w:rPr>
        <w:t>64</w:t>
      </w:r>
      <w:r w:rsidR="00F217E6">
        <w:rPr>
          <w:rFonts w:hint="eastAsia"/>
        </w:rPr>
        <w:t>位整数，</w:t>
      </w:r>
      <w:r w:rsidR="00F217E6">
        <w:rPr>
          <w:rFonts w:hint="eastAsia"/>
        </w:rPr>
        <w:t>32</w:t>
      </w:r>
      <w:r w:rsidR="00F217E6">
        <w:rPr>
          <w:rFonts w:hint="eastAsia"/>
        </w:rPr>
        <w:t>位机器上</w:t>
      </w:r>
      <w:r w:rsidR="00F217E6">
        <w:rPr>
          <w:rFonts w:hint="eastAsia"/>
        </w:rPr>
        <w:t>acookie</w:t>
      </w:r>
      <w:r w:rsidR="00F217E6">
        <w:rPr>
          <w:rFonts w:hint="eastAsia"/>
        </w:rPr>
        <w:t>无意义。</w:t>
      </w:r>
      <w:r w:rsidR="00F217E6">
        <w:rPr>
          <w:rFonts w:hint="eastAsia"/>
        </w:rPr>
        <w:t>ports</w:t>
      </w:r>
      <w:r w:rsidR="00F217E6">
        <w:rPr>
          <w:rFonts w:hint="eastAsia"/>
        </w:rPr>
        <w:t>为源端口和目的端口合成的</w:t>
      </w:r>
      <w:r w:rsidR="00F217E6">
        <w:rPr>
          <w:rFonts w:hint="eastAsia"/>
        </w:rPr>
        <w:t>32</w:t>
      </w:r>
      <w:r w:rsidR="00F217E6">
        <w:rPr>
          <w:rFonts w:hint="eastAsia"/>
        </w:rPr>
        <w:t>位整数。</w:t>
      </w:r>
      <w:r w:rsidR="006112E1">
        <w:rPr>
          <w:rFonts w:hint="eastAsia"/>
        </w:rPr>
        <w:t>通过直接比较组合的整数，可以加速匹配。</w:t>
      </w:r>
    </w:p>
    <w:p w:rsidR="009631D2" w:rsidRDefault="005C72E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9631D2">
        <w:rPr>
          <w:rFonts w:hint="eastAsia"/>
        </w:rPr>
        <w:t>*/</w:t>
      </w:r>
    </w:p>
    <w:p w:rsidR="0050446D" w:rsidRDefault="009631D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50446D">
        <w:t>if (INET_MATCH(sk, net, hash, acookie,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saddr, daddr, ports, dif)) {</w:t>
      </w:r>
    </w:p>
    <w:p w:rsidR="00E255C2" w:rsidRDefault="00E255C2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 w:rsidR="00210DD6">
        <w:rPr>
          <w:rFonts w:hint="eastAsia"/>
        </w:rPr>
        <w:t>增加</w:t>
      </w:r>
      <w:r w:rsidR="005D5534">
        <w:rPr>
          <w:rFonts w:hint="eastAsia"/>
        </w:rPr>
        <w:t>套接字引用计数</w:t>
      </w:r>
      <w:r w:rsidR="00210DD6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if (unlikely(!atomic_inc_not_zero(&amp;sk-&gt;sk_refcnt)))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goto begintw;</w:t>
      </w:r>
    </w:p>
    <w:p w:rsidR="00D80015" w:rsidRDefault="00D80015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 w:rsidR="004D66E5">
        <w:rPr>
          <w:rFonts w:hint="eastAsia"/>
        </w:rPr>
        <w:t xml:space="preserve"> </w:t>
      </w:r>
      <w:r w:rsidR="004D66E5">
        <w:rPr>
          <w:rFonts w:hint="eastAsia"/>
        </w:rPr>
        <w:t>再次检测，防止套接字被改变</w:t>
      </w:r>
      <w:r>
        <w:rPr>
          <w:rFonts w:hint="eastAsia"/>
        </w:rPr>
        <w:t xml:space="preserve"> */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if (unlikely(!INET_MATCH(sk, net, hash, acookie,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saddr, daddr, ports, dif))) {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sock_put(sk);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goto begin;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}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goto out;</w:t>
      </w:r>
    </w:p>
    <w:p w:rsidR="0050446D" w:rsidRDefault="0050446D" w:rsidP="008C5A08">
      <w:pPr>
        <w:pStyle w:val="af7"/>
      </w:pPr>
      <w:r>
        <w:tab/>
      </w:r>
      <w:r>
        <w:tab/>
        <w:t>}</w:t>
      </w:r>
    </w:p>
    <w:p w:rsidR="0050446D" w:rsidRDefault="0050446D" w:rsidP="008C5A08">
      <w:pPr>
        <w:pStyle w:val="af7"/>
      </w:pPr>
      <w:r>
        <w:tab/>
        <w:t>}</w:t>
      </w:r>
    </w:p>
    <w:p w:rsidR="0050446D" w:rsidRDefault="0050446D" w:rsidP="008C5A08">
      <w:pPr>
        <w:pStyle w:val="af7"/>
      </w:pPr>
      <w:r>
        <w:tab/>
        <w:t>/*</w:t>
      </w:r>
    </w:p>
    <w:p w:rsidR="0050446D" w:rsidRDefault="0050446D" w:rsidP="008C5A08">
      <w:pPr>
        <w:pStyle w:val="af7"/>
      </w:pPr>
      <w:r>
        <w:tab/>
        <w:t xml:space="preserve"> * if the nulls value we got at the end of this lookup is</w:t>
      </w:r>
    </w:p>
    <w:p w:rsidR="0050446D" w:rsidRDefault="0050446D" w:rsidP="008C5A08">
      <w:pPr>
        <w:pStyle w:val="af7"/>
      </w:pPr>
      <w:r>
        <w:tab/>
        <w:t xml:space="preserve"> * not the expected one, we must restart lookup.</w:t>
      </w:r>
    </w:p>
    <w:p w:rsidR="0050446D" w:rsidRDefault="0050446D" w:rsidP="008C5A08">
      <w:pPr>
        <w:pStyle w:val="af7"/>
      </w:pPr>
      <w:r>
        <w:tab/>
        <w:t xml:space="preserve"> * We probably met an item that was moved to another chain.</w:t>
      </w:r>
    </w:p>
    <w:p w:rsidR="0050446D" w:rsidRDefault="0050446D" w:rsidP="008C5A08">
      <w:pPr>
        <w:pStyle w:val="af7"/>
      </w:pPr>
      <w:r>
        <w:tab/>
        <w:t xml:space="preserve"> */</w:t>
      </w:r>
    </w:p>
    <w:p w:rsidR="0050446D" w:rsidRDefault="0050446D" w:rsidP="008C5A08">
      <w:pPr>
        <w:pStyle w:val="af7"/>
      </w:pPr>
      <w:r>
        <w:tab/>
        <w:t>if (get_nulls_value(node) != slot)</w:t>
      </w:r>
    </w:p>
    <w:p w:rsidR="0050446D" w:rsidRDefault="0050446D" w:rsidP="008C5A08">
      <w:pPr>
        <w:pStyle w:val="af7"/>
      </w:pPr>
      <w:r>
        <w:tab/>
      </w:r>
      <w:r>
        <w:tab/>
        <w:t>goto begin;</w:t>
      </w:r>
    </w:p>
    <w:p w:rsidR="0050446D" w:rsidRDefault="0050446D" w:rsidP="008C5A08">
      <w:pPr>
        <w:pStyle w:val="af7"/>
      </w:pPr>
    </w:p>
    <w:p w:rsidR="0050446D" w:rsidRDefault="0050446D" w:rsidP="008C5A08">
      <w:pPr>
        <w:pStyle w:val="af7"/>
      </w:pPr>
      <w:r>
        <w:t>begintw:</w:t>
      </w:r>
    </w:p>
    <w:p w:rsidR="0050446D" w:rsidRDefault="0050446D" w:rsidP="008C5A08">
      <w:pPr>
        <w:pStyle w:val="af7"/>
      </w:pPr>
      <w:r>
        <w:tab/>
      </w:r>
      <w:r w:rsidR="00F74949">
        <w:rPr>
          <w:rFonts w:hint="eastAsia"/>
        </w:rPr>
        <w:t xml:space="preserve">/* </w:t>
      </w:r>
      <w:r w:rsidR="0056796C">
        <w:rPr>
          <w:rFonts w:hint="eastAsia"/>
        </w:rPr>
        <w:t>如果在已连接的</w:t>
      </w:r>
      <w:r w:rsidR="0056796C">
        <w:rPr>
          <w:rFonts w:hint="eastAsia"/>
        </w:rPr>
        <w:t>hash</w:t>
      </w:r>
      <w:r w:rsidR="0056796C">
        <w:rPr>
          <w:rFonts w:hint="eastAsia"/>
        </w:rPr>
        <w:t>表中找不到对应的套接字，需要到</w:t>
      </w:r>
      <w:r w:rsidR="0056796C">
        <w:rPr>
          <w:rFonts w:hint="eastAsia"/>
        </w:rPr>
        <w:t>TIME_WAIT</w:t>
      </w:r>
      <w:r w:rsidR="0056796C">
        <w:rPr>
          <w:rFonts w:hint="eastAsia"/>
        </w:rPr>
        <w:t>状态连接的</w:t>
      </w:r>
      <w:r w:rsidR="0056796C">
        <w:rPr>
          <w:rFonts w:hint="eastAsia"/>
        </w:rPr>
        <w:t>hash</w:t>
      </w:r>
      <w:r w:rsidR="0056796C">
        <w:rPr>
          <w:rFonts w:hint="eastAsia"/>
        </w:rPr>
        <w:t>表中</w:t>
      </w:r>
      <w:r w:rsidR="00ED76B5">
        <w:rPr>
          <w:rFonts w:hint="eastAsia"/>
        </w:rPr>
        <w:t>查找套接字</w:t>
      </w:r>
      <w:r w:rsidR="00345224">
        <w:rPr>
          <w:rFonts w:hint="eastAsia"/>
        </w:rPr>
        <w:t>，</w:t>
      </w:r>
      <w:r w:rsidR="00553BE2">
        <w:rPr>
          <w:rFonts w:hint="eastAsia"/>
        </w:rPr>
        <w:t>原理与上面相同</w:t>
      </w:r>
      <w:r w:rsidR="00345224">
        <w:rPr>
          <w:rFonts w:hint="eastAsia"/>
        </w:rPr>
        <w:t>。</w:t>
      </w:r>
      <w:r w:rsidR="00AE7D6E">
        <w:rPr>
          <w:rFonts w:hint="eastAsia"/>
        </w:rPr>
        <w:t>这说明</w:t>
      </w:r>
      <w:r w:rsidR="00AE7D6E">
        <w:rPr>
          <w:rFonts w:hint="eastAsia"/>
        </w:rPr>
        <w:t>TIME_WAIT</w:t>
      </w:r>
      <w:r w:rsidR="00AE7D6E">
        <w:rPr>
          <w:rFonts w:hint="eastAsia"/>
        </w:rPr>
        <w:t>状态的连接如果依然存在，会优先于监听套接字。</w:t>
      </w:r>
      <w:r w:rsidR="00DE25AB">
        <w:rPr>
          <w:rFonts w:hint="eastAsia"/>
        </w:rPr>
        <w:t xml:space="preserve"> </w:t>
      </w:r>
      <w:r w:rsidR="00F74949">
        <w:rPr>
          <w:rFonts w:hint="eastAsia"/>
        </w:rPr>
        <w:t>*/</w:t>
      </w:r>
    </w:p>
    <w:p w:rsidR="0050446D" w:rsidRDefault="0050446D" w:rsidP="008C5A08">
      <w:pPr>
        <w:pStyle w:val="af7"/>
      </w:pPr>
      <w:r>
        <w:tab/>
        <w:t>sk_nulls_for_each_rcu(sk, node, &amp;head-&gt;twchain) {</w:t>
      </w:r>
    </w:p>
    <w:p w:rsidR="0050446D" w:rsidRDefault="0050446D" w:rsidP="008C5A08">
      <w:pPr>
        <w:pStyle w:val="af7"/>
      </w:pPr>
      <w:r>
        <w:tab/>
      </w:r>
      <w:r>
        <w:tab/>
        <w:t>if (INET_TW_MATCH(sk, net, hash, acookie,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</w:r>
      <w:r>
        <w:tab/>
        <w:t>saddr, daddr, ports, dif)) {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if (unlikely(!atomic_inc_not_zero(&amp;sk-&gt;sk_refcnt))) {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sk = NULL;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goto out;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}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if (unlikely(!INET_TW_MATCH(sk, net, hash, acookie,</w:t>
      </w:r>
    </w:p>
    <w:p w:rsidR="0050446D" w:rsidRDefault="0050446D" w:rsidP="008C5A08">
      <w:pPr>
        <w:pStyle w:val="af7"/>
      </w:pPr>
      <w:r>
        <w:lastRenderedPageBreak/>
        <w:tab/>
      </w:r>
      <w:r>
        <w:tab/>
      </w:r>
      <w:r>
        <w:tab/>
      </w:r>
      <w:r>
        <w:tab/>
        <w:t xml:space="preserve"> saddr, daddr, ports, dif))) {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sock_put(sk);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</w:r>
      <w:r>
        <w:tab/>
        <w:t>goto begintw;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}</w:t>
      </w:r>
    </w:p>
    <w:p w:rsidR="0050446D" w:rsidRDefault="0050446D" w:rsidP="008C5A08">
      <w:pPr>
        <w:pStyle w:val="af7"/>
      </w:pPr>
      <w:r>
        <w:tab/>
      </w:r>
      <w:r>
        <w:tab/>
      </w:r>
      <w:r>
        <w:tab/>
        <w:t>goto out;</w:t>
      </w:r>
    </w:p>
    <w:p w:rsidR="0050446D" w:rsidRDefault="0050446D" w:rsidP="008C5A08">
      <w:pPr>
        <w:pStyle w:val="af7"/>
      </w:pPr>
      <w:r>
        <w:tab/>
      </w:r>
      <w:r>
        <w:tab/>
        <w:t>}</w:t>
      </w:r>
    </w:p>
    <w:p w:rsidR="0050446D" w:rsidRDefault="0050446D" w:rsidP="008C5A08">
      <w:pPr>
        <w:pStyle w:val="af7"/>
      </w:pPr>
      <w:r>
        <w:tab/>
        <w:t>}</w:t>
      </w:r>
    </w:p>
    <w:p w:rsidR="0050446D" w:rsidRDefault="0050446D" w:rsidP="008C5A08">
      <w:pPr>
        <w:pStyle w:val="af7"/>
      </w:pPr>
    </w:p>
    <w:p w:rsidR="00557F5B" w:rsidRDefault="00557F5B" w:rsidP="008C5A08">
      <w:pPr>
        <w:pStyle w:val="af7"/>
      </w:pPr>
      <w:r>
        <w:rPr>
          <w:rFonts w:hint="eastAsia"/>
        </w:rPr>
        <w:tab/>
        <w:t xml:space="preserve">/* </w:t>
      </w:r>
      <w:r w:rsidR="00BC1360">
        <w:rPr>
          <w:rFonts w:hint="eastAsia"/>
        </w:rPr>
        <w:t>省略</w:t>
      </w:r>
      <w:r w:rsidR="00BC136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FD3F70" w:rsidRDefault="00FD3F70" w:rsidP="008C5A08">
      <w:pPr>
        <w:pStyle w:val="af7"/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 xml:space="preserve"> </w:t>
      </w:r>
      <w:r>
        <w:t>……</w:t>
      </w:r>
    </w:p>
    <w:p w:rsidR="003B5D08" w:rsidRDefault="0050446D" w:rsidP="008C5A08">
      <w:pPr>
        <w:pStyle w:val="af7"/>
      </w:pPr>
      <w:r>
        <w:t>}</w:t>
      </w:r>
    </w:p>
    <w:p w:rsidR="00773D1B" w:rsidRDefault="00AE7D6E" w:rsidP="004F4339">
      <w:pPr>
        <w:ind w:firstLineChars="0"/>
      </w:pPr>
      <w:r>
        <w:rPr>
          <w:rFonts w:hint="eastAsia"/>
        </w:rPr>
        <w:t>如果在已连接和</w:t>
      </w:r>
      <w:r>
        <w:rPr>
          <w:rFonts w:hint="eastAsia"/>
        </w:rPr>
        <w:t>TIME_WAIT</w:t>
      </w:r>
      <w:r>
        <w:rPr>
          <w:rFonts w:hint="eastAsia"/>
        </w:rPr>
        <w:t>状态的</w:t>
      </w:r>
      <w:r>
        <w:rPr>
          <w:rFonts w:hint="eastAsia"/>
        </w:rPr>
        <w:t>hash</w:t>
      </w:r>
      <w:r>
        <w:rPr>
          <w:rFonts w:hint="eastAsia"/>
        </w:rPr>
        <w:t>表中，都没有找到匹配的套接字</w:t>
      </w:r>
      <w:r w:rsidR="00287682">
        <w:rPr>
          <w:rFonts w:hint="eastAsia"/>
        </w:rPr>
        <w:t>。这时就需要到监听</w:t>
      </w:r>
      <w:r w:rsidR="00287682">
        <w:rPr>
          <w:rFonts w:hint="eastAsia"/>
        </w:rPr>
        <w:t>hash</w:t>
      </w:r>
      <w:r w:rsidR="00287682">
        <w:rPr>
          <w:rFonts w:hint="eastAsia"/>
        </w:rPr>
        <w:t>表中查找匹配的套接字。</w:t>
      </w:r>
    </w:p>
    <w:p w:rsidR="006239CC" w:rsidRDefault="006239CC" w:rsidP="008C5A08">
      <w:pPr>
        <w:pStyle w:val="af7"/>
      </w:pPr>
      <w:r>
        <w:t>struct sock *__inet_lookup_listener(struct net *net,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</w:r>
      <w:r>
        <w:tab/>
        <w:t xml:space="preserve">    struct inet_hashinfo *hashinfo,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</w:r>
      <w:r>
        <w:tab/>
        <w:t xml:space="preserve">    const __be32 daddr, const unsigned short hnum,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</w:r>
      <w:r>
        <w:tab/>
        <w:t xml:space="preserve">    const int dif)</w:t>
      </w:r>
    </w:p>
    <w:p w:rsidR="006239CC" w:rsidRDefault="006239CC" w:rsidP="008C5A08">
      <w:pPr>
        <w:pStyle w:val="af7"/>
      </w:pPr>
      <w:r>
        <w:t>{</w:t>
      </w:r>
    </w:p>
    <w:p w:rsidR="006239CC" w:rsidRDefault="006239CC" w:rsidP="008C5A08">
      <w:pPr>
        <w:pStyle w:val="af7"/>
      </w:pPr>
      <w:r>
        <w:tab/>
        <w:t>struct sock *sk, *result;</w:t>
      </w:r>
    </w:p>
    <w:p w:rsidR="006239CC" w:rsidRDefault="006239CC" w:rsidP="008C5A08">
      <w:pPr>
        <w:pStyle w:val="af7"/>
        <w:rPr>
          <w:rFonts w:hint="eastAsia"/>
        </w:rPr>
      </w:pPr>
      <w:r>
        <w:tab/>
        <w:t>struct hlist_nulls_node *node;</w:t>
      </w:r>
    </w:p>
    <w:p w:rsidR="002540DF" w:rsidRDefault="002540DF" w:rsidP="008C5A08">
      <w:pPr>
        <w:pStyle w:val="af7"/>
      </w:pPr>
      <w:r>
        <w:rPr>
          <w:rFonts w:hint="eastAsia"/>
        </w:rPr>
        <w:tab/>
        <w:t xml:space="preserve">/* </w:t>
      </w:r>
      <w:r w:rsidR="002D79C3">
        <w:rPr>
          <w:rFonts w:hint="eastAsia"/>
        </w:rPr>
        <w:t>根据源端口计算监听</w:t>
      </w:r>
      <w:r w:rsidR="002D79C3">
        <w:rPr>
          <w:rFonts w:hint="eastAsia"/>
        </w:rPr>
        <w:t>hash</w:t>
      </w:r>
      <w:r w:rsidR="002D79C3">
        <w:rPr>
          <w:rFonts w:hint="eastAsia"/>
        </w:rPr>
        <w:t>表对应的桶索引</w:t>
      </w:r>
      <w:r w:rsidR="009F5024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6239CC" w:rsidRDefault="006239CC" w:rsidP="008C5A08">
      <w:pPr>
        <w:pStyle w:val="af7"/>
      </w:pPr>
      <w:r>
        <w:tab/>
        <w:t>unsigned int hash = inet_lhashfn(net, hnum);</w:t>
      </w:r>
    </w:p>
    <w:p w:rsidR="006239CC" w:rsidRDefault="006239CC" w:rsidP="008C5A08">
      <w:pPr>
        <w:pStyle w:val="af7"/>
      </w:pPr>
      <w:r>
        <w:tab/>
        <w:t>struct inet_listen_hashbucket *ilb = &amp;hashinfo-&gt;listening_hash[hash];</w:t>
      </w:r>
    </w:p>
    <w:p w:rsidR="006239CC" w:rsidRDefault="006239CC" w:rsidP="008C5A08">
      <w:pPr>
        <w:pStyle w:val="af7"/>
      </w:pPr>
      <w:r>
        <w:tab/>
        <w:t>int score, hiscore;</w:t>
      </w:r>
    </w:p>
    <w:p w:rsidR="006239CC" w:rsidRDefault="006239CC" w:rsidP="008C5A08">
      <w:pPr>
        <w:pStyle w:val="af7"/>
      </w:pPr>
    </w:p>
    <w:p w:rsidR="006239CC" w:rsidRDefault="006239CC" w:rsidP="008C5A08">
      <w:pPr>
        <w:pStyle w:val="af7"/>
      </w:pPr>
      <w:r>
        <w:tab/>
        <w:t>rcu_read_lock();</w:t>
      </w:r>
    </w:p>
    <w:p w:rsidR="006239CC" w:rsidRDefault="006239CC" w:rsidP="008C5A08">
      <w:pPr>
        <w:pStyle w:val="af7"/>
      </w:pPr>
      <w:r>
        <w:t>begin:</w:t>
      </w:r>
    </w:p>
    <w:p w:rsidR="006239CC" w:rsidRDefault="006239CC" w:rsidP="008C5A08">
      <w:pPr>
        <w:pStyle w:val="af7"/>
      </w:pPr>
      <w:r>
        <w:tab/>
        <w:t>result = NULL;</w:t>
      </w:r>
    </w:p>
    <w:p w:rsidR="006239CC" w:rsidRDefault="006239CC" w:rsidP="008C5A08">
      <w:pPr>
        <w:pStyle w:val="af7"/>
        <w:rPr>
          <w:rFonts w:hint="eastAsia"/>
        </w:rPr>
      </w:pPr>
      <w:r>
        <w:tab/>
        <w:t>hiscore = -1;</w:t>
      </w:r>
    </w:p>
    <w:p w:rsidR="002D79C3" w:rsidRDefault="002D79C3" w:rsidP="008C5A08">
      <w:pPr>
        <w:pStyle w:val="af7"/>
      </w:pPr>
      <w:r>
        <w:rPr>
          <w:rFonts w:hint="eastAsia"/>
        </w:rPr>
        <w:tab/>
        <w:t xml:space="preserve">/* </w:t>
      </w:r>
      <w:r w:rsidR="00B227F9">
        <w:rPr>
          <w:rFonts w:hint="eastAsia"/>
        </w:rPr>
        <w:t>遍历该桶中的套接字，与</w:t>
      </w:r>
      <w:r w:rsidR="00B227F9">
        <w:rPr>
          <w:rFonts w:hint="eastAsia"/>
        </w:rPr>
        <w:t>UDP</w:t>
      </w:r>
      <w:r w:rsidR="00B227F9">
        <w:rPr>
          <w:rFonts w:hint="eastAsia"/>
        </w:rPr>
        <w:t>相似，得分最高的套接字为匹配套接字</w:t>
      </w:r>
      <w:r w:rsidR="0015206A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6239CC" w:rsidRDefault="006239CC" w:rsidP="008C5A08">
      <w:pPr>
        <w:pStyle w:val="af7"/>
        <w:rPr>
          <w:rFonts w:hint="eastAsia"/>
        </w:rPr>
      </w:pPr>
      <w:r>
        <w:tab/>
        <w:t>sk_nulls_for_each_rcu(sk, node, &amp;ilb-&gt;head) {</w:t>
      </w:r>
    </w:p>
    <w:p w:rsidR="00460293" w:rsidRDefault="00460293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 w:rsidR="00B05128">
        <w:rPr>
          <w:rFonts w:hint="eastAsia"/>
        </w:rPr>
        <w:t xml:space="preserve"> </w:t>
      </w:r>
      <w:r w:rsidR="00C11333">
        <w:rPr>
          <w:rFonts w:hint="eastAsia"/>
        </w:rPr>
        <w:t>计算套接字的得分</w:t>
      </w:r>
      <w:r w:rsidR="00B05128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6239CC" w:rsidRDefault="006239CC" w:rsidP="008C5A08">
      <w:pPr>
        <w:pStyle w:val="af7"/>
      </w:pPr>
      <w:r>
        <w:tab/>
      </w:r>
      <w:r>
        <w:tab/>
        <w:t>score = compute_score(sk, net, hnum, daddr, dif);</w:t>
      </w:r>
    </w:p>
    <w:p w:rsidR="006239CC" w:rsidRDefault="006239CC" w:rsidP="008C5A08">
      <w:pPr>
        <w:pStyle w:val="af7"/>
      </w:pPr>
      <w:r>
        <w:tab/>
      </w:r>
      <w:r>
        <w:tab/>
        <w:t>if (score &gt; hiscore) {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  <w:t>result = sk;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  <w:t>hiscore = score;</w:t>
      </w:r>
    </w:p>
    <w:p w:rsidR="006239CC" w:rsidRDefault="006239CC" w:rsidP="008C5A08">
      <w:pPr>
        <w:pStyle w:val="af7"/>
      </w:pPr>
      <w:r>
        <w:tab/>
      </w:r>
      <w:r>
        <w:tab/>
        <w:t>}</w:t>
      </w:r>
    </w:p>
    <w:p w:rsidR="006239CC" w:rsidRDefault="006239CC" w:rsidP="008C5A08">
      <w:pPr>
        <w:pStyle w:val="af7"/>
      </w:pPr>
      <w:r>
        <w:tab/>
        <w:t>}</w:t>
      </w:r>
    </w:p>
    <w:p w:rsidR="006239CC" w:rsidRDefault="006239CC" w:rsidP="008C5A08">
      <w:pPr>
        <w:pStyle w:val="af7"/>
      </w:pPr>
      <w:r>
        <w:tab/>
        <w:t>/*</w:t>
      </w:r>
    </w:p>
    <w:p w:rsidR="006239CC" w:rsidRDefault="006239CC" w:rsidP="008C5A08">
      <w:pPr>
        <w:pStyle w:val="af7"/>
      </w:pPr>
      <w:r>
        <w:tab/>
        <w:t xml:space="preserve"> * if the nulls value we got at the end of this lookup is</w:t>
      </w:r>
    </w:p>
    <w:p w:rsidR="006239CC" w:rsidRDefault="006239CC" w:rsidP="008C5A08">
      <w:pPr>
        <w:pStyle w:val="af7"/>
      </w:pPr>
      <w:r>
        <w:lastRenderedPageBreak/>
        <w:tab/>
        <w:t xml:space="preserve"> * not the expected one, we must restart lookup.</w:t>
      </w:r>
    </w:p>
    <w:p w:rsidR="006239CC" w:rsidRDefault="006239CC" w:rsidP="008C5A08">
      <w:pPr>
        <w:pStyle w:val="af7"/>
      </w:pPr>
      <w:r>
        <w:tab/>
        <w:t xml:space="preserve"> * We probably met an item that was moved to another chain.</w:t>
      </w:r>
    </w:p>
    <w:p w:rsidR="006239CC" w:rsidRDefault="006239CC" w:rsidP="008C5A08">
      <w:pPr>
        <w:pStyle w:val="af7"/>
      </w:pPr>
      <w:r>
        <w:tab/>
        <w:t xml:space="preserve"> */</w:t>
      </w:r>
    </w:p>
    <w:p w:rsidR="006239CC" w:rsidRDefault="006239CC" w:rsidP="008C5A08">
      <w:pPr>
        <w:pStyle w:val="af7"/>
      </w:pPr>
      <w:r>
        <w:tab/>
        <w:t>if (get_nulls_value(node) != hash + LISTENING_NULLS_BASE)</w:t>
      </w:r>
    </w:p>
    <w:p w:rsidR="006239CC" w:rsidRDefault="006239CC" w:rsidP="008C5A08">
      <w:pPr>
        <w:pStyle w:val="af7"/>
        <w:rPr>
          <w:rFonts w:hint="eastAsia"/>
        </w:rPr>
      </w:pPr>
      <w:r>
        <w:tab/>
      </w:r>
      <w:r>
        <w:tab/>
        <w:t>goto begin;</w:t>
      </w:r>
    </w:p>
    <w:p w:rsidR="00FC0D0A" w:rsidRDefault="00FC0D0A" w:rsidP="008C5A08">
      <w:pPr>
        <w:pStyle w:val="af7"/>
        <w:rPr>
          <w:rFonts w:hint="eastAsia"/>
        </w:rPr>
      </w:pPr>
      <w:r>
        <w:rPr>
          <w:rFonts w:hint="eastAsia"/>
        </w:rPr>
        <w:tab/>
      </w:r>
    </w:p>
    <w:p w:rsidR="00FC0D0A" w:rsidRDefault="00FC0D0A" w:rsidP="008C5A08">
      <w:pPr>
        <w:pStyle w:val="af7"/>
      </w:pPr>
      <w:r>
        <w:rPr>
          <w:rFonts w:hint="eastAsia"/>
        </w:rPr>
        <w:tab/>
      </w:r>
      <w:r w:rsidR="005F67C2">
        <w:rPr>
          <w:rFonts w:hint="eastAsia"/>
        </w:rPr>
        <w:t xml:space="preserve">/* </w:t>
      </w:r>
      <w:r w:rsidR="00EE5009">
        <w:rPr>
          <w:rFonts w:hint="eastAsia"/>
        </w:rPr>
        <w:t>找到了匹配的套接字</w:t>
      </w:r>
      <w:r w:rsidR="00EE5009">
        <w:rPr>
          <w:rFonts w:hint="eastAsia"/>
        </w:rPr>
        <w:t xml:space="preserve"> </w:t>
      </w:r>
      <w:r w:rsidR="005F67C2">
        <w:rPr>
          <w:rFonts w:hint="eastAsia"/>
        </w:rPr>
        <w:t>*/</w:t>
      </w:r>
    </w:p>
    <w:p w:rsidR="006239CC" w:rsidRDefault="006239CC" w:rsidP="008C5A08">
      <w:pPr>
        <w:pStyle w:val="af7"/>
        <w:rPr>
          <w:rFonts w:hint="eastAsia"/>
        </w:rPr>
      </w:pPr>
      <w:r>
        <w:tab/>
        <w:t>if (result) {</w:t>
      </w:r>
    </w:p>
    <w:p w:rsidR="0021287E" w:rsidRDefault="0021287E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9F7199">
        <w:rPr>
          <w:rFonts w:hint="eastAsia"/>
        </w:rPr>
        <w:t xml:space="preserve">/* </w:t>
      </w:r>
      <w:r w:rsidR="009F6E2A">
        <w:rPr>
          <w:rFonts w:hint="eastAsia"/>
        </w:rPr>
        <w:t>增加套接字引用计数</w:t>
      </w:r>
      <w:r w:rsidR="009F6E2A">
        <w:rPr>
          <w:rFonts w:hint="eastAsia"/>
        </w:rPr>
        <w:t xml:space="preserve"> </w:t>
      </w:r>
      <w:r w:rsidR="009F7199">
        <w:rPr>
          <w:rFonts w:hint="eastAsia"/>
        </w:rPr>
        <w:t>*/</w:t>
      </w:r>
    </w:p>
    <w:p w:rsidR="006239CC" w:rsidRDefault="006239CC" w:rsidP="008C5A08">
      <w:pPr>
        <w:pStyle w:val="af7"/>
      </w:pPr>
      <w:r>
        <w:tab/>
      </w:r>
      <w:r>
        <w:tab/>
        <w:t>if (unlikely(!atomic_inc_not_zero(&amp;result-&gt;sk_refcnt)))</w:t>
      </w:r>
    </w:p>
    <w:p w:rsidR="006239CC" w:rsidRDefault="006239CC" w:rsidP="008C5A08">
      <w:pPr>
        <w:pStyle w:val="af7"/>
        <w:rPr>
          <w:rFonts w:hint="eastAsia"/>
        </w:rPr>
      </w:pPr>
      <w:r>
        <w:tab/>
      </w:r>
      <w:r>
        <w:tab/>
      </w:r>
      <w:r>
        <w:tab/>
        <w:t>result = NULL;</w:t>
      </w:r>
    </w:p>
    <w:p w:rsidR="00364D16" w:rsidRDefault="00364D16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2B73C5">
        <w:rPr>
          <w:rFonts w:hint="eastAsia"/>
        </w:rPr>
        <w:t xml:space="preserve">/* </w:t>
      </w:r>
      <w:r w:rsidR="00473F54">
        <w:rPr>
          <w:rFonts w:hint="eastAsia"/>
        </w:rPr>
        <w:t>需要再次检查该套接字的得分</w:t>
      </w:r>
      <w:r w:rsidR="00473F54">
        <w:rPr>
          <w:rFonts w:hint="eastAsia"/>
        </w:rPr>
        <w:t xml:space="preserve"> </w:t>
      </w:r>
      <w:r w:rsidR="002B73C5">
        <w:rPr>
          <w:rFonts w:hint="eastAsia"/>
        </w:rPr>
        <w:t>*/</w:t>
      </w:r>
    </w:p>
    <w:p w:rsidR="006239CC" w:rsidRDefault="006239CC" w:rsidP="008C5A08">
      <w:pPr>
        <w:pStyle w:val="af7"/>
      </w:pPr>
      <w:r>
        <w:tab/>
      </w:r>
      <w:r>
        <w:tab/>
        <w:t>else if (unlikely(compute_score(result, net, hnum, daddr,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</w:r>
      <w:r>
        <w:tab/>
        <w:t xml:space="preserve">  dif) &lt; hiscore)) {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  <w:t>sock_put(result);</w:t>
      </w:r>
    </w:p>
    <w:p w:rsidR="006239CC" w:rsidRDefault="006239CC" w:rsidP="008C5A08">
      <w:pPr>
        <w:pStyle w:val="af7"/>
      </w:pPr>
      <w:r>
        <w:tab/>
      </w:r>
      <w:r>
        <w:tab/>
      </w:r>
      <w:r>
        <w:tab/>
        <w:t>goto begin;</w:t>
      </w:r>
    </w:p>
    <w:p w:rsidR="006239CC" w:rsidRDefault="006239CC" w:rsidP="008C5A08">
      <w:pPr>
        <w:pStyle w:val="af7"/>
      </w:pPr>
      <w:r>
        <w:tab/>
      </w:r>
      <w:r>
        <w:tab/>
        <w:t>}</w:t>
      </w:r>
    </w:p>
    <w:p w:rsidR="006239CC" w:rsidRDefault="006239CC" w:rsidP="008C5A08">
      <w:pPr>
        <w:pStyle w:val="af7"/>
      </w:pPr>
      <w:r>
        <w:tab/>
        <w:t>}</w:t>
      </w:r>
    </w:p>
    <w:p w:rsidR="006239CC" w:rsidRDefault="006239CC" w:rsidP="008C5A08">
      <w:pPr>
        <w:pStyle w:val="af7"/>
      </w:pPr>
      <w:r>
        <w:tab/>
        <w:t>rcu_read_unlock();</w:t>
      </w:r>
    </w:p>
    <w:p w:rsidR="006239CC" w:rsidRDefault="006239CC" w:rsidP="008C5A08">
      <w:pPr>
        <w:pStyle w:val="af7"/>
      </w:pPr>
      <w:r>
        <w:tab/>
        <w:t>return result;</w:t>
      </w:r>
    </w:p>
    <w:p w:rsidR="00F35C4E" w:rsidRDefault="006239CC" w:rsidP="008C5A08">
      <w:pPr>
        <w:pStyle w:val="af7"/>
      </w:pPr>
      <w:r>
        <w:t>}</w:t>
      </w:r>
    </w:p>
    <w:p w:rsidR="00C401A9" w:rsidRDefault="00C401A9" w:rsidP="00773D1B">
      <w:pPr>
        <w:ind w:firstLineChars="0" w:firstLine="0"/>
        <w:rPr>
          <w:rFonts w:hint="eastAsia"/>
        </w:rPr>
      </w:pPr>
      <w:r>
        <w:t>匹配</w:t>
      </w:r>
      <w:r>
        <w:t>TCP</w:t>
      </w:r>
      <w:r>
        <w:t>监听套接字的流程与</w:t>
      </w:r>
      <w:r>
        <w:t>UDP</w:t>
      </w:r>
      <w:r>
        <w:t>基本相同</w:t>
      </w:r>
      <w:r>
        <w:rPr>
          <w:rFonts w:hint="eastAsia"/>
        </w:rPr>
        <w:t>，</w:t>
      </w:r>
      <w:r>
        <w:t>都是在与套接字的计算得分上</w:t>
      </w:r>
      <w:r>
        <w:rPr>
          <w:rFonts w:hint="eastAsia"/>
        </w:rPr>
        <w:t>。下面我们看一下</w:t>
      </w:r>
      <w:r>
        <w:rPr>
          <w:rFonts w:hint="eastAsia"/>
        </w:rPr>
        <w:t>TCP</w:t>
      </w:r>
      <w:r>
        <w:rPr>
          <w:rFonts w:hint="eastAsia"/>
        </w:rPr>
        <w:t>监听套接字的得分计算函数</w:t>
      </w:r>
      <w:r w:rsidR="00365CEF" w:rsidRPr="00365CEF">
        <w:t>compute_score</w:t>
      </w:r>
      <w:r w:rsidR="00365CEF">
        <w:rPr>
          <w:rFonts w:hint="eastAsia"/>
        </w:rPr>
        <w:t>。</w:t>
      </w:r>
    </w:p>
    <w:p w:rsidR="00DC4326" w:rsidRDefault="00DC4326" w:rsidP="008C5A08">
      <w:pPr>
        <w:pStyle w:val="af7"/>
      </w:pPr>
      <w:r>
        <w:t>static inline int compute_score(struct sock *sk, struct net *net,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</w:r>
      <w:r>
        <w:tab/>
        <w:t>const unsigned short hnum, const __be32 daddr,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</w:r>
      <w:r>
        <w:tab/>
        <w:t>const int dif)</w:t>
      </w:r>
    </w:p>
    <w:p w:rsidR="00DC4326" w:rsidRDefault="00DC4326" w:rsidP="008C5A08">
      <w:pPr>
        <w:pStyle w:val="af7"/>
      </w:pPr>
      <w:r>
        <w:t>{</w:t>
      </w:r>
    </w:p>
    <w:p w:rsidR="00DC4326" w:rsidRDefault="00DC4326" w:rsidP="008C5A08">
      <w:pPr>
        <w:pStyle w:val="af7"/>
      </w:pPr>
      <w:r>
        <w:tab/>
        <w:t>int score = -1;</w:t>
      </w:r>
    </w:p>
    <w:p w:rsidR="00DC4326" w:rsidRDefault="00DC4326" w:rsidP="008C5A08">
      <w:pPr>
        <w:pStyle w:val="af7"/>
      </w:pPr>
      <w:r>
        <w:tab/>
        <w:t>struct inet_sock *inet = inet_sk(sk);</w:t>
      </w:r>
    </w:p>
    <w:p w:rsidR="00DC4326" w:rsidRDefault="00DC4326" w:rsidP="008C5A08">
      <w:pPr>
        <w:pStyle w:val="af7"/>
        <w:rPr>
          <w:rFonts w:hint="eastAsia"/>
        </w:rPr>
      </w:pPr>
    </w:p>
    <w:p w:rsidR="001C6357" w:rsidRDefault="001C6357" w:rsidP="008C5A08">
      <w:pPr>
        <w:pStyle w:val="af7"/>
      </w:pPr>
      <w:r>
        <w:rPr>
          <w:rFonts w:hint="eastAsia"/>
        </w:rPr>
        <w:tab/>
        <w:t>/*</w:t>
      </w:r>
      <w:r w:rsidR="001A3A6C">
        <w:rPr>
          <w:rFonts w:hint="eastAsia"/>
        </w:rPr>
        <w:t xml:space="preserve"> </w:t>
      </w:r>
      <w:r w:rsidR="001A3A6C">
        <w:rPr>
          <w:rFonts w:hint="eastAsia"/>
        </w:rPr>
        <w:t>必须匹配名称空间，目的端口</w:t>
      </w:r>
      <w:r w:rsidR="001A3A6C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DC4326" w:rsidRDefault="00DC4326" w:rsidP="008C5A08">
      <w:pPr>
        <w:pStyle w:val="af7"/>
      </w:pPr>
      <w:r>
        <w:tab/>
        <w:t>if (net_eq(sock_net(sk), net) &amp;&amp; inet-&gt;inet_num == hnum &amp;&amp;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  <w:t>!ipv6_only_sock(sk)) {</w:t>
      </w:r>
    </w:p>
    <w:p w:rsidR="00DC4326" w:rsidRDefault="00DC4326" w:rsidP="008C5A08">
      <w:pPr>
        <w:pStyle w:val="af7"/>
        <w:rPr>
          <w:rFonts w:hint="eastAsia"/>
        </w:rPr>
      </w:pPr>
      <w:r>
        <w:tab/>
      </w:r>
      <w:r>
        <w:tab/>
        <w:t>__be32 rcv_saddr = inet-&gt;inet_rcv_saddr;</w:t>
      </w:r>
    </w:p>
    <w:p w:rsidR="00B9653D" w:rsidRDefault="00B9653D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 w:rsidR="002061B8">
        <w:rPr>
          <w:rFonts w:hint="eastAsia"/>
        </w:rPr>
        <w:t xml:space="preserve"> </w:t>
      </w:r>
      <w:r w:rsidR="002061B8">
        <w:rPr>
          <w:rFonts w:hint="eastAsia"/>
        </w:rPr>
        <w:t>协议族为</w:t>
      </w:r>
      <w:r w:rsidR="002061B8">
        <w:rPr>
          <w:rFonts w:hint="eastAsia"/>
        </w:rPr>
        <w:t>PF_INET</w:t>
      </w:r>
      <w:r w:rsidR="002061B8">
        <w:rPr>
          <w:rFonts w:hint="eastAsia"/>
        </w:rPr>
        <w:t>，得分</w:t>
      </w:r>
      <w:r w:rsidR="00863A70">
        <w:rPr>
          <w:rFonts w:hint="eastAsia"/>
        </w:rPr>
        <w:t>加</w:t>
      </w:r>
      <w:r w:rsidR="00863A70">
        <w:rPr>
          <w:rFonts w:hint="eastAsia"/>
        </w:rPr>
        <w:t>1</w:t>
      </w:r>
      <w:r>
        <w:rPr>
          <w:rFonts w:hint="eastAsia"/>
        </w:rPr>
        <w:t xml:space="preserve"> */</w:t>
      </w:r>
    </w:p>
    <w:p w:rsidR="00DC4326" w:rsidRDefault="00DC4326" w:rsidP="008C5A08">
      <w:pPr>
        <w:pStyle w:val="af7"/>
        <w:rPr>
          <w:rFonts w:hint="eastAsia"/>
        </w:rPr>
      </w:pPr>
      <w:r>
        <w:tab/>
      </w:r>
      <w:r>
        <w:tab/>
        <w:t>score = sk-&gt;sk_family == PF_INET ? 1 : 0;</w:t>
      </w:r>
    </w:p>
    <w:p w:rsidR="008C5A08" w:rsidRDefault="00082B6B" w:rsidP="008C5A08">
      <w:pPr>
        <w:pStyle w:val="af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 w:rsidR="0011472A">
        <w:rPr>
          <w:rFonts w:hint="eastAsia"/>
        </w:rPr>
        <w:t xml:space="preserve"> </w:t>
      </w:r>
    </w:p>
    <w:p w:rsidR="008C5A08" w:rsidRDefault="008C5A08" w:rsidP="008C5A08">
      <w:pPr>
        <w:pStyle w:val="af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套接字指定了接收地址，则接收地址必须与目的地址相同。</w:t>
      </w:r>
    </w:p>
    <w:p w:rsidR="008C5A08" w:rsidRDefault="008C5A08" w:rsidP="008C5A08">
      <w:pPr>
        <w:pStyle w:val="af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不同则不匹配，相同则得分加</w:t>
      </w:r>
      <w:r w:rsidR="004F5B46">
        <w:rPr>
          <w:rFonts w:hint="eastAsia"/>
        </w:rPr>
        <w:t>2</w:t>
      </w:r>
      <w:r w:rsidR="004F5B46">
        <w:rPr>
          <w:rFonts w:hint="eastAsia"/>
        </w:rPr>
        <w:t>。</w:t>
      </w:r>
    </w:p>
    <w:p w:rsidR="00082B6B" w:rsidRDefault="008C5A08" w:rsidP="008C5A08">
      <w:pPr>
        <w:pStyle w:val="af7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  <w:r w:rsidR="0011472A">
        <w:rPr>
          <w:rFonts w:hint="eastAsia"/>
        </w:rPr>
        <w:t>*/</w:t>
      </w:r>
    </w:p>
    <w:p w:rsidR="00DC4326" w:rsidRDefault="00DC4326" w:rsidP="008C5A08">
      <w:pPr>
        <w:pStyle w:val="af7"/>
      </w:pPr>
      <w:r>
        <w:tab/>
      </w:r>
      <w:r>
        <w:tab/>
        <w:t>if (rcv_saddr) {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  <w:t>if (rcv_saddr != daddr)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</w:r>
      <w:r>
        <w:tab/>
        <w:t>return -1;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  <w:t>score += 2;</w:t>
      </w:r>
    </w:p>
    <w:p w:rsidR="00DC4326" w:rsidRDefault="00DC4326" w:rsidP="008C5A08">
      <w:pPr>
        <w:pStyle w:val="af7"/>
        <w:rPr>
          <w:rFonts w:hint="eastAsia"/>
        </w:rPr>
      </w:pPr>
      <w:r>
        <w:tab/>
      </w:r>
      <w:r>
        <w:tab/>
        <w:t>}</w:t>
      </w:r>
    </w:p>
    <w:p w:rsidR="00A65F1A" w:rsidRDefault="00366044" w:rsidP="008C5A08">
      <w:pPr>
        <w:pStyle w:val="af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</w:p>
    <w:p w:rsidR="00A65F1A" w:rsidRDefault="00A65F1A" w:rsidP="008C5A08">
      <w:pPr>
        <w:pStyle w:val="af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732C3">
        <w:rPr>
          <w:rFonts w:hint="eastAsia"/>
        </w:rPr>
        <w:t>如果套接字绑定了</w:t>
      </w:r>
      <w:r w:rsidR="007A1413">
        <w:rPr>
          <w:rFonts w:hint="eastAsia"/>
        </w:rPr>
        <w:t>网卡</w:t>
      </w:r>
      <w:r w:rsidR="00A116F4">
        <w:rPr>
          <w:rFonts w:hint="eastAsia"/>
        </w:rPr>
        <w:t>，则接收网卡必须相同</w:t>
      </w:r>
      <w:r>
        <w:rPr>
          <w:rFonts w:hint="eastAsia"/>
        </w:rPr>
        <w:t>。</w:t>
      </w:r>
    </w:p>
    <w:p w:rsidR="00A65F1A" w:rsidRDefault="00A65F1A" w:rsidP="008C5A08">
      <w:pPr>
        <w:pStyle w:val="af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不同则不匹配，相同则得分加</w:t>
      </w:r>
      <w:r w:rsidR="004A50C8">
        <w:rPr>
          <w:rFonts w:hint="eastAsia"/>
        </w:rPr>
        <w:t>2</w:t>
      </w:r>
      <w:r w:rsidR="004A50C8">
        <w:rPr>
          <w:rFonts w:hint="eastAsia"/>
        </w:rPr>
        <w:t>。</w:t>
      </w:r>
    </w:p>
    <w:p w:rsidR="00366044" w:rsidRDefault="00A65F1A" w:rsidP="008C5A08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</w:r>
      <w:r w:rsidR="007732C3">
        <w:rPr>
          <w:rFonts w:hint="eastAsia"/>
        </w:rPr>
        <w:t xml:space="preserve"> </w:t>
      </w:r>
      <w:r w:rsidR="00366044">
        <w:rPr>
          <w:rFonts w:hint="eastAsia"/>
        </w:rPr>
        <w:t>*/</w:t>
      </w:r>
    </w:p>
    <w:p w:rsidR="00DC4326" w:rsidRDefault="00DC4326" w:rsidP="008C5A08">
      <w:pPr>
        <w:pStyle w:val="af7"/>
      </w:pPr>
      <w:r>
        <w:tab/>
      </w:r>
      <w:r>
        <w:tab/>
        <w:t>if (sk-&gt;sk_bound_dev_if) {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  <w:t>if (sk-&gt;sk_bound_dev_if != dif)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</w:r>
      <w:r>
        <w:tab/>
        <w:t>return -1;</w:t>
      </w:r>
    </w:p>
    <w:p w:rsidR="00DC4326" w:rsidRDefault="00DC4326" w:rsidP="008C5A08">
      <w:pPr>
        <w:pStyle w:val="af7"/>
      </w:pPr>
      <w:r>
        <w:tab/>
      </w:r>
      <w:r>
        <w:tab/>
      </w:r>
      <w:r>
        <w:tab/>
        <w:t>score += 2;</w:t>
      </w:r>
    </w:p>
    <w:p w:rsidR="00DC4326" w:rsidRDefault="00DC4326" w:rsidP="008C5A08">
      <w:pPr>
        <w:pStyle w:val="af7"/>
      </w:pPr>
      <w:r>
        <w:tab/>
      </w:r>
      <w:r>
        <w:tab/>
        <w:t>}</w:t>
      </w:r>
    </w:p>
    <w:p w:rsidR="00DC4326" w:rsidRDefault="00DC4326" w:rsidP="008C5A08">
      <w:pPr>
        <w:pStyle w:val="af7"/>
      </w:pPr>
      <w:r>
        <w:tab/>
        <w:t>}</w:t>
      </w:r>
    </w:p>
    <w:p w:rsidR="00DC4326" w:rsidRDefault="00DC4326" w:rsidP="008C5A08">
      <w:pPr>
        <w:pStyle w:val="af7"/>
      </w:pPr>
      <w:r>
        <w:tab/>
        <w:t>return score;</w:t>
      </w:r>
    </w:p>
    <w:p w:rsidR="00365CEF" w:rsidRDefault="00DC4326" w:rsidP="008C5A08">
      <w:pPr>
        <w:pStyle w:val="af7"/>
        <w:rPr>
          <w:rFonts w:hint="eastAsia"/>
        </w:rPr>
      </w:pPr>
      <w:r>
        <w:t>}</w:t>
      </w:r>
    </w:p>
    <w:p w:rsidR="00C401A9" w:rsidRDefault="001C5275" w:rsidP="00773D1B">
      <w:pPr>
        <w:ind w:firstLineChars="0" w:firstLine="0"/>
        <w:rPr>
          <w:rFonts w:hint="eastAsia"/>
        </w:rPr>
      </w:pPr>
      <w:r>
        <w:rPr>
          <w:rFonts w:hint="eastAsia"/>
        </w:rPr>
        <w:t>这个函数名字和功能均与</w:t>
      </w:r>
      <w:r>
        <w:rPr>
          <w:rFonts w:hint="eastAsia"/>
        </w:rPr>
        <w:t>UDP</w:t>
      </w:r>
      <w:r>
        <w:rPr>
          <w:rFonts w:hint="eastAsia"/>
        </w:rPr>
        <w:t>的相同，但是</w:t>
      </w:r>
      <w:r w:rsidR="00114722">
        <w:rPr>
          <w:rFonts w:hint="eastAsia"/>
        </w:rPr>
        <w:t>其实现代码</w:t>
      </w:r>
      <w:r w:rsidR="00116A5B">
        <w:rPr>
          <w:rFonts w:hint="eastAsia"/>
        </w:rPr>
        <w:t>却略有不同。</w:t>
      </w:r>
      <w:r w:rsidR="003D64AD">
        <w:rPr>
          <w:rFonts w:hint="eastAsia"/>
        </w:rPr>
        <w:t>大家可以发现，</w:t>
      </w:r>
      <w:r w:rsidR="00F85170">
        <w:rPr>
          <w:rFonts w:hint="eastAsia"/>
        </w:rPr>
        <w:t>TCP</w:t>
      </w:r>
      <w:r w:rsidR="00F85170">
        <w:rPr>
          <w:rFonts w:hint="eastAsia"/>
        </w:rPr>
        <w:t>的</w:t>
      </w:r>
      <w:r w:rsidR="00F85170">
        <w:rPr>
          <w:rFonts w:hint="eastAsia"/>
        </w:rPr>
        <w:t>compute_score</w:t>
      </w:r>
      <w:r w:rsidR="00F85170">
        <w:rPr>
          <w:rFonts w:hint="eastAsia"/>
        </w:rPr>
        <w:t>不会对</w:t>
      </w:r>
      <w:r w:rsidR="004A4EB9">
        <w:rPr>
          <w:rFonts w:hint="eastAsia"/>
        </w:rPr>
        <w:t>源端信息进行任何检查，如源地址、源端口</w:t>
      </w:r>
      <w:r w:rsidR="003E55EA">
        <w:rPr>
          <w:rFonts w:hint="eastAsia"/>
        </w:rPr>
        <w:t>。</w:t>
      </w:r>
      <w:r w:rsidR="006240A3">
        <w:rPr>
          <w:rFonts w:hint="eastAsia"/>
        </w:rPr>
        <w:t>为什么会这样呢？原因在于，</w:t>
      </w:r>
      <w:r w:rsidR="002E5D93">
        <w:rPr>
          <w:rFonts w:hint="eastAsia"/>
        </w:rPr>
        <w:t>TCP</w:t>
      </w:r>
      <w:r w:rsidR="002E5D93">
        <w:rPr>
          <w:rFonts w:hint="eastAsia"/>
        </w:rPr>
        <w:t>的</w:t>
      </w:r>
      <w:r w:rsidR="002E5D93">
        <w:rPr>
          <w:rFonts w:hint="eastAsia"/>
        </w:rPr>
        <w:t>compute_score</w:t>
      </w:r>
      <w:r w:rsidR="002E5D93">
        <w:rPr>
          <w:rFonts w:hint="eastAsia"/>
        </w:rPr>
        <w:t>是用于监听套接字的匹配</w:t>
      </w:r>
      <w:r w:rsidR="007F1FA7">
        <w:rPr>
          <w:rFonts w:hint="eastAsia"/>
        </w:rPr>
        <w:t>。</w:t>
      </w:r>
      <w:r w:rsidR="00435CE2">
        <w:rPr>
          <w:rFonts w:hint="eastAsia"/>
        </w:rPr>
        <w:t>这意味着这是</w:t>
      </w:r>
      <w:r w:rsidR="00435CE2">
        <w:rPr>
          <w:rFonts w:hint="eastAsia"/>
        </w:rPr>
        <w:t>TCP</w:t>
      </w:r>
      <w:r w:rsidR="00435CE2">
        <w:rPr>
          <w:rFonts w:hint="eastAsia"/>
        </w:rPr>
        <w:t>连接的第一个数据包即</w:t>
      </w:r>
      <w:r w:rsidR="00435CE2">
        <w:rPr>
          <w:rFonts w:hint="eastAsia"/>
        </w:rPr>
        <w:t>SYN</w:t>
      </w:r>
      <w:r w:rsidR="00435CE2">
        <w:rPr>
          <w:rFonts w:hint="eastAsia"/>
        </w:rPr>
        <w:t>包</w:t>
      </w:r>
      <w:r w:rsidR="007F1FA7">
        <w:rPr>
          <w:rFonts w:hint="eastAsia"/>
        </w:rPr>
        <w:t>，</w:t>
      </w:r>
      <w:r w:rsidR="00236A3E">
        <w:rPr>
          <w:rFonts w:hint="eastAsia"/>
        </w:rPr>
        <w:t>属于连接初始化阶段，这时自然无需对源端信息进行任何检查</w:t>
      </w:r>
      <w:r w:rsidR="00752B14">
        <w:rPr>
          <w:rFonts w:hint="eastAsia"/>
        </w:rPr>
        <w:t>和匹配。</w:t>
      </w:r>
      <w:r w:rsidR="004C234E">
        <w:rPr>
          <w:rFonts w:hint="eastAsia"/>
        </w:rPr>
        <w:t>当</w:t>
      </w:r>
      <w:r w:rsidR="00C62294">
        <w:rPr>
          <w:rFonts w:hint="eastAsia"/>
        </w:rPr>
        <w:t>本机回复了</w:t>
      </w:r>
      <w:r w:rsidR="00C62294">
        <w:rPr>
          <w:rFonts w:hint="eastAsia"/>
        </w:rPr>
        <w:t>SYN+ACK</w:t>
      </w:r>
      <w:r w:rsidR="001D4C26">
        <w:rPr>
          <w:rFonts w:hint="eastAsia"/>
        </w:rPr>
        <w:t>后，本机会创建已连接套接字</w:t>
      </w:r>
      <w:r w:rsidR="00394E8A">
        <w:rPr>
          <w:rFonts w:hint="eastAsia"/>
        </w:rPr>
        <w:t>插入到已连接</w:t>
      </w:r>
      <w:r w:rsidR="00394E8A">
        <w:rPr>
          <w:rFonts w:hint="eastAsia"/>
        </w:rPr>
        <w:t>hash</w:t>
      </w:r>
      <w:r w:rsidR="00394E8A">
        <w:rPr>
          <w:rFonts w:hint="eastAsia"/>
        </w:rPr>
        <w:t>表中。</w:t>
      </w:r>
      <w:r w:rsidR="00F6077B">
        <w:rPr>
          <w:rFonts w:hint="eastAsia"/>
        </w:rPr>
        <w:t>这样该连接后面的数据包，就会在已连接</w:t>
      </w:r>
      <w:r w:rsidR="00F6077B">
        <w:rPr>
          <w:rFonts w:hint="eastAsia"/>
        </w:rPr>
        <w:t>hash</w:t>
      </w:r>
      <w:r w:rsidR="00F6077B">
        <w:rPr>
          <w:rFonts w:hint="eastAsia"/>
        </w:rPr>
        <w:t>表中找到匹配的套接字，而不会再进入监听套接字的匹配。</w:t>
      </w:r>
    </w:p>
    <w:p w:rsidR="00F6077B" w:rsidRDefault="00F6077B" w:rsidP="00773D1B">
      <w:pPr>
        <w:ind w:firstLineChars="0" w:firstLine="0"/>
        <w:rPr>
          <w:rFonts w:hint="eastAsia"/>
        </w:rPr>
      </w:pPr>
    </w:p>
    <w:p w:rsidR="00F6077B" w:rsidRDefault="00F6077B" w:rsidP="00773D1B">
      <w:pPr>
        <w:ind w:firstLineChars="0" w:firstLine="0"/>
      </w:pPr>
    </w:p>
    <w:p w:rsidR="006239CC" w:rsidRDefault="006239CC" w:rsidP="00773D1B">
      <w:pPr>
        <w:ind w:firstLineChars="0" w:firstLine="0"/>
      </w:pPr>
    </w:p>
    <w:p w:rsidR="006239CC" w:rsidRDefault="006239CC" w:rsidP="00773D1B">
      <w:pPr>
        <w:ind w:firstLineChars="0" w:firstLine="0"/>
      </w:pPr>
    </w:p>
    <w:p w:rsidR="006239CC" w:rsidRDefault="006239CC" w:rsidP="00773D1B">
      <w:pPr>
        <w:ind w:firstLineChars="0" w:firstLine="0"/>
      </w:pPr>
    </w:p>
    <w:p w:rsidR="00773D1B" w:rsidRPr="00773D1B" w:rsidRDefault="00773D1B" w:rsidP="00773D1B">
      <w:pPr>
        <w:ind w:firstLineChars="0" w:firstLine="0"/>
      </w:pPr>
    </w:p>
    <w:sectPr w:rsidR="00773D1B" w:rsidRPr="00773D1B" w:rsidSect="00407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122" w:rsidRDefault="005A1122" w:rsidP="00353525">
      <w:r>
        <w:separator/>
      </w:r>
    </w:p>
  </w:endnote>
  <w:endnote w:type="continuationSeparator" w:id="1">
    <w:p w:rsidR="005A1122" w:rsidRDefault="005A1122" w:rsidP="00353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FF Intelligent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22" w:rsidRDefault="005A1122" w:rsidP="00353525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22" w:rsidRDefault="005A1122" w:rsidP="00353525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22" w:rsidRDefault="005A1122" w:rsidP="00353525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122" w:rsidRDefault="005A1122" w:rsidP="00353525">
      <w:r>
        <w:separator/>
      </w:r>
    </w:p>
  </w:footnote>
  <w:footnote w:type="continuationSeparator" w:id="1">
    <w:p w:rsidR="005A1122" w:rsidRDefault="005A1122" w:rsidP="003535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22" w:rsidRDefault="005A1122" w:rsidP="00353525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22" w:rsidRDefault="005A1122" w:rsidP="00316565">
    <w:pPr>
      <w:pStyle w:val="a5"/>
      <w:ind w:firstLineChars="0" w:firstLine="0"/>
      <w:jc w:val="left"/>
    </w:pPr>
    <w:r>
      <w:rPr>
        <w:rFonts w:hint="eastAsia"/>
      </w:rPr>
      <w:t>《深入理解</w:t>
    </w:r>
    <w:r>
      <w:rPr>
        <w:rFonts w:hint="eastAsia"/>
      </w:rPr>
      <w:t>Linux</w:t>
    </w:r>
    <w:r>
      <w:rPr>
        <w:rFonts w:hint="eastAsia"/>
      </w:rPr>
      <w:t>环境编程》第</w:t>
    </w:r>
    <w:r>
      <w:rPr>
        <w:rFonts w:hint="eastAsia"/>
      </w:rPr>
      <w:t>13</w:t>
    </w:r>
    <w:r>
      <w:rPr>
        <w:rFonts w:hint="eastAsia"/>
      </w:rPr>
      <w:t>章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122" w:rsidRDefault="005A1122" w:rsidP="00353525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0B3"/>
    <w:multiLevelType w:val="hybridMultilevel"/>
    <w:tmpl w:val="11FC2E94"/>
    <w:lvl w:ilvl="0" w:tplc="02EC625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A65DDB"/>
    <w:multiLevelType w:val="multilevel"/>
    <w:tmpl w:val="6E261A94"/>
    <w:lvl w:ilvl="0">
      <w:start w:val="3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1">
      <w:start w:val="5"/>
      <w:numFmt w:val="decimal"/>
      <w:lvlText w:val="（%2）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eastAsia"/>
      </w:rPr>
    </w:lvl>
  </w:abstractNum>
  <w:abstractNum w:abstractNumId="2">
    <w:nsid w:val="289D4E67"/>
    <w:multiLevelType w:val="multilevel"/>
    <w:tmpl w:val="A13AB99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E0762"/>
    <w:multiLevelType w:val="hybridMultilevel"/>
    <w:tmpl w:val="6EA2D4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B25FEA"/>
    <w:multiLevelType w:val="hybridMultilevel"/>
    <w:tmpl w:val="861EA2BA"/>
    <w:lvl w:ilvl="0" w:tplc="04090001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E71C59"/>
    <w:multiLevelType w:val="hybridMultilevel"/>
    <w:tmpl w:val="7A34A12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4713AF"/>
    <w:multiLevelType w:val="multilevel"/>
    <w:tmpl w:val="A13AB99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71034"/>
    <w:multiLevelType w:val="multilevel"/>
    <w:tmpl w:val="90EE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B1436"/>
    <w:multiLevelType w:val="hybridMultilevel"/>
    <w:tmpl w:val="8E1421FE"/>
    <w:lvl w:ilvl="0" w:tplc="62FA7060">
      <w:start w:val="1"/>
      <w:numFmt w:val="decimal"/>
      <w:pStyle w:val="a"/>
      <w:lvlText w:val="%1."/>
      <w:lvlJc w:val="left"/>
      <w:pPr>
        <w:ind w:left="138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>
    <w:nsid w:val="635616F7"/>
    <w:multiLevelType w:val="multilevel"/>
    <w:tmpl w:val="7542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2B794D"/>
    <w:multiLevelType w:val="multilevel"/>
    <w:tmpl w:val="2D44DDDA"/>
    <w:lvl w:ilvl="0">
      <w:start w:val="1"/>
      <w:numFmt w:val="decimal"/>
      <w:lvlText w:val="%1."/>
      <w:lvlJc w:val="left"/>
      <w:pPr>
        <w:ind w:left="647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67" w:hanging="1440"/>
      </w:pPr>
      <w:rPr>
        <w:rFonts w:hint="default"/>
      </w:rPr>
    </w:lvl>
  </w:abstractNum>
  <w:abstractNum w:abstractNumId="11">
    <w:nsid w:val="72CE0A33"/>
    <w:multiLevelType w:val="hybridMultilevel"/>
    <w:tmpl w:val="5A9EC4C4"/>
    <w:lvl w:ilvl="0" w:tplc="04090001">
      <w:start w:val="1"/>
      <w:numFmt w:val="decimal"/>
      <w:lvlText w:val="%1."/>
      <w:lvlJc w:val="left"/>
      <w:pPr>
        <w:ind w:left="1942" w:hanging="81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402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22" w:hanging="420"/>
      </w:pPr>
    </w:lvl>
    <w:lvl w:ilvl="3" w:tplc="04090001" w:tentative="1">
      <w:start w:val="1"/>
      <w:numFmt w:val="decimal"/>
      <w:lvlText w:val="%4."/>
      <w:lvlJc w:val="left"/>
      <w:pPr>
        <w:ind w:left="2242" w:hanging="420"/>
      </w:pPr>
    </w:lvl>
    <w:lvl w:ilvl="4" w:tplc="04090003" w:tentative="1">
      <w:start w:val="1"/>
      <w:numFmt w:val="lowerLetter"/>
      <w:lvlText w:val="%5)"/>
      <w:lvlJc w:val="left"/>
      <w:pPr>
        <w:ind w:left="2662" w:hanging="420"/>
      </w:pPr>
    </w:lvl>
    <w:lvl w:ilvl="5" w:tplc="04090005" w:tentative="1">
      <w:start w:val="1"/>
      <w:numFmt w:val="lowerRoman"/>
      <w:lvlText w:val="%6."/>
      <w:lvlJc w:val="right"/>
      <w:pPr>
        <w:ind w:left="3082" w:hanging="420"/>
      </w:pPr>
    </w:lvl>
    <w:lvl w:ilvl="6" w:tplc="04090001" w:tentative="1">
      <w:start w:val="1"/>
      <w:numFmt w:val="decimal"/>
      <w:lvlText w:val="%7."/>
      <w:lvlJc w:val="left"/>
      <w:pPr>
        <w:ind w:left="3502" w:hanging="420"/>
      </w:pPr>
    </w:lvl>
    <w:lvl w:ilvl="7" w:tplc="04090003" w:tentative="1">
      <w:start w:val="1"/>
      <w:numFmt w:val="lowerLetter"/>
      <w:lvlText w:val="%8)"/>
      <w:lvlJc w:val="left"/>
      <w:pPr>
        <w:ind w:left="3922" w:hanging="420"/>
      </w:pPr>
    </w:lvl>
    <w:lvl w:ilvl="8" w:tplc="04090005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>
    <w:nsid w:val="73D03874"/>
    <w:multiLevelType w:val="hybridMultilevel"/>
    <w:tmpl w:val="18C49B18"/>
    <w:lvl w:ilvl="0" w:tplc="04090003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6211AA6"/>
    <w:multiLevelType w:val="hybridMultilevel"/>
    <w:tmpl w:val="8C4CCFFA"/>
    <w:lvl w:ilvl="0" w:tplc="225C69DC">
      <w:start w:val="1"/>
      <w:numFmt w:val="bullet"/>
      <w:pStyle w:val="a0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7F0062C"/>
    <w:multiLevelType w:val="hybridMultilevel"/>
    <w:tmpl w:val="ED429D56"/>
    <w:lvl w:ilvl="0" w:tplc="5516B01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0"/>
  </w:num>
  <w:num w:numId="7">
    <w:abstractNumId w:val="12"/>
  </w:num>
  <w:num w:numId="8">
    <w:abstractNumId w:val="9"/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3"/>
  </w:num>
  <w:num w:numId="15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61B"/>
    <w:rsid w:val="000000BB"/>
    <w:rsid w:val="00001152"/>
    <w:rsid w:val="0000198C"/>
    <w:rsid w:val="0000200A"/>
    <w:rsid w:val="00002A6F"/>
    <w:rsid w:val="00002ABB"/>
    <w:rsid w:val="000032F8"/>
    <w:rsid w:val="0000567A"/>
    <w:rsid w:val="00006094"/>
    <w:rsid w:val="000076E3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07"/>
    <w:rsid w:val="00015BB8"/>
    <w:rsid w:val="0001625E"/>
    <w:rsid w:val="000166BB"/>
    <w:rsid w:val="00016C99"/>
    <w:rsid w:val="00020105"/>
    <w:rsid w:val="0002109D"/>
    <w:rsid w:val="000215B0"/>
    <w:rsid w:val="00021D00"/>
    <w:rsid w:val="00022337"/>
    <w:rsid w:val="0002258B"/>
    <w:rsid w:val="00022858"/>
    <w:rsid w:val="00022B1C"/>
    <w:rsid w:val="00025A29"/>
    <w:rsid w:val="00025BDA"/>
    <w:rsid w:val="000262BA"/>
    <w:rsid w:val="00031141"/>
    <w:rsid w:val="000319F6"/>
    <w:rsid w:val="00031AAC"/>
    <w:rsid w:val="0003213E"/>
    <w:rsid w:val="0003260B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106D"/>
    <w:rsid w:val="00042523"/>
    <w:rsid w:val="0004281F"/>
    <w:rsid w:val="0004460A"/>
    <w:rsid w:val="00045F59"/>
    <w:rsid w:val="0004628B"/>
    <w:rsid w:val="0004660A"/>
    <w:rsid w:val="0004668F"/>
    <w:rsid w:val="00046B12"/>
    <w:rsid w:val="00047D14"/>
    <w:rsid w:val="00047F63"/>
    <w:rsid w:val="0005073B"/>
    <w:rsid w:val="00051B55"/>
    <w:rsid w:val="00052B54"/>
    <w:rsid w:val="00052BEB"/>
    <w:rsid w:val="000531D2"/>
    <w:rsid w:val="00053F58"/>
    <w:rsid w:val="00054A9B"/>
    <w:rsid w:val="000559C1"/>
    <w:rsid w:val="00055BA7"/>
    <w:rsid w:val="000560BF"/>
    <w:rsid w:val="0005660C"/>
    <w:rsid w:val="00057246"/>
    <w:rsid w:val="00060806"/>
    <w:rsid w:val="00060889"/>
    <w:rsid w:val="00060C4D"/>
    <w:rsid w:val="00061842"/>
    <w:rsid w:val="00061BB0"/>
    <w:rsid w:val="0006283F"/>
    <w:rsid w:val="0006418A"/>
    <w:rsid w:val="00065708"/>
    <w:rsid w:val="00066BE6"/>
    <w:rsid w:val="00066C78"/>
    <w:rsid w:val="00066FB5"/>
    <w:rsid w:val="00067753"/>
    <w:rsid w:val="0007029B"/>
    <w:rsid w:val="00071CE1"/>
    <w:rsid w:val="00072E88"/>
    <w:rsid w:val="00074335"/>
    <w:rsid w:val="000747F2"/>
    <w:rsid w:val="000748E7"/>
    <w:rsid w:val="00075563"/>
    <w:rsid w:val="00075AC1"/>
    <w:rsid w:val="0007622B"/>
    <w:rsid w:val="00077269"/>
    <w:rsid w:val="0007727A"/>
    <w:rsid w:val="00077366"/>
    <w:rsid w:val="000815BF"/>
    <w:rsid w:val="00082B6B"/>
    <w:rsid w:val="000830E6"/>
    <w:rsid w:val="00083595"/>
    <w:rsid w:val="00084A70"/>
    <w:rsid w:val="00085167"/>
    <w:rsid w:val="00087177"/>
    <w:rsid w:val="00091CD5"/>
    <w:rsid w:val="00091DA7"/>
    <w:rsid w:val="00092704"/>
    <w:rsid w:val="0009277B"/>
    <w:rsid w:val="00092C29"/>
    <w:rsid w:val="00092E8D"/>
    <w:rsid w:val="000934E8"/>
    <w:rsid w:val="000939C9"/>
    <w:rsid w:val="00096401"/>
    <w:rsid w:val="0009641E"/>
    <w:rsid w:val="00096E6F"/>
    <w:rsid w:val="00097BA6"/>
    <w:rsid w:val="00097FD4"/>
    <w:rsid w:val="000A00DE"/>
    <w:rsid w:val="000A0446"/>
    <w:rsid w:val="000A0861"/>
    <w:rsid w:val="000A23E5"/>
    <w:rsid w:val="000A2960"/>
    <w:rsid w:val="000A348C"/>
    <w:rsid w:val="000A3A90"/>
    <w:rsid w:val="000A3DD1"/>
    <w:rsid w:val="000A47D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2AEC"/>
    <w:rsid w:val="000B2CC9"/>
    <w:rsid w:val="000B33EC"/>
    <w:rsid w:val="000B37B6"/>
    <w:rsid w:val="000B3F29"/>
    <w:rsid w:val="000B408F"/>
    <w:rsid w:val="000B48EC"/>
    <w:rsid w:val="000B53C6"/>
    <w:rsid w:val="000B5893"/>
    <w:rsid w:val="000B5E58"/>
    <w:rsid w:val="000B6987"/>
    <w:rsid w:val="000B6B1A"/>
    <w:rsid w:val="000B7E8C"/>
    <w:rsid w:val="000C0C44"/>
    <w:rsid w:val="000C0DBA"/>
    <w:rsid w:val="000C126C"/>
    <w:rsid w:val="000C1C1E"/>
    <w:rsid w:val="000C1F62"/>
    <w:rsid w:val="000C2460"/>
    <w:rsid w:val="000C2901"/>
    <w:rsid w:val="000C307B"/>
    <w:rsid w:val="000C50EC"/>
    <w:rsid w:val="000C5BE0"/>
    <w:rsid w:val="000C7331"/>
    <w:rsid w:val="000D011A"/>
    <w:rsid w:val="000D15C5"/>
    <w:rsid w:val="000D1D45"/>
    <w:rsid w:val="000D277F"/>
    <w:rsid w:val="000D2DBD"/>
    <w:rsid w:val="000D3924"/>
    <w:rsid w:val="000D41D6"/>
    <w:rsid w:val="000D4234"/>
    <w:rsid w:val="000D4AF4"/>
    <w:rsid w:val="000D4DE1"/>
    <w:rsid w:val="000D501A"/>
    <w:rsid w:val="000D55C3"/>
    <w:rsid w:val="000D5DBF"/>
    <w:rsid w:val="000D6815"/>
    <w:rsid w:val="000D6FAE"/>
    <w:rsid w:val="000D75C5"/>
    <w:rsid w:val="000D7C4B"/>
    <w:rsid w:val="000E089E"/>
    <w:rsid w:val="000E1B1B"/>
    <w:rsid w:val="000E2370"/>
    <w:rsid w:val="000E37FE"/>
    <w:rsid w:val="000E3B8F"/>
    <w:rsid w:val="000E4020"/>
    <w:rsid w:val="000E553C"/>
    <w:rsid w:val="000E6290"/>
    <w:rsid w:val="000F1698"/>
    <w:rsid w:val="000F2A9F"/>
    <w:rsid w:val="000F3A45"/>
    <w:rsid w:val="000F6305"/>
    <w:rsid w:val="000F68C8"/>
    <w:rsid w:val="000F6C3C"/>
    <w:rsid w:val="000F6F52"/>
    <w:rsid w:val="000F753D"/>
    <w:rsid w:val="000F7899"/>
    <w:rsid w:val="00100631"/>
    <w:rsid w:val="00101631"/>
    <w:rsid w:val="00101FB2"/>
    <w:rsid w:val="001022AF"/>
    <w:rsid w:val="00102878"/>
    <w:rsid w:val="00102995"/>
    <w:rsid w:val="00103AA5"/>
    <w:rsid w:val="00103B9B"/>
    <w:rsid w:val="00103FEE"/>
    <w:rsid w:val="00104138"/>
    <w:rsid w:val="00104D42"/>
    <w:rsid w:val="001053AE"/>
    <w:rsid w:val="001053C5"/>
    <w:rsid w:val="00105DD7"/>
    <w:rsid w:val="00105DE3"/>
    <w:rsid w:val="00105F91"/>
    <w:rsid w:val="001071BB"/>
    <w:rsid w:val="001076A8"/>
    <w:rsid w:val="00107AA7"/>
    <w:rsid w:val="00107B2C"/>
    <w:rsid w:val="0011168F"/>
    <w:rsid w:val="001126DB"/>
    <w:rsid w:val="0011294A"/>
    <w:rsid w:val="00112A51"/>
    <w:rsid w:val="00114282"/>
    <w:rsid w:val="001145FB"/>
    <w:rsid w:val="00114722"/>
    <w:rsid w:val="0011472A"/>
    <w:rsid w:val="0011542D"/>
    <w:rsid w:val="00116171"/>
    <w:rsid w:val="00116A5B"/>
    <w:rsid w:val="00120B62"/>
    <w:rsid w:val="00121058"/>
    <w:rsid w:val="001226A5"/>
    <w:rsid w:val="00122C18"/>
    <w:rsid w:val="00123F67"/>
    <w:rsid w:val="00124366"/>
    <w:rsid w:val="0012456F"/>
    <w:rsid w:val="00125FA0"/>
    <w:rsid w:val="00126376"/>
    <w:rsid w:val="00126C21"/>
    <w:rsid w:val="0013052D"/>
    <w:rsid w:val="00131281"/>
    <w:rsid w:val="0013242D"/>
    <w:rsid w:val="001335B5"/>
    <w:rsid w:val="001340AB"/>
    <w:rsid w:val="00134298"/>
    <w:rsid w:val="001346E4"/>
    <w:rsid w:val="00134F77"/>
    <w:rsid w:val="00135CE2"/>
    <w:rsid w:val="00136082"/>
    <w:rsid w:val="00136DB3"/>
    <w:rsid w:val="00137301"/>
    <w:rsid w:val="00140FB0"/>
    <w:rsid w:val="001413A0"/>
    <w:rsid w:val="00141588"/>
    <w:rsid w:val="001430E8"/>
    <w:rsid w:val="00143522"/>
    <w:rsid w:val="00143DE3"/>
    <w:rsid w:val="00145323"/>
    <w:rsid w:val="00145FC1"/>
    <w:rsid w:val="00146193"/>
    <w:rsid w:val="0014635D"/>
    <w:rsid w:val="00146513"/>
    <w:rsid w:val="001465D3"/>
    <w:rsid w:val="001508EE"/>
    <w:rsid w:val="00150D27"/>
    <w:rsid w:val="001515EC"/>
    <w:rsid w:val="0015206A"/>
    <w:rsid w:val="00152775"/>
    <w:rsid w:val="00153604"/>
    <w:rsid w:val="0015490F"/>
    <w:rsid w:val="00155C9D"/>
    <w:rsid w:val="00155E4B"/>
    <w:rsid w:val="0015634F"/>
    <w:rsid w:val="00156A8C"/>
    <w:rsid w:val="001570BB"/>
    <w:rsid w:val="00157509"/>
    <w:rsid w:val="001575FE"/>
    <w:rsid w:val="0015796E"/>
    <w:rsid w:val="00157DBE"/>
    <w:rsid w:val="00157F6F"/>
    <w:rsid w:val="00160B8A"/>
    <w:rsid w:val="00160D58"/>
    <w:rsid w:val="00160ECD"/>
    <w:rsid w:val="0016184C"/>
    <w:rsid w:val="001618C7"/>
    <w:rsid w:val="00161B8C"/>
    <w:rsid w:val="00161DE3"/>
    <w:rsid w:val="0016205F"/>
    <w:rsid w:val="00163417"/>
    <w:rsid w:val="0016392A"/>
    <w:rsid w:val="00163D6A"/>
    <w:rsid w:val="00164F7D"/>
    <w:rsid w:val="001650A5"/>
    <w:rsid w:val="00165707"/>
    <w:rsid w:val="001667CB"/>
    <w:rsid w:val="00166C44"/>
    <w:rsid w:val="00170D35"/>
    <w:rsid w:val="0017108B"/>
    <w:rsid w:val="00171264"/>
    <w:rsid w:val="001717DC"/>
    <w:rsid w:val="001717FA"/>
    <w:rsid w:val="00172268"/>
    <w:rsid w:val="0017296A"/>
    <w:rsid w:val="001739CF"/>
    <w:rsid w:val="001748FA"/>
    <w:rsid w:val="00174DC0"/>
    <w:rsid w:val="001801B8"/>
    <w:rsid w:val="00180DA8"/>
    <w:rsid w:val="001814BC"/>
    <w:rsid w:val="00181543"/>
    <w:rsid w:val="00181B90"/>
    <w:rsid w:val="00182062"/>
    <w:rsid w:val="001838FC"/>
    <w:rsid w:val="00183BEA"/>
    <w:rsid w:val="00183F16"/>
    <w:rsid w:val="00184509"/>
    <w:rsid w:val="0018592F"/>
    <w:rsid w:val="00185CBC"/>
    <w:rsid w:val="00186696"/>
    <w:rsid w:val="001871C6"/>
    <w:rsid w:val="00187572"/>
    <w:rsid w:val="00187F81"/>
    <w:rsid w:val="00191415"/>
    <w:rsid w:val="001921F0"/>
    <w:rsid w:val="00192F65"/>
    <w:rsid w:val="001930F8"/>
    <w:rsid w:val="0019351C"/>
    <w:rsid w:val="00193664"/>
    <w:rsid w:val="00193843"/>
    <w:rsid w:val="0019478F"/>
    <w:rsid w:val="00194960"/>
    <w:rsid w:val="00194A15"/>
    <w:rsid w:val="00194F25"/>
    <w:rsid w:val="001963EA"/>
    <w:rsid w:val="00197302"/>
    <w:rsid w:val="0019756C"/>
    <w:rsid w:val="001977BE"/>
    <w:rsid w:val="001A0B13"/>
    <w:rsid w:val="001A0D5A"/>
    <w:rsid w:val="001A16EB"/>
    <w:rsid w:val="001A24F1"/>
    <w:rsid w:val="001A31F3"/>
    <w:rsid w:val="001A3A6C"/>
    <w:rsid w:val="001A4562"/>
    <w:rsid w:val="001A45AE"/>
    <w:rsid w:val="001A56CC"/>
    <w:rsid w:val="001A5C7D"/>
    <w:rsid w:val="001A7023"/>
    <w:rsid w:val="001A7C7F"/>
    <w:rsid w:val="001A7CA4"/>
    <w:rsid w:val="001B085F"/>
    <w:rsid w:val="001B0999"/>
    <w:rsid w:val="001B1837"/>
    <w:rsid w:val="001B313D"/>
    <w:rsid w:val="001B425E"/>
    <w:rsid w:val="001B48B3"/>
    <w:rsid w:val="001B4B3B"/>
    <w:rsid w:val="001B5432"/>
    <w:rsid w:val="001B66B3"/>
    <w:rsid w:val="001B6A02"/>
    <w:rsid w:val="001B6D88"/>
    <w:rsid w:val="001B72AF"/>
    <w:rsid w:val="001B7534"/>
    <w:rsid w:val="001C032E"/>
    <w:rsid w:val="001C03D8"/>
    <w:rsid w:val="001C0CEB"/>
    <w:rsid w:val="001C121C"/>
    <w:rsid w:val="001C19A4"/>
    <w:rsid w:val="001C40B4"/>
    <w:rsid w:val="001C5275"/>
    <w:rsid w:val="001C5539"/>
    <w:rsid w:val="001C5810"/>
    <w:rsid w:val="001C58C9"/>
    <w:rsid w:val="001C5AF5"/>
    <w:rsid w:val="001C5BD0"/>
    <w:rsid w:val="001C605F"/>
    <w:rsid w:val="001C6357"/>
    <w:rsid w:val="001C6709"/>
    <w:rsid w:val="001C694E"/>
    <w:rsid w:val="001D004A"/>
    <w:rsid w:val="001D18A4"/>
    <w:rsid w:val="001D1B7B"/>
    <w:rsid w:val="001D3A7C"/>
    <w:rsid w:val="001D3DCC"/>
    <w:rsid w:val="001D4C26"/>
    <w:rsid w:val="001D5438"/>
    <w:rsid w:val="001D73E6"/>
    <w:rsid w:val="001E076B"/>
    <w:rsid w:val="001E107A"/>
    <w:rsid w:val="001E1584"/>
    <w:rsid w:val="001E1BD6"/>
    <w:rsid w:val="001E2C05"/>
    <w:rsid w:val="001E301A"/>
    <w:rsid w:val="001E31F8"/>
    <w:rsid w:val="001E3219"/>
    <w:rsid w:val="001E460A"/>
    <w:rsid w:val="001E4EF1"/>
    <w:rsid w:val="001E5445"/>
    <w:rsid w:val="001E5947"/>
    <w:rsid w:val="001E5A01"/>
    <w:rsid w:val="001E61DD"/>
    <w:rsid w:val="001E6488"/>
    <w:rsid w:val="001E6CB6"/>
    <w:rsid w:val="001E6DD0"/>
    <w:rsid w:val="001F0680"/>
    <w:rsid w:val="001F08F8"/>
    <w:rsid w:val="001F1239"/>
    <w:rsid w:val="001F174C"/>
    <w:rsid w:val="001F1E08"/>
    <w:rsid w:val="001F2630"/>
    <w:rsid w:val="001F27FD"/>
    <w:rsid w:val="001F2DD4"/>
    <w:rsid w:val="001F33D3"/>
    <w:rsid w:val="001F3B8D"/>
    <w:rsid w:val="001F45F1"/>
    <w:rsid w:val="001F46BE"/>
    <w:rsid w:val="001F4DCD"/>
    <w:rsid w:val="001F5A14"/>
    <w:rsid w:val="001F60B9"/>
    <w:rsid w:val="001F653A"/>
    <w:rsid w:val="001F6AF6"/>
    <w:rsid w:val="001F6D87"/>
    <w:rsid w:val="001F6FFD"/>
    <w:rsid w:val="001F78DC"/>
    <w:rsid w:val="0020062F"/>
    <w:rsid w:val="00200F4F"/>
    <w:rsid w:val="00201E95"/>
    <w:rsid w:val="00201FBE"/>
    <w:rsid w:val="002021BF"/>
    <w:rsid w:val="00203544"/>
    <w:rsid w:val="002042C6"/>
    <w:rsid w:val="002055BD"/>
    <w:rsid w:val="002061B8"/>
    <w:rsid w:val="0020683F"/>
    <w:rsid w:val="00206A9A"/>
    <w:rsid w:val="00210DD6"/>
    <w:rsid w:val="00210E37"/>
    <w:rsid w:val="00210ED7"/>
    <w:rsid w:val="00211359"/>
    <w:rsid w:val="0021287E"/>
    <w:rsid w:val="00212CAD"/>
    <w:rsid w:val="00212CB9"/>
    <w:rsid w:val="00213F1E"/>
    <w:rsid w:val="00214773"/>
    <w:rsid w:val="00214C5F"/>
    <w:rsid w:val="00215212"/>
    <w:rsid w:val="0021542E"/>
    <w:rsid w:val="002155AB"/>
    <w:rsid w:val="00215801"/>
    <w:rsid w:val="00216AF6"/>
    <w:rsid w:val="00217420"/>
    <w:rsid w:val="002176BF"/>
    <w:rsid w:val="00220A61"/>
    <w:rsid w:val="00220B66"/>
    <w:rsid w:val="002212CC"/>
    <w:rsid w:val="00221FE2"/>
    <w:rsid w:val="00222D38"/>
    <w:rsid w:val="00223324"/>
    <w:rsid w:val="00224992"/>
    <w:rsid w:val="00224A2C"/>
    <w:rsid w:val="00224E37"/>
    <w:rsid w:val="00224FC8"/>
    <w:rsid w:val="002258CE"/>
    <w:rsid w:val="002259C7"/>
    <w:rsid w:val="002259D8"/>
    <w:rsid w:val="00225E7E"/>
    <w:rsid w:val="00225FF0"/>
    <w:rsid w:val="00226849"/>
    <w:rsid w:val="002269FD"/>
    <w:rsid w:val="00226F8D"/>
    <w:rsid w:val="00227578"/>
    <w:rsid w:val="00227E69"/>
    <w:rsid w:val="00232941"/>
    <w:rsid w:val="00232EF6"/>
    <w:rsid w:val="00233068"/>
    <w:rsid w:val="002331C0"/>
    <w:rsid w:val="002334E5"/>
    <w:rsid w:val="0023647F"/>
    <w:rsid w:val="00236A3E"/>
    <w:rsid w:val="0023709D"/>
    <w:rsid w:val="002374D7"/>
    <w:rsid w:val="0024088B"/>
    <w:rsid w:val="00240FEF"/>
    <w:rsid w:val="002410DC"/>
    <w:rsid w:val="00241333"/>
    <w:rsid w:val="00241648"/>
    <w:rsid w:val="00243AC3"/>
    <w:rsid w:val="00244211"/>
    <w:rsid w:val="002447DA"/>
    <w:rsid w:val="0024570F"/>
    <w:rsid w:val="002458CC"/>
    <w:rsid w:val="00245920"/>
    <w:rsid w:val="00245B6E"/>
    <w:rsid w:val="00246404"/>
    <w:rsid w:val="0024680C"/>
    <w:rsid w:val="00246CFE"/>
    <w:rsid w:val="00250209"/>
    <w:rsid w:val="0025044D"/>
    <w:rsid w:val="0025062A"/>
    <w:rsid w:val="0025293C"/>
    <w:rsid w:val="00253705"/>
    <w:rsid w:val="002537BD"/>
    <w:rsid w:val="00253B45"/>
    <w:rsid w:val="00253D4E"/>
    <w:rsid w:val="002540DF"/>
    <w:rsid w:val="0025533F"/>
    <w:rsid w:val="00255C73"/>
    <w:rsid w:val="00256351"/>
    <w:rsid w:val="00256AA1"/>
    <w:rsid w:val="00256E5A"/>
    <w:rsid w:val="00256F5B"/>
    <w:rsid w:val="0025755F"/>
    <w:rsid w:val="0026014A"/>
    <w:rsid w:val="00260471"/>
    <w:rsid w:val="00260A77"/>
    <w:rsid w:val="00262103"/>
    <w:rsid w:val="002625DA"/>
    <w:rsid w:val="0026291D"/>
    <w:rsid w:val="002634E8"/>
    <w:rsid w:val="002638C7"/>
    <w:rsid w:val="00263A65"/>
    <w:rsid w:val="00263D8D"/>
    <w:rsid w:val="00264E9E"/>
    <w:rsid w:val="00266446"/>
    <w:rsid w:val="0026762E"/>
    <w:rsid w:val="002702E4"/>
    <w:rsid w:val="0027033C"/>
    <w:rsid w:val="00270817"/>
    <w:rsid w:val="002710D5"/>
    <w:rsid w:val="002726B7"/>
    <w:rsid w:val="00272B01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813"/>
    <w:rsid w:val="002779E6"/>
    <w:rsid w:val="00277D99"/>
    <w:rsid w:val="00277EDD"/>
    <w:rsid w:val="00280683"/>
    <w:rsid w:val="002808A6"/>
    <w:rsid w:val="00283173"/>
    <w:rsid w:val="00284584"/>
    <w:rsid w:val="00284B0D"/>
    <w:rsid w:val="00285D6D"/>
    <w:rsid w:val="00286552"/>
    <w:rsid w:val="00286813"/>
    <w:rsid w:val="00286BBC"/>
    <w:rsid w:val="00287272"/>
    <w:rsid w:val="00287682"/>
    <w:rsid w:val="00287ABC"/>
    <w:rsid w:val="00290FBB"/>
    <w:rsid w:val="0029131F"/>
    <w:rsid w:val="0029180F"/>
    <w:rsid w:val="0029246A"/>
    <w:rsid w:val="00292586"/>
    <w:rsid w:val="002930EE"/>
    <w:rsid w:val="0029421B"/>
    <w:rsid w:val="00294630"/>
    <w:rsid w:val="00294686"/>
    <w:rsid w:val="00294C82"/>
    <w:rsid w:val="00295D78"/>
    <w:rsid w:val="00295DA1"/>
    <w:rsid w:val="0029634E"/>
    <w:rsid w:val="00296E48"/>
    <w:rsid w:val="002973B0"/>
    <w:rsid w:val="00297763"/>
    <w:rsid w:val="002A19AA"/>
    <w:rsid w:val="002A1AE5"/>
    <w:rsid w:val="002A3283"/>
    <w:rsid w:val="002A36C2"/>
    <w:rsid w:val="002A3A7E"/>
    <w:rsid w:val="002A50BB"/>
    <w:rsid w:val="002A6FD6"/>
    <w:rsid w:val="002A71CC"/>
    <w:rsid w:val="002A766F"/>
    <w:rsid w:val="002A7D27"/>
    <w:rsid w:val="002B0189"/>
    <w:rsid w:val="002B4244"/>
    <w:rsid w:val="002B48FE"/>
    <w:rsid w:val="002B649C"/>
    <w:rsid w:val="002B6FF9"/>
    <w:rsid w:val="002B73C5"/>
    <w:rsid w:val="002B73F2"/>
    <w:rsid w:val="002B7799"/>
    <w:rsid w:val="002B7FDE"/>
    <w:rsid w:val="002C184D"/>
    <w:rsid w:val="002C1F5B"/>
    <w:rsid w:val="002C2956"/>
    <w:rsid w:val="002C3CBD"/>
    <w:rsid w:val="002C454E"/>
    <w:rsid w:val="002C46CC"/>
    <w:rsid w:val="002C556D"/>
    <w:rsid w:val="002C5A2D"/>
    <w:rsid w:val="002C62A7"/>
    <w:rsid w:val="002C6FA9"/>
    <w:rsid w:val="002C73D6"/>
    <w:rsid w:val="002C7C6E"/>
    <w:rsid w:val="002C7E25"/>
    <w:rsid w:val="002D12D1"/>
    <w:rsid w:val="002D1523"/>
    <w:rsid w:val="002D251B"/>
    <w:rsid w:val="002D2789"/>
    <w:rsid w:val="002D2810"/>
    <w:rsid w:val="002D3545"/>
    <w:rsid w:val="002D4530"/>
    <w:rsid w:val="002D461C"/>
    <w:rsid w:val="002D4B79"/>
    <w:rsid w:val="002D6541"/>
    <w:rsid w:val="002D79C3"/>
    <w:rsid w:val="002E0EB4"/>
    <w:rsid w:val="002E171E"/>
    <w:rsid w:val="002E18F9"/>
    <w:rsid w:val="002E25D9"/>
    <w:rsid w:val="002E29A0"/>
    <w:rsid w:val="002E3635"/>
    <w:rsid w:val="002E447B"/>
    <w:rsid w:val="002E452B"/>
    <w:rsid w:val="002E457E"/>
    <w:rsid w:val="002E5D93"/>
    <w:rsid w:val="002E6C32"/>
    <w:rsid w:val="002E70EF"/>
    <w:rsid w:val="002E764B"/>
    <w:rsid w:val="002F0946"/>
    <w:rsid w:val="002F0B01"/>
    <w:rsid w:val="002F0B02"/>
    <w:rsid w:val="002F1315"/>
    <w:rsid w:val="002F1320"/>
    <w:rsid w:val="002F17AF"/>
    <w:rsid w:val="002F25D0"/>
    <w:rsid w:val="002F2D54"/>
    <w:rsid w:val="002F3617"/>
    <w:rsid w:val="002F3B5E"/>
    <w:rsid w:val="002F4B9F"/>
    <w:rsid w:val="002F4C94"/>
    <w:rsid w:val="002F53DE"/>
    <w:rsid w:val="002F569C"/>
    <w:rsid w:val="002F56F0"/>
    <w:rsid w:val="002F618F"/>
    <w:rsid w:val="003009EA"/>
    <w:rsid w:val="00300B5E"/>
    <w:rsid w:val="00300C59"/>
    <w:rsid w:val="003011D8"/>
    <w:rsid w:val="00301270"/>
    <w:rsid w:val="00301FD1"/>
    <w:rsid w:val="00302619"/>
    <w:rsid w:val="0030339C"/>
    <w:rsid w:val="00303BBE"/>
    <w:rsid w:val="003049F9"/>
    <w:rsid w:val="00306F37"/>
    <w:rsid w:val="00310A98"/>
    <w:rsid w:val="00312B90"/>
    <w:rsid w:val="003131AB"/>
    <w:rsid w:val="00313AAA"/>
    <w:rsid w:val="00313ADC"/>
    <w:rsid w:val="00314CD5"/>
    <w:rsid w:val="0031506C"/>
    <w:rsid w:val="0031526E"/>
    <w:rsid w:val="00316307"/>
    <w:rsid w:val="00316565"/>
    <w:rsid w:val="003166FB"/>
    <w:rsid w:val="0031756A"/>
    <w:rsid w:val="003214F7"/>
    <w:rsid w:val="003247CF"/>
    <w:rsid w:val="00324E83"/>
    <w:rsid w:val="0032602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FA4"/>
    <w:rsid w:val="00335885"/>
    <w:rsid w:val="00336A26"/>
    <w:rsid w:val="00337A74"/>
    <w:rsid w:val="00340472"/>
    <w:rsid w:val="00340E52"/>
    <w:rsid w:val="00341801"/>
    <w:rsid w:val="003428AF"/>
    <w:rsid w:val="00342FD6"/>
    <w:rsid w:val="00343842"/>
    <w:rsid w:val="0034443D"/>
    <w:rsid w:val="0034482E"/>
    <w:rsid w:val="00344D0C"/>
    <w:rsid w:val="00345224"/>
    <w:rsid w:val="00345666"/>
    <w:rsid w:val="00345A5A"/>
    <w:rsid w:val="0034614B"/>
    <w:rsid w:val="003504F1"/>
    <w:rsid w:val="00350951"/>
    <w:rsid w:val="00350A2E"/>
    <w:rsid w:val="00350C69"/>
    <w:rsid w:val="003530EC"/>
    <w:rsid w:val="00353418"/>
    <w:rsid w:val="003534C6"/>
    <w:rsid w:val="00353525"/>
    <w:rsid w:val="00353B61"/>
    <w:rsid w:val="00354FE0"/>
    <w:rsid w:val="003554F1"/>
    <w:rsid w:val="00355583"/>
    <w:rsid w:val="0035574B"/>
    <w:rsid w:val="003566E8"/>
    <w:rsid w:val="00360B30"/>
    <w:rsid w:val="00360B9E"/>
    <w:rsid w:val="003613F6"/>
    <w:rsid w:val="003618D4"/>
    <w:rsid w:val="00361E14"/>
    <w:rsid w:val="003629E5"/>
    <w:rsid w:val="00362A1F"/>
    <w:rsid w:val="00362D69"/>
    <w:rsid w:val="00363A19"/>
    <w:rsid w:val="0036417D"/>
    <w:rsid w:val="00364991"/>
    <w:rsid w:val="00364D16"/>
    <w:rsid w:val="0036527D"/>
    <w:rsid w:val="00365CEF"/>
    <w:rsid w:val="00366044"/>
    <w:rsid w:val="00366DF5"/>
    <w:rsid w:val="00366E86"/>
    <w:rsid w:val="00367208"/>
    <w:rsid w:val="003677CB"/>
    <w:rsid w:val="00367906"/>
    <w:rsid w:val="00370152"/>
    <w:rsid w:val="0037348B"/>
    <w:rsid w:val="00373940"/>
    <w:rsid w:val="00374AF8"/>
    <w:rsid w:val="0037559F"/>
    <w:rsid w:val="00376517"/>
    <w:rsid w:val="003827AD"/>
    <w:rsid w:val="00383643"/>
    <w:rsid w:val="00384819"/>
    <w:rsid w:val="00384AC4"/>
    <w:rsid w:val="00384F68"/>
    <w:rsid w:val="003855E9"/>
    <w:rsid w:val="00385685"/>
    <w:rsid w:val="003864BB"/>
    <w:rsid w:val="0038751C"/>
    <w:rsid w:val="00387DFA"/>
    <w:rsid w:val="003910D9"/>
    <w:rsid w:val="00391271"/>
    <w:rsid w:val="00392321"/>
    <w:rsid w:val="0039333E"/>
    <w:rsid w:val="00393414"/>
    <w:rsid w:val="00393DE1"/>
    <w:rsid w:val="00394032"/>
    <w:rsid w:val="0039417A"/>
    <w:rsid w:val="00394E8A"/>
    <w:rsid w:val="0039599E"/>
    <w:rsid w:val="00396988"/>
    <w:rsid w:val="00397A0A"/>
    <w:rsid w:val="003A15AC"/>
    <w:rsid w:val="003A1AFB"/>
    <w:rsid w:val="003A1B38"/>
    <w:rsid w:val="003A26DB"/>
    <w:rsid w:val="003A2EC0"/>
    <w:rsid w:val="003A3066"/>
    <w:rsid w:val="003A4CD1"/>
    <w:rsid w:val="003A698A"/>
    <w:rsid w:val="003A6A44"/>
    <w:rsid w:val="003A6FE7"/>
    <w:rsid w:val="003A7D4F"/>
    <w:rsid w:val="003B104C"/>
    <w:rsid w:val="003B24AF"/>
    <w:rsid w:val="003B3743"/>
    <w:rsid w:val="003B39B2"/>
    <w:rsid w:val="003B441E"/>
    <w:rsid w:val="003B4FBA"/>
    <w:rsid w:val="003B5A11"/>
    <w:rsid w:val="003B5BCA"/>
    <w:rsid w:val="003B5D08"/>
    <w:rsid w:val="003B60D9"/>
    <w:rsid w:val="003B6B6F"/>
    <w:rsid w:val="003B7120"/>
    <w:rsid w:val="003B7459"/>
    <w:rsid w:val="003C0EA1"/>
    <w:rsid w:val="003C19AB"/>
    <w:rsid w:val="003C2A2D"/>
    <w:rsid w:val="003C2AB0"/>
    <w:rsid w:val="003C3175"/>
    <w:rsid w:val="003C4285"/>
    <w:rsid w:val="003C4323"/>
    <w:rsid w:val="003C533C"/>
    <w:rsid w:val="003C558F"/>
    <w:rsid w:val="003C6068"/>
    <w:rsid w:val="003C6B80"/>
    <w:rsid w:val="003C7079"/>
    <w:rsid w:val="003C71DB"/>
    <w:rsid w:val="003C748F"/>
    <w:rsid w:val="003D0562"/>
    <w:rsid w:val="003D1B1D"/>
    <w:rsid w:val="003D1CAD"/>
    <w:rsid w:val="003D21A1"/>
    <w:rsid w:val="003D2AB2"/>
    <w:rsid w:val="003D2FE5"/>
    <w:rsid w:val="003D3916"/>
    <w:rsid w:val="003D3D0D"/>
    <w:rsid w:val="003D484B"/>
    <w:rsid w:val="003D4A38"/>
    <w:rsid w:val="003D56C1"/>
    <w:rsid w:val="003D64AD"/>
    <w:rsid w:val="003D65A7"/>
    <w:rsid w:val="003D6FD1"/>
    <w:rsid w:val="003D758A"/>
    <w:rsid w:val="003E15F1"/>
    <w:rsid w:val="003E17C3"/>
    <w:rsid w:val="003E1BD5"/>
    <w:rsid w:val="003E24CF"/>
    <w:rsid w:val="003E2614"/>
    <w:rsid w:val="003E2D49"/>
    <w:rsid w:val="003E2F30"/>
    <w:rsid w:val="003E359E"/>
    <w:rsid w:val="003E481E"/>
    <w:rsid w:val="003E5300"/>
    <w:rsid w:val="003E55EA"/>
    <w:rsid w:val="003E5EA6"/>
    <w:rsid w:val="003E5FE8"/>
    <w:rsid w:val="003F07AB"/>
    <w:rsid w:val="003F085B"/>
    <w:rsid w:val="003F2D62"/>
    <w:rsid w:val="003F2E47"/>
    <w:rsid w:val="003F2FA7"/>
    <w:rsid w:val="003F3472"/>
    <w:rsid w:val="003F44F0"/>
    <w:rsid w:val="003F5515"/>
    <w:rsid w:val="003F6437"/>
    <w:rsid w:val="003F7DE6"/>
    <w:rsid w:val="004008D4"/>
    <w:rsid w:val="004022C9"/>
    <w:rsid w:val="00402A56"/>
    <w:rsid w:val="0040304E"/>
    <w:rsid w:val="00403568"/>
    <w:rsid w:val="00403CB0"/>
    <w:rsid w:val="00404017"/>
    <w:rsid w:val="00404DD2"/>
    <w:rsid w:val="00404F4A"/>
    <w:rsid w:val="00405F55"/>
    <w:rsid w:val="00406415"/>
    <w:rsid w:val="00406A31"/>
    <w:rsid w:val="00406EFC"/>
    <w:rsid w:val="00407035"/>
    <w:rsid w:val="00407CF2"/>
    <w:rsid w:val="00407DE0"/>
    <w:rsid w:val="0041059B"/>
    <w:rsid w:val="00410C79"/>
    <w:rsid w:val="00411EE7"/>
    <w:rsid w:val="004123AF"/>
    <w:rsid w:val="004126F6"/>
    <w:rsid w:val="00412BD7"/>
    <w:rsid w:val="00412ED5"/>
    <w:rsid w:val="00413CBF"/>
    <w:rsid w:val="0041427C"/>
    <w:rsid w:val="004151FF"/>
    <w:rsid w:val="004156CC"/>
    <w:rsid w:val="00415C31"/>
    <w:rsid w:val="00416933"/>
    <w:rsid w:val="00420301"/>
    <w:rsid w:val="0042064A"/>
    <w:rsid w:val="00422B2A"/>
    <w:rsid w:val="00424B97"/>
    <w:rsid w:val="00425F27"/>
    <w:rsid w:val="004273FB"/>
    <w:rsid w:val="00427791"/>
    <w:rsid w:val="0042789D"/>
    <w:rsid w:val="00430BC6"/>
    <w:rsid w:val="00430E96"/>
    <w:rsid w:val="00431010"/>
    <w:rsid w:val="004316C3"/>
    <w:rsid w:val="004328B2"/>
    <w:rsid w:val="00433055"/>
    <w:rsid w:val="00433841"/>
    <w:rsid w:val="0043395D"/>
    <w:rsid w:val="00433A4A"/>
    <w:rsid w:val="00433DBF"/>
    <w:rsid w:val="00434984"/>
    <w:rsid w:val="00434E18"/>
    <w:rsid w:val="00435157"/>
    <w:rsid w:val="004354AC"/>
    <w:rsid w:val="00435CE2"/>
    <w:rsid w:val="004361AB"/>
    <w:rsid w:val="004369DE"/>
    <w:rsid w:val="00436C7B"/>
    <w:rsid w:val="00437154"/>
    <w:rsid w:val="0043732D"/>
    <w:rsid w:val="00437ED0"/>
    <w:rsid w:val="0044172C"/>
    <w:rsid w:val="00441B80"/>
    <w:rsid w:val="00441E06"/>
    <w:rsid w:val="004423D4"/>
    <w:rsid w:val="0044318B"/>
    <w:rsid w:val="00443A95"/>
    <w:rsid w:val="00446C29"/>
    <w:rsid w:val="004479FA"/>
    <w:rsid w:val="00447F13"/>
    <w:rsid w:val="00451761"/>
    <w:rsid w:val="00451E43"/>
    <w:rsid w:val="00452338"/>
    <w:rsid w:val="00455869"/>
    <w:rsid w:val="00455DE5"/>
    <w:rsid w:val="004571CE"/>
    <w:rsid w:val="00457259"/>
    <w:rsid w:val="00457DF3"/>
    <w:rsid w:val="004600AB"/>
    <w:rsid w:val="00460293"/>
    <w:rsid w:val="00462F9B"/>
    <w:rsid w:val="00463DD1"/>
    <w:rsid w:val="00463DD7"/>
    <w:rsid w:val="0046539E"/>
    <w:rsid w:val="00465F9D"/>
    <w:rsid w:val="00467775"/>
    <w:rsid w:val="00470B93"/>
    <w:rsid w:val="0047133A"/>
    <w:rsid w:val="00472360"/>
    <w:rsid w:val="004733E5"/>
    <w:rsid w:val="00473AFD"/>
    <w:rsid w:val="00473F54"/>
    <w:rsid w:val="00474096"/>
    <w:rsid w:val="004744EC"/>
    <w:rsid w:val="00475035"/>
    <w:rsid w:val="00476641"/>
    <w:rsid w:val="00477A84"/>
    <w:rsid w:val="00477C94"/>
    <w:rsid w:val="00477FF1"/>
    <w:rsid w:val="004800C3"/>
    <w:rsid w:val="004814FF"/>
    <w:rsid w:val="00482151"/>
    <w:rsid w:val="004828F4"/>
    <w:rsid w:val="00484138"/>
    <w:rsid w:val="004846F7"/>
    <w:rsid w:val="00484E4A"/>
    <w:rsid w:val="00485C4A"/>
    <w:rsid w:val="0048645B"/>
    <w:rsid w:val="004869C8"/>
    <w:rsid w:val="00486C84"/>
    <w:rsid w:val="004874EA"/>
    <w:rsid w:val="00490209"/>
    <w:rsid w:val="0049023F"/>
    <w:rsid w:val="004906A2"/>
    <w:rsid w:val="00490C2E"/>
    <w:rsid w:val="00491613"/>
    <w:rsid w:val="00491B85"/>
    <w:rsid w:val="00491E6B"/>
    <w:rsid w:val="004923CA"/>
    <w:rsid w:val="004929A2"/>
    <w:rsid w:val="00493944"/>
    <w:rsid w:val="00493DD8"/>
    <w:rsid w:val="00494792"/>
    <w:rsid w:val="0049491C"/>
    <w:rsid w:val="00494AED"/>
    <w:rsid w:val="00495272"/>
    <w:rsid w:val="0049593F"/>
    <w:rsid w:val="00495AA2"/>
    <w:rsid w:val="00495DE8"/>
    <w:rsid w:val="00496556"/>
    <w:rsid w:val="00496644"/>
    <w:rsid w:val="00496CCD"/>
    <w:rsid w:val="00496E5E"/>
    <w:rsid w:val="00497320"/>
    <w:rsid w:val="00497735"/>
    <w:rsid w:val="004A05BE"/>
    <w:rsid w:val="004A0745"/>
    <w:rsid w:val="004A08AC"/>
    <w:rsid w:val="004A18B7"/>
    <w:rsid w:val="004A25DC"/>
    <w:rsid w:val="004A332A"/>
    <w:rsid w:val="004A3758"/>
    <w:rsid w:val="004A3E89"/>
    <w:rsid w:val="004A4EB9"/>
    <w:rsid w:val="004A50C8"/>
    <w:rsid w:val="004A51A2"/>
    <w:rsid w:val="004A5598"/>
    <w:rsid w:val="004A5A70"/>
    <w:rsid w:val="004A615E"/>
    <w:rsid w:val="004A6CB7"/>
    <w:rsid w:val="004A6CCA"/>
    <w:rsid w:val="004A6D35"/>
    <w:rsid w:val="004A6F82"/>
    <w:rsid w:val="004A71CA"/>
    <w:rsid w:val="004B1D29"/>
    <w:rsid w:val="004B1F96"/>
    <w:rsid w:val="004B3834"/>
    <w:rsid w:val="004B3952"/>
    <w:rsid w:val="004B40DF"/>
    <w:rsid w:val="004B5A54"/>
    <w:rsid w:val="004B7C0C"/>
    <w:rsid w:val="004C1555"/>
    <w:rsid w:val="004C173F"/>
    <w:rsid w:val="004C234E"/>
    <w:rsid w:val="004C32D2"/>
    <w:rsid w:val="004C3A18"/>
    <w:rsid w:val="004C3F78"/>
    <w:rsid w:val="004C424F"/>
    <w:rsid w:val="004C44E4"/>
    <w:rsid w:val="004C4927"/>
    <w:rsid w:val="004C5BC3"/>
    <w:rsid w:val="004C6392"/>
    <w:rsid w:val="004C7218"/>
    <w:rsid w:val="004D0431"/>
    <w:rsid w:val="004D1B6E"/>
    <w:rsid w:val="004D1BF3"/>
    <w:rsid w:val="004D24A7"/>
    <w:rsid w:val="004D27A7"/>
    <w:rsid w:val="004D2911"/>
    <w:rsid w:val="004D29CB"/>
    <w:rsid w:val="004D397A"/>
    <w:rsid w:val="004D3D98"/>
    <w:rsid w:val="004D3E25"/>
    <w:rsid w:val="004D42D6"/>
    <w:rsid w:val="004D47DC"/>
    <w:rsid w:val="004D5838"/>
    <w:rsid w:val="004D6258"/>
    <w:rsid w:val="004D66E5"/>
    <w:rsid w:val="004D7124"/>
    <w:rsid w:val="004E040E"/>
    <w:rsid w:val="004E1AC5"/>
    <w:rsid w:val="004E2009"/>
    <w:rsid w:val="004E2F12"/>
    <w:rsid w:val="004E3647"/>
    <w:rsid w:val="004E3E04"/>
    <w:rsid w:val="004E3EB8"/>
    <w:rsid w:val="004E41CA"/>
    <w:rsid w:val="004E67D0"/>
    <w:rsid w:val="004E78F7"/>
    <w:rsid w:val="004E7EB8"/>
    <w:rsid w:val="004F14DF"/>
    <w:rsid w:val="004F31E7"/>
    <w:rsid w:val="004F3933"/>
    <w:rsid w:val="004F4339"/>
    <w:rsid w:val="004F51D2"/>
    <w:rsid w:val="004F59DC"/>
    <w:rsid w:val="004F5B46"/>
    <w:rsid w:val="004F6158"/>
    <w:rsid w:val="004F6422"/>
    <w:rsid w:val="004F7833"/>
    <w:rsid w:val="004F7DA0"/>
    <w:rsid w:val="005006E2"/>
    <w:rsid w:val="00500863"/>
    <w:rsid w:val="005008D8"/>
    <w:rsid w:val="00502BAD"/>
    <w:rsid w:val="00502C0B"/>
    <w:rsid w:val="00503179"/>
    <w:rsid w:val="0050406A"/>
    <w:rsid w:val="0050446D"/>
    <w:rsid w:val="00504BAF"/>
    <w:rsid w:val="00505708"/>
    <w:rsid w:val="0051002B"/>
    <w:rsid w:val="00510555"/>
    <w:rsid w:val="0051058C"/>
    <w:rsid w:val="00511D74"/>
    <w:rsid w:val="0051330E"/>
    <w:rsid w:val="005136A4"/>
    <w:rsid w:val="00513A0B"/>
    <w:rsid w:val="005146F8"/>
    <w:rsid w:val="00514EB6"/>
    <w:rsid w:val="00515A7C"/>
    <w:rsid w:val="0051613E"/>
    <w:rsid w:val="00516420"/>
    <w:rsid w:val="005167BA"/>
    <w:rsid w:val="00517254"/>
    <w:rsid w:val="0051738D"/>
    <w:rsid w:val="005177BE"/>
    <w:rsid w:val="00517CFB"/>
    <w:rsid w:val="00520312"/>
    <w:rsid w:val="00520759"/>
    <w:rsid w:val="00520CCC"/>
    <w:rsid w:val="00521542"/>
    <w:rsid w:val="00521A2E"/>
    <w:rsid w:val="00521CC9"/>
    <w:rsid w:val="0052298B"/>
    <w:rsid w:val="005245AE"/>
    <w:rsid w:val="00524990"/>
    <w:rsid w:val="00526013"/>
    <w:rsid w:val="00526098"/>
    <w:rsid w:val="00526E4A"/>
    <w:rsid w:val="005308F4"/>
    <w:rsid w:val="00530C72"/>
    <w:rsid w:val="00531F51"/>
    <w:rsid w:val="005331A8"/>
    <w:rsid w:val="00533242"/>
    <w:rsid w:val="00533334"/>
    <w:rsid w:val="0053693F"/>
    <w:rsid w:val="00536D06"/>
    <w:rsid w:val="00537945"/>
    <w:rsid w:val="00537AF4"/>
    <w:rsid w:val="00540759"/>
    <w:rsid w:val="0054114F"/>
    <w:rsid w:val="00542F59"/>
    <w:rsid w:val="005436AF"/>
    <w:rsid w:val="00543FE7"/>
    <w:rsid w:val="00545484"/>
    <w:rsid w:val="00546A63"/>
    <w:rsid w:val="0054761B"/>
    <w:rsid w:val="00547BBA"/>
    <w:rsid w:val="005501D8"/>
    <w:rsid w:val="00550DA6"/>
    <w:rsid w:val="00550EFC"/>
    <w:rsid w:val="0055298E"/>
    <w:rsid w:val="00552AEB"/>
    <w:rsid w:val="00552E96"/>
    <w:rsid w:val="00553BE2"/>
    <w:rsid w:val="00554100"/>
    <w:rsid w:val="005551CF"/>
    <w:rsid w:val="00555292"/>
    <w:rsid w:val="0055535B"/>
    <w:rsid w:val="005559EA"/>
    <w:rsid w:val="00555ED3"/>
    <w:rsid w:val="00556FFE"/>
    <w:rsid w:val="00557F5B"/>
    <w:rsid w:val="005602F2"/>
    <w:rsid w:val="00560D39"/>
    <w:rsid w:val="00561561"/>
    <w:rsid w:val="00562A4C"/>
    <w:rsid w:val="00564B77"/>
    <w:rsid w:val="00565091"/>
    <w:rsid w:val="00566132"/>
    <w:rsid w:val="00566553"/>
    <w:rsid w:val="00566603"/>
    <w:rsid w:val="00566DA7"/>
    <w:rsid w:val="005671FF"/>
    <w:rsid w:val="0056796C"/>
    <w:rsid w:val="0057327D"/>
    <w:rsid w:val="00573562"/>
    <w:rsid w:val="00573A4B"/>
    <w:rsid w:val="00574672"/>
    <w:rsid w:val="00574B0E"/>
    <w:rsid w:val="0057529C"/>
    <w:rsid w:val="005754E5"/>
    <w:rsid w:val="00575E5A"/>
    <w:rsid w:val="00575EA7"/>
    <w:rsid w:val="0057636C"/>
    <w:rsid w:val="00580199"/>
    <w:rsid w:val="005803E3"/>
    <w:rsid w:val="00582850"/>
    <w:rsid w:val="00583082"/>
    <w:rsid w:val="0058421D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03C"/>
    <w:rsid w:val="00591299"/>
    <w:rsid w:val="00591F1D"/>
    <w:rsid w:val="005922BE"/>
    <w:rsid w:val="00592391"/>
    <w:rsid w:val="00592542"/>
    <w:rsid w:val="005927A1"/>
    <w:rsid w:val="005937E7"/>
    <w:rsid w:val="00594424"/>
    <w:rsid w:val="00594785"/>
    <w:rsid w:val="005951CB"/>
    <w:rsid w:val="00596416"/>
    <w:rsid w:val="005970E0"/>
    <w:rsid w:val="005977ED"/>
    <w:rsid w:val="00597ADC"/>
    <w:rsid w:val="00597C0A"/>
    <w:rsid w:val="005A1122"/>
    <w:rsid w:val="005A26AB"/>
    <w:rsid w:val="005A2F2D"/>
    <w:rsid w:val="005A2F81"/>
    <w:rsid w:val="005A4564"/>
    <w:rsid w:val="005A45E9"/>
    <w:rsid w:val="005A4C3B"/>
    <w:rsid w:val="005A4F06"/>
    <w:rsid w:val="005A5175"/>
    <w:rsid w:val="005A563C"/>
    <w:rsid w:val="005A5E00"/>
    <w:rsid w:val="005A74B8"/>
    <w:rsid w:val="005A78BD"/>
    <w:rsid w:val="005B05FC"/>
    <w:rsid w:val="005B1002"/>
    <w:rsid w:val="005B1418"/>
    <w:rsid w:val="005B167F"/>
    <w:rsid w:val="005B3503"/>
    <w:rsid w:val="005B55B7"/>
    <w:rsid w:val="005B571F"/>
    <w:rsid w:val="005C009A"/>
    <w:rsid w:val="005C0249"/>
    <w:rsid w:val="005C0D29"/>
    <w:rsid w:val="005C2417"/>
    <w:rsid w:val="005C2834"/>
    <w:rsid w:val="005C47BA"/>
    <w:rsid w:val="005C4B4A"/>
    <w:rsid w:val="005C5865"/>
    <w:rsid w:val="005C6346"/>
    <w:rsid w:val="005C72E6"/>
    <w:rsid w:val="005C7C7E"/>
    <w:rsid w:val="005C7D0B"/>
    <w:rsid w:val="005D07F1"/>
    <w:rsid w:val="005D0E44"/>
    <w:rsid w:val="005D2285"/>
    <w:rsid w:val="005D2D8A"/>
    <w:rsid w:val="005D2ED7"/>
    <w:rsid w:val="005D335C"/>
    <w:rsid w:val="005D3A48"/>
    <w:rsid w:val="005D496E"/>
    <w:rsid w:val="005D5534"/>
    <w:rsid w:val="005D5FB5"/>
    <w:rsid w:val="005D758B"/>
    <w:rsid w:val="005E19DF"/>
    <w:rsid w:val="005E2E3E"/>
    <w:rsid w:val="005E34AA"/>
    <w:rsid w:val="005E3A2D"/>
    <w:rsid w:val="005E3AE0"/>
    <w:rsid w:val="005E45F5"/>
    <w:rsid w:val="005E6A99"/>
    <w:rsid w:val="005E7DB8"/>
    <w:rsid w:val="005F1AFF"/>
    <w:rsid w:val="005F21AA"/>
    <w:rsid w:val="005F2B4A"/>
    <w:rsid w:val="005F3ADF"/>
    <w:rsid w:val="005F3B3F"/>
    <w:rsid w:val="005F46BE"/>
    <w:rsid w:val="005F4719"/>
    <w:rsid w:val="005F5941"/>
    <w:rsid w:val="005F61F2"/>
    <w:rsid w:val="005F6460"/>
    <w:rsid w:val="005F67C2"/>
    <w:rsid w:val="005F6B85"/>
    <w:rsid w:val="005F6CFB"/>
    <w:rsid w:val="006007BA"/>
    <w:rsid w:val="00600A7B"/>
    <w:rsid w:val="0060104D"/>
    <w:rsid w:val="00601524"/>
    <w:rsid w:val="0060160F"/>
    <w:rsid w:val="00601840"/>
    <w:rsid w:val="00601BAD"/>
    <w:rsid w:val="00601C59"/>
    <w:rsid w:val="0060231F"/>
    <w:rsid w:val="0060270C"/>
    <w:rsid w:val="0060280D"/>
    <w:rsid w:val="006035E4"/>
    <w:rsid w:val="00604996"/>
    <w:rsid w:val="00604A0C"/>
    <w:rsid w:val="00605213"/>
    <w:rsid w:val="006054F6"/>
    <w:rsid w:val="00605B50"/>
    <w:rsid w:val="00605C06"/>
    <w:rsid w:val="0060675C"/>
    <w:rsid w:val="00607899"/>
    <w:rsid w:val="006107E5"/>
    <w:rsid w:val="006112E1"/>
    <w:rsid w:val="0061185B"/>
    <w:rsid w:val="006118C4"/>
    <w:rsid w:val="00612C20"/>
    <w:rsid w:val="006132AC"/>
    <w:rsid w:val="006138EC"/>
    <w:rsid w:val="006139DB"/>
    <w:rsid w:val="0061487D"/>
    <w:rsid w:val="00614DA6"/>
    <w:rsid w:val="00614FEB"/>
    <w:rsid w:val="006164B1"/>
    <w:rsid w:val="00616AD8"/>
    <w:rsid w:val="00617A66"/>
    <w:rsid w:val="00617B63"/>
    <w:rsid w:val="00620507"/>
    <w:rsid w:val="00622A30"/>
    <w:rsid w:val="006239CC"/>
    <w:rsid w:val="00623CBF"/>
    <w:rsid w:val="00623FF5"/>
    <w:rsid w:val="006240A3"/>
    <w:rsid w:val="00624EEF"/>
    <w:rsid w:val="00626C51"/>
    <w:rsid w:val="0063053D"/>
    <w:rsid w:val="006307BC"/>
    <w:rsid w:val="00631C7D"/>
    <w:rsid w:val="00632235"/>
    <w:rsid w:val="00632670"/>
    <w:rsid w:val="00632F05"/>
    <w:rsid w:val="00632FC2"/>
    <w:rsid w:val="00633006"/>
    <w:rsid w:val="0063384A"/>
    <w:rsid w:val="00633A1F"/>
    <w:rsid w:val="00633EC0"/>
    <w:rsid w:val="0063419C"/>
    <w:rsid w:val="0063559E"/>
    <w:rsid w:val="00635853"/>
    <w:rsid w:val="006360A1"/>
    <w:rsid w:val="00636535"/>
    <w:rsid w:val="00636D83"/>
    <w:rsid w:val="00637650"/>
    <w:rsid w:val="00637DBA"/>
    <w:rsid w:val="006408FD"/>
    <w:rsid w:val="00641756"/>
    <w:rsid w:val="00641BA0"/>
    <w:rsid w:val="00643540"/>
    <w:rsid w:val="0064479D"/>
    <w:rsid w:val="0064492C"/>
    <w:rsid w:val="00644AEB"/>
    <w:rsid w:val="00644C68"/>
    <w:rsid w:val="0064507D"/>
    <w:rsid w:val="00645447"/>
    <w:rsid w:val="0064647B"/>
    <w:rsid w:val="00647FF5"/>
    <w:rsid w:val="00650173"/>
    <w:rsid w:val="0065041F"/>
    <w:rsid w:val="00650B04"/>
    <w:rsid w:val="006510F3"/>
    <w:rsid w:val="006512CA"/>
    <w:rsid w:val="0065245A"/>
    <w:rsid w:val="006528B2"/>
    <w:rsid w:val="00653231"/>
    <w:rsid w:val="00653739"/>
    <w:rsid w:val="00654809"/>
    <w:rsid w:val="00654BBA"/>
    <w:rsid w:val="00654DEC"/>
    <w:rsid w:val="00654F97"/>
    <w:rsid w:val="006552CC"/>
    <w:rsid w:val="00655736"/>
    <w:rsid w:val="00655C50"/>
    <w:rsid w:val="0065680F"/>
    <w:rsid w:val="00656B1E"/>
    <w:rsid w:val="006572B5"/>
    <w:rsid w:val="00657D8A"/>
    <w:rsid w:val="00657DCF"/>
    <w:rsid w:val="00660305"/>
    <w:rsid w:val="00660908"/>
    <w:rsid w:val="00661FAB"/>
    <w:rsid w:val="0066301B"/>
    <w:rsid w:val="00663FE2"/>
    <w:rsid w:val="006645BF"/>
    <w:rsid w:val="006659BE"/>
    <w:rsid w:val="00665FFD"/>
    <w:rsid w:val="006670E5"/>
    <w:rsid w:val="0066722C"/>
    <w:rsid w:val="0066725D"/>
    <w:rsid w:val="00670963"/>
    <w:rsid w:val="00670B08"/>
    <w:rsid w:val="00670CE9"/>
    <w:rsid w:val="00670E7E"/>
    <w:rsid w:val="00671E2B"/>
    <w:rsid w:val="0067206A"/>
    <w:rsid w:val="006720E9"/>
    <w:rsid w:val="006728EE"/>
    <w:rsid w:val="00672E22"/>
    <w:rsid w:val="00672E47"/>
    <w:rsid w:val="00673B0A"/>
    <w:rsid w:val="0067420A"/>
    <w:rsid w:val="00674A44"/>
    <w:rsid w:val="00674F36"/>
    <w:rsid w:val="00674FE8"/>
    <w:rsid w:val="00675437"/>
    <w:rsid w:val="006767CE"/>
    <w:rsid w:val="00676AC4"/>
    <w:rsid w:val="00681556"/>
    <w:rsid w:val="00683946"/>
    <w:rsid w:val="00683CDA"/>
    <w:rsid w:val="00685332"/>
    <w:rsid w:val="00685B26"/>
    <w:rsid w:val="00691355"/>
    <w:rsid w:val="006921F7"/>
    <w:rsid w:val="00692E0F"/>
    <w:rsid w:val="00692EE8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51CA"/>
    <w:rsid w:val="006A595B"/>
    <w:rsid w:val="006A5AC6"/>
    <w:rsid w:val="006A6A48"/>
    <w:rsid w:val="006A6F38"/>
    <w:rsid w:val="006A78E0"/>
    <w:rsid w:val="006B06FA"/>
    <w:rsid w:val="006B0ED2"/>
    <w:rsid w:val="006B1A90"/>
    <w:rsid w:val="006B288E"/>
    <w:rsid w:val="006B4058"/>
    <w:rsid w:val="006B423A"/>
    <w:rsid w:val="006B446F"/>
    <w:rsid w:val="006B4580"/>
    <w:rsid w:val="006B5807"/>
    <w:rsid w:val="006B5901"/>
    <w:rsid w:val="006B5CA9"/>
    <w:rsid w:val="006B6459"/>
    <w:rsid w:val="006B6543"/>
    <w:rsid w:val="006B76A6"/>
    <w:rsid w:val="006B7ACD"/>
    <w:rsid w:val="006B7ECC"/>
    <w:rsid w:val="006C0795"/>
    <w:rsid w:val="006C0A65"/>
    <w:rsid w:val="006C0E6A"/>
    <w:rsid w:val="006C130C"/>
    <w:rsid w:val="006C24C7"/>
    <w:rsid w:val="006C2E0E"/>
    <w:rsid w:val="006C3308"/>
    <w:rsid w:val="006C36D9"/>
    <w:rsid w:val="006C4044"/>
    <w:rsid w:val="006C45DD"/>
    <w:rsid w:val="006C507D"/>
    <w:rsid w:val="006C518C"/>
    <w:rsid w:val="006C565A"/>
    <w:rsid w:val="006C61E3"/>
    <w:rsid w:val="006C71A3"/>
    <w:rsid w:val="006C7A69"/>
    <w:rsid w:val="006C7AC8"/>
    <w:rsid w:val="006D0103"/>
    <w:rsid w:val="006D09ED"/>
    <w:rsid w:val="006D1BAC"/>
    <w:rsid w:val="006D2965"/>
    <w:rsid w:val="006D310F"/>
    <w:rsid w:val="006D4954"/>
    <w:rsid w:val="006D4A35"/>
    <w:rsid w:val="006D4EFA"/>
    <w:rsid w:val="006D6BA4"/>
    <w:rsid w:val="006E068B"/>
    <w:rsid w:val="006E0767"/>
    <w:rsid w:val="006E0805"/>
    <w:rsid w:val="006E128A"/>
    <w:rsid w:val="006E2AEA"/>
    <w:rsid w:val="006E3840"/>
    <w:rsid w:val="006E418A"/>
    <w:rsid w:val="006E57A5"/>
    <w:rsid w:val="006E5C46"/>
    <w:rsid w:val="006E5DF9"/>
    <w:rsid w:val="006E7808"/>
    <w:rsid w:val="006F0529"/>
    <w:rsid w:val="006F0858"/>
    <w:rsid w:val="006F105B"/>
    <w:rsid w:val="006F107E"/>
    <w:rsid w:val="006F263B"/>
    <w:rsid w:val="006F3B31"/>
    <w:rsid w:val="006F3B4E"/>
    <w:rsid w:val="006F49F5"/>
    <w:rsid w:val="006F4B1A"/>
    <w:rsid w:val="006F4E50"/>
    <w:rsid w:val="006F5B78"/>
    <w:rsid w:val="006F600A"/>
    <w:rsid w:val="006F607E"/>
    <w:rsid w:val="006F6888"/>
    <w:rsid w:val="006F6EAE"/>
    <w:rsid w:val="006F7091"/>
    <w:rsid w:val="006F7848"/>
    <w:rsid w:val="0070070D"/>
    <w:rsid w:val="00702477"/>
    <w:rsid w:val="007025A5"/>
    <w:rsid w:val="00702E7D"/>
    <w:rsid w:val="00704CC5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5349"/>
    <w:rsid w:val="0071653F"/>
    <w:rsid w:val="007167C6"/>
    <w:rsid w:val="007200E8"/>
    <w:rsid w:val="007203BB"/>
    <w:rsid w:val="007209FD"/>
    <w:rsid w:val="007217A7"/>
    <w:rsid w:val="0072198A"/>
    <w:rsid w:val="00721FC0"/>
    <w:rsid w:val="0072278E"/>
    <w:rsid w:val="007232E8"/>
    <w:rsid w:val="00723385"/>
    <w:rsid w:val="00723786"/>
    <w:rsid w:val="0072473E"/>
    <w:rsid w:val="00725B46"/>
    <w:rsid w:val="00726459"/>
    <w:rsid w:val="007302C5"/>
    <w:rsid w:val="007306BC"/>
    <w:rsid w:val="00730E4F"/>
    <w:rsid w:val="00730EF3"/>
    <w:rsid w:val="00731763"/>
    <w:rsid w:val="00731AFD"/>
    <w:rsid w:val="00732002"/>
    <w:rsid w:val="007336E5"/>
    <w:rsid w:val="00734725"/>
    <w:rsid w:val="007347E5"/>
    <w:rsid w:val="00734996"/>
    <w:rsid w:val="00734AE6"/>
    <w:rsid w:val="00736CDE"/>
    <w:rsid w:val="00736E00"/>
    <w:rsid w:val="0073708D"/>
    <w:rsid w:val="00741112"/>
    <w:rsid w:val="007411B3"/>
    <w:rsid w:val="0074141C"/>
    <w:rsid w:val="007414D3"/>
    <w:rsid w:val="007414DE"/>
    <w:rsid w:val="00741633"/>
    <w:rsid w:val="00741A38"/>
    <w:rsid w:val="00742A5D"/>
    <w:rsid w:val="00743678"/>
    <w:rsid w:val="007464ED"/>
    <w:rsid w:val="00746BE9"/>
    <w:rsid w:val="00746EA6"/>
    <w:rsid w:val="007504A4"/>
    <w:rsid w:val="00751AF7"/>
    <w:rsid w:val="007529AE"/>
    <w:rsid w:val="00752B14"/>
    <w:rsid w:val="00753152"/>
    <w:rsid w:val="00754B74"/>
    <w:rsid w:val="00754BBD"/>
    <w:rsid w:val="0075506F"/>
    <w:rsid w:val="0075777B"/>
    <w:rsid w:val="00757B12"/>
    <w:rsid w:val="00757F18"/>
    <w:rsid w:val="007601DC"/>
    <w:rsid w:val="0076036F"/>
    <w:rsid w:val="00760B9C"/>
    <w:rsid w:val="00760D43"/>
    <w:rsid w:val="007639A7"/>
    <w:rsid w:val="00763A3C"/>
    <w:rsid w:val="0076403D"/>
    <w:rsid w:val="00765A80"/>
    <w:rsid w:val="00766140"/>
    <w:rsid w:val="007671CC"/>
    <w:rsid w:val="007713BA"/>
    <w:rsid w:val="0077197C"/>
    <w:rsid w:val="00772CD8"/>
    <w:rsid w:val="007732C3"/>
    <w:rsid w:val="00773D1B"/>
    <w:rsid w:val="00773F6F"/>
    <w:rsid w:val="00774030"/>
    <w:rsid w:val="007752CA"/>
    <w:rsid w:val="00776B54"/>
    <w:rsid w:val="00777036"/>
    <w:rsid w:val="00780089"/>
    <w:rsid w:val="007807B5"/>
    <w:rsid w:val="00780B04"/>
    <w:rsid w:val="00781662"/>
    <w:rsid w:val="0078203C"/>
    <w:rsid w:val="00782B7A"/>
    <w:rsid w:val="00783D92"/>
    <w:rsid w:val="007845C4"/>
    <w:rsid w:val="00784A30"/>
    <w:rsid w:val="00785397"/>
    <w:rsid w:val="007867C0"/>
    <w:rsid w:val="00786C5B"/>
    <w:rsid w:val="00786C8B"/>
    <w:rsid w:val="007870B4"/>
    <w:rsid w:val="007870F5"/>
    <w:rsid w:val="00787676"/>
    <w:rsid w:val="007877C5"/>
    <w:rsid w:val="00787EF2"/>
    <w:rsid w:val="00790108"/>
    <w:rsid w:val="007904B0"/>
    <w:rsid w:val="00790C4D"/>
    <w:rsid w:val="007916B8"/>
    <w:rsid w:val="00791D4D"/>
    <w:rsid w:val="00791F51"/>
    <w:rsid w:val="00792972"/>
    <w:rsid w:val="007937B3"/>
    <w:rsid w:val="00793830"/>
    <w:rsid w:val="00793BE5"/>
    <w:rsid w:val="007944F4"/>
    <w:rsid w:val="00794FFE"/>
    <w:rsid w:val="00795DCD"/>
    <w:rsid w:val="00796C81"/>
    <w:rsid w:val="00796F0C"/>
    <w:rsid w:val="00797E02"/>
    <w:rsid w:val="007A035C"/>
    <w:rsid w:val="007A0575"/>
    <w:rsid w:val="007A1391"/>
    <w:rsid w:val="007A1413"/>
    <w:rsid w:val="007A1486"/>
    <w:rsid w:val="007A29C1"/>
    <w:rsid w:val="007A2A30"/>
    <w:rsid w:val="007A52B6"/>
    <w:rsid w:val="007A6A9C"/>
    <w:rsid w:val="007A789F"/>
    <w:rsid w:val="007A7AB4"/>
    <w:rsid w:val="007B05B6"/>
    <w:rsid w:val="007B060B"/>
    <w:rsid w:val="007B0EE8"/>
    <w:rsid w:val="007B1540"/>
    <w:rsid w:val="007B16FC"/>
    <w:rsid w:val="007B2B8D"/>
    <w:rsid w:val="007B2F54"/>
    <w:rsid w:val="007B3503"/>
    <w:rsid w:val="007B5503"/>
    <w:rsid w:val="007B5A6B"/>
    <w:rsid w:val="007B5C3D"/>
    <w:rsid w:val="007B5D5E"/>
    <w:rsid w:val="007B5E3B"/>
    <w:rsid w:val="007B6280"/>
    <w:rsid w:val="007B66E2"/>
    <w:rsid w:val="007C1AE6"/>
    <w:rsid w:val="007C2D37"/>
    <w:rsid w:val="007C31D4"/>
    <w:rsid w:val="007C5274"/>
    <w:rsid w:val="007C62C2"/>
    <w:rsid w:val="007C6B2B"/>
    <w:rsid w:val="007C6CD3"/>
    <w:rsid w:val="007C7906"/>
    <w:rsid w:val="007C7E5A"/>
    <w:rsid w:val="007D027B"/>
    <w:rsid w:val="007D1C9C"/>
    <w:rsid w:val="007D4757"/>
    <w:rsid w:val="007D5673"/>
    <w:rsid w:val="007D592C"/>
    <w:rsid w:val="007D60B6"/>
    <w:rsid w:val="007D6227"/>
    <w:rsid w:val="007D76C6"/>
    <w:rsid w:val="007D7ED0"/>
    <w:rsid w:val="007E02A8"/>
    <w:rsid w:val="007E0624"/>
    <w:rsid w:val="007E07D9"/>
    <w:rsid w:val="007E187F"/>
    <w:rsid w:val="007E1CEF"/>
    <w:rsid w:val="007E1FB3"/>
    <w:rsid w:val="007E3803"/>
    <w:rsid w:val="007E56E9"/>
    <w:rsid w:val="007E62C1"/>
    <w:rsid w:val="007E641C"/>
    <w:rsid w:val="007E7FAD"/>
    <w:rsid w:val="007F1E6B"/>
    <w:rsid w:val="007F1FA7"/>
    <w:rsid w:val="007F1FFC"/>
    <w:rsid w:val="007F2C0D"/>
    <w:rsid w:val="007F2F3D"/>
    <w:rsid w:val="007F3B89"/>
    <w:rsid w:val="007F5319"/>
    <w:rsid w:val="007F6012"/>
    <w:rsid w:val="007F6899"/>
    <w:rsid w:val="007F753B"/>
    <w:rsid w:val="007F7991"/>
    <w:rsid w:val="00800A7E"/>
    <w:rsid w:val="00800B3C"/>
    <w:rsid w:val="00800EF6"/>
    <w:rsid w:val="008013BB"/>
    <w:rsid w:val="0080174E"/>
    <w:rsid w:val="0080255E"/>
    <w:rsid w:val="00802BAB"/>
    <w:rsid w:val="00803D88"/>
    <w:rsid w:val="00803F96"/>
    <w:rsid w:val="00804A54"/>
    <w:rsid w:val="00804C43"/>
    <w:rsid w:val="00804FEB"/>
    <w:rsid w:val="00805C10"/>
    <w:rsid w:val="008070A4"/>
    <w:rsid w:val="0080740A"/>
    <w:rsid w:val="008103FC"/>
    <w:rsid w:val="00810554"/>
    <w:rsid w:val="00810A05"/>
    <w:rsid w:val="00810CAF"/>
    <w:rsid w:val="00811A07"/>
    <w:rsid w:val="0081262F"/>
    <w:rsid w:val="0081371D"/>
    <w:rsid w:val="00813CDC"/>
    <w:rsid w:val="00813D23"/>
    <w:rsid w:val="008140D0"/>
    <w:rsid w:val="00815A18"/>
    <w:rsid w:val="00815E6C"/>
    <w:rsid w:val="00815F1C"/>
    <w:rsid w:val="0081632A"/>
    <w:rsid w:val="00816A58"/>
    <w:rsid w:val="00816B2F"/>
    <w:rsid w:val="0081702D"/>
    <w:rsid w:val="00817A45"/>
    <w:rsid w:val="00817E79"/>
    <w:rsid w:val="00817E93"/>
    <w:rsid w:val="008202D7"/>
    <w:rsid w:val="008209BB"/>
    <w:rsid w:val="0082122D"/>
    <w:rsid w:val="0082125D"/>
    <w:rsid w:val="008215F3"/>
    <w:rsid w:val="00824013"/>
    <w:rsid w:val="008240F3"/>
    <w:rsid w:val="008241DD"/>
    <w:rsid w:val="00824530"/>
    <w:rsid w:val="008245C4"/>
    <w:rsid w:val="00824D5C"/>
    <w:rsid w:val="00824F5C"/>
    <w:rsid w:val="00824FC8"/>
    <w:rsid w:val="0082611F"/>
    <w:rsid w:val="00826FA8"/>
    <w:rsid w:val="00827312"/>
    <w:rsid w:val="00827E2E"/>
    <w:rsid w:val="00830F96"/>
    <w:rsid w:val="00831382"/>
    <w:rsid w:val="0083139A"/>
    <w:rsid w:val="0083160A"/>
    <w:rsid w:val="00831610"/>
    <w:rsid w:val="00831A97"/>
    <w:rsid w:val="00831B1A"/>
    <w:rsid w:val="00831E82"/>
    <w:rsid w:val="008322C2"/>
    <w:rsid w:val="00832A6F"/>
    <w:rsid w:val="008339E8"/>
    <w:rsid w:val="0083603F"/>
    <w:rsid w:val="0083685C"/>
    <w:rsid w:val="008368E7"/>
    <w:rsid w:val="00836E77"/>
    <w:rsid w:val="00837E75"/>
    <w:rsid w:val="008402D0"/>
    <w:rsid w:val="00840929"/>
    <w:rsid w:val="00840D03"/>
    <w:rsid w:val="008413FB"/>
    <w:rsid w:val="00842A3C"/>
    <w:rsid w:val="00844087"/>
    <w:rsid w:val="00844FB9"/>
    <w:rsid w:val="0084539A"/>
    <w:rsid w:val="00846305"/>
    <w:rsid w:val="00846E67"/>
    <w:rsid w:val="00847079"/>
    <w:rsid w:val="00847855"/>
    <w:rsid w:val="00847922"/>
    <w:rsid w:val="008502E9"/>
    <w:rsid w:val="00850679"/>
    <w:rsid w:val="00850EF9"/>
    <w:rsid w:val="008511C8"/>
    <w:rsid w:val="00851A68"/>
    <w:rsid w:val="00851E72"/>
    <w:rsid w:val="00852289"/>
    <w:rsid w:val="008526E6"/>
    <w:rsid w:val="00852740"/>
    <w:rsid w:val="00853623"/>
    <w:rsid w:val="00853B5C"/>
    <w:rsid w:val="00853E7B"/>
    <w:rsid w:val="008540A1"/>
    <w:rsid w:val="008549B8"/>
    <w:rsid w:val="00856595"/>
    <w:rsid w:val="00856AE8"/>
    <w:rsid w:val="00856E17"/>
    <w:rsid w:val="00857936"/>
    <w:rsid w:val="00857B98"/>
    <w:rsid w:val="00860436"/>
    <w:rsid w:val="00861558"/>
    <w:rsid w:val="00861C72"/>
    <w:rsid w:val="00861FBC"/>
    <w:rsid w:val="00862A14"/>
    <w:rsid w:val="008630F6"/>
    <w:rsid w:val="00863280"/>
    <w:rsid w:val="00863379"/>
    <w:rsid w:val="0086339F"/>
    <w:rsid w:val="00863780"/>
    <w:rsid w:val="008637E0"/>
    <w:rsid w:val="00863A70"/>
    <w:rsid w:val="00863ED4"/>
    <w:rsid w:val="00863F2F"/>
    <w:rsid w:val="00865361"/>
    <w:rsid w:val="0086583A"/>
    <w:rsid w:val="00865A77"/>
    <w:rsid w:val="00865ACE"/>
    <w:rsid w:val="008668CB"/>
    <w:rsid w:val="00866BF5"/>
    <w:rsid w:val="00866D9D"/>
    <w:rsid w:val="008678C5"/>
    <w:rsid w:val="00870292"/>
    <w:rsid w:val="00870991"/>
    <w:rsid w:val="008711A7"/>
    <w:rsid w:val="008711D7"/>
    <w:rsid w:val="00871D73"/>
    <w:rsid w:val="0087216E"/>
    <w:rsid w:val="00872494"/>
    <w:rsid w:val="008725DA"/>
    <w:rsid w:val="00872A8B"/>
    <w:rsid w:val="0087312D"/>
    <w:rsid w:val="00875232"/>
    <w:rsid w:val="00875317"/>
    <w:rsid w:val="008754D7"/>
    <w:rsid w:val="0087568E"/>
    <w:rsid w:val="008756A6"/>
    <w:rsid w:val="008756DF"/>
    <w:rsid w:val="00877319"/>
    <w:rsid w:val="0088091F"/>
    <w:rsid w:val="00881F81"/>
    <w:rsid w:val="00882345"/>
    <w:rsid w:val="00882A71"/>
    <w:rsid w:val="00884F74"/>
    <w:rsid w:val="00885141"/>
    <w:rsid w:val="008859A3"/>
    <w:rsid w:val="0088604D"/>
    <w:rsid w:val="00886073"/>
    <w:rsid w:val="00886856"/>
    <w:rsid w:val="008874FC"/>
    <w:rsid w:val="0088791C"/>
    <w:rsid w:val="00887974"/>
    <w:rsid w:val="00887F79"/>
    <w:rsid w:val="008903B4"/>
    <w:rsid w:val="00890AC2"/>
    <w:rsid w:val="00890FEB"/>
    <w:rsid w:val="00891CAD"/>
    <w:rsid w:val="00891FD6"/>
    <w:rsid w:val="0089217B"/>
    <w:rsid w:val="00892337"/>
    <w:rsid w:val="00892E59"/>
    <w:rsid w:val="00893871"/>
    <w:rsid w:val="0089410C"/>
    <w:rsid w:val="00895206"/>
    <w:rsid w:val="00895AC8"/>
    <w:rsid w:val="00896A38"/>
    <w:rsid w:val="00896ADA"/>
    <w:rsid w:val="0089777E"/>
    <w:rsid w:val="00897B8F"/>
    <w:rsid w:val="008A00C7"/>
    <w:rsid w:val="008A0364"/>
    <w:rsid w:val="008A07A9"/>
    <w:rsid w:val="008A1CD6"/>
    <w:rsid w:val="008A359F"/>
    <w:rsid w:val="008A3E10"/>
    <w:rsid w:val="008A3EC9"/>
    <w:rsid w:val="008A3FF5"/>
    <w:rsid w:val="008A4305"/>
    <w:rsid w:val="008A4C81"/>
    <w:rsid w:val="008A5D9D"/>
    <w:rsid w:val="008A6063"/>
    <w:rsid w:val="008A638A"/>
    <w:rsid w:val="008A6489"/>
    <w:rsid w:val="008A6F24"/>
    <w:rsid w:val="008A743B"/>
    <w:rsid w:val="008A7565"/>
    <w:rsid w:val="008A7E85"/>
    <w:rsid w:val="008B0268"/>
    <w:rsid w:val="008B02B4"/>
    <w:rsid w:val="008B1ABC"/>
    <w:rsid w:val="008B24BD"/>
    <w:rsid w:val="008B2A80"/>
    <w:rsid w:val="008B3BBF"/>
    <w:rsid w:val="008B3C3C"/>
    <w:rsid w:val="008B3ECF"/>
    <w:rsid w:val="008B4A40"/>
    <w:rsid w:val="008B4D95"/>
    <w:rsid w:val="008B4F83"/>
    <w:rsid w:val="008B4F8B"/>
    <w:rsid w:val="008B6174"/>
    <w:rsid w:val="008B7533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5773"/>
    <w:rsid w:val="008C5A08"/>
    <w:rsid w:val="008C7017"/>
    <w:rsid w:val="008C76EB"/>
    <w:rsid w:val="008D183B"/>
    <w:rsid w:val="008D1F88"/>
    <w:rsid w:val="008D378C"/>
    <w:rsid w:val="008D3941"/>
    <w:rsid w:val="008D4868"/>
    <w:rsid w:val="008D5301"/>
    <w:rsid w:val="008D5339"/>
    <w:rsid w:val="008D53A6"/>
    <w:rsid w:val="008D53F6"/>
    <w:rsid w:val="008D7A88"/>
    <w:rsid w:val="008D7D32"/>
    <w:rsid w:val="008E0603"/>
    <w:rsid w:val="008E06DF"/>
    <w:rsid w:val="008E1F52"/>
    <w:rsid w:val="008E30D4"/>
    <w:rsid w:val="008E33E4"/>
    <w:rsid w:val="008E3BF8"/>
    <w:rsid w:val="008E4EE1"/>
    <w:rsid w:val="008E626C"/>
    <w:rsid w:val="008E6B0A"/>
    <w:rsid w:val="008E6FF2"/>
    <w:rsid w:val="008E758C"/>
    <w:rsid w:val="008E7FFE"/>
    <w:rsid w:val="008F0372"/>
    <w:rsid w:val="008F0EEE"/>
    <w:rsid w:val="008F1F6D"/>
    <w:rsid w:val="008F2A1B"/>
    <w:rsid w:val="008F36F5"/>
    <w:rsid w:val="008F3BF5"/>
    <w:rsid w:val="008F43B9"/>
    <w:rsid w:val="008F5CB3"/>
    <w:rsid w:val="008F6878"/>
    <w:rsid w:val="008F780A"/>
    <w:rsid w:val="009006F7"/>
    <w:rsid w:val="00900786"/>
    <w:rsid w:val="00901623"/>
    <w:rsid w:val="00901800"/>
    <w:rsid w:val="00901AB3"/>
    <w:rsid w:val="00901ECA"/>
    <w:rsid w:val="00902297"/>
    <w:rsid w:val="009026B4"/>
    <w:rsid w:val="00902BB0"/>
    <w:rsid w:val="00902CCE"/>
    <w:rsid w:val="0090346B"/>
    <w:rsid w:val="009047E2"/>
    <w:rsid w:val="0090541B"/>
    <w:rsid w:val="00906361"/>
    <w:rsid w:val="00906693"/>
    <w:rsid w:val="00906ABC"/>
    <w:rsid w:val="0091104B"/>
    <w:rsid w:val="009111A5"/>
    <w:rsid w:val="009114FA"/>
    <w:rsid w:val="0091164E"/>
    <w:rsid w:val="009117DF"/>
    <w:rsid w:val="00911B78"/>
    <w:rsid w:val="00911E0F"/>
    <w:rsid w:val="00912308"/>
    <w:rsid w:val="00912536"/>
    <w:rsid w:val="0091269D"/>
    <w:rsid w:val="00912F3F"/>
    <w:rsid w:val="00913347"/>
    <w:rsid w:val="00914877"/>
    <w:rsid w:val="009157A7"/>
    <w:rsid w:val="00915906"/>
    <w:rsid w:val="009160A0"/>
    <w:rsid w:val="009163DE"/>
    <w:rsid w:val="00916877"/>
    <w:rsid w:val="009169A8"/>
    <w:rsid w:val="00917064"/>
    <w:rsid w:val="009173C4"/>
    <w:rsid w:val="00917AC8"/>
    <w:rsid w:val="00920511"/>
    <w:rsid w:val="00920AA9"/>
    <w:rsid w:val="00921412"/>
    <w:rsid w:val="009216ED"/>
    <w:rsid w:val="0092180E"/>
    <w:rsid w:val="00922607"/>
    <w:rsid w:val="0092281C"/>
    <w:rsid w:val="00922A1E"/>
    <w:rsid w:val="00922A86"/>
    <w:rsid w:val="00923E0F"/>
    <w:rsid w:val="0092488A"/>
    <w:rsid w:val="00924AAE"/>
    <w:rsid w:val="00926CA0"/>
    <w:rsid w:val="0092703E"/>
    <w:rsid w:val="009305FA"/>
    <w:rsid w:val="009316EE"/>
    <w:rsid w:val="009335CC"/>
    <w:rsid w:val="009338CA"/>
    <w:rsid w:val="00933B45"/>
    <w:rsid w:val="00935339"/>
    <w:rsid w:val="00940BFC"/>
    <w:rsid w:val="00941D93"/>
    <w:rsid w:val="0094220C"/>
    <w:rsid w:val="00944F99"/>
    <w:rsid w:val="009500AE"/>
    <w:rsid w:val="00950865"/>
    <w:rsid w:val="00950D1D"/>
    <w:rsid w:val="00950FC0"/>
    <w:rsid w:val="0095204F"/>
    <w:rsid w:val="0095229E"/>
    <w:rsid w:val="00952464"/>
    <w:rsid w:val="00953098"/>
    <w:rsid w:val="00954887"/>
    <w:rsid w:val="00955D06"/>
    <w:rsid w:val="0095610F"/>
    <w:rsid w:val="00956371"/>
    <w:rsid w:val="00956536"/>
    <w:rsid w:val="00956C80"/>
    <w:rsid w:val="009576C6"/>
    <w:rsid w:val="00960331"/>
    <w:rsid w:val="00960C91"/>
    <w:rsid w:val="009622A8"/>
    <w:rsid w:val="00962708"/>
    <w:rsid w:val="00962F29"/>
    <w:rsid w:val="009631D2"/>
    <w:rsid w:val="00963B59"/>
    <w:rsid w:val="00963C4D"/>
    <w:rsid w:val="00963FD8"/>
    <w:rsid w:val="00964DA1"/>
    <w:rsid w:val="009660AA"/>
    <w:rsid w:val="009676DA"/>
    <w:rsid w:val="009677D1"/>
    <w:rsid w:val="00970D71"/>
    <w:rsid w:val="00971A50"/>
    <w:rsid w:val="009726D7"/>
    <w:rsid w:val="00972AC9"/>
    <w:rsid w:val="00972BB4"/>
    <w:rsid w:val="00972D23"/>
    <w:rsid w:val="00973483"/>
    <w:rsid w:val="00974198"/>
    <w:rsid w:val="00974A95"/>
    <w:rsid w:val="00975A45"/>
    <w:rsid w:val="00975AEE"/>
    <w:rsid w:val="00975DC8"/>
    <w:rsid w:val="00976B0F"/>
    <w:rsid w:val="00976F64"/>
    <w:rsid w:val="00977447"/>
    <w:rsid w:val="00977732"/>
    <w:rsid w:val="00977B4F"/>
    <w:rsid w:val="00981AD8"/>
    <w:rsid w:val="00981CFF"/>
    <w:rsid w:val="00981DB8"/>
    <w:rsid w:val="00982083"/>
    <w:rsid w:val="009831B0"/>
    <w:rsid w:val="0098356A"/>
    <w:rsid w:val="00983CDC"/>
    <w:rsid w:val="0098439D"/>
    <w:rsid w:val="00984999"/>
    <w:rsid w:val="009865C6"/>
    <w:rsid w:val="0098755F"/>
    <w:rsid w:val="00987E38"/>
    <w:rsid w:val="009904DD"/>
    <w:rsid w:val="009904E8"/>
    <w:rsid w:val="009912F7"/>
    <w:rsid w:val="009919FC"/>
    <w:rsid w:val="00991E39"/>
    <w:rsid w:val="0099279D"/>
    <w:rsid w:val="009939D1"/>
    <w:rsid w:val="009950A4"/>
    <w:rsid w:val="009950D8"/>
    <w:rsid w:val="00996763"/>
    <w:rsid w:val="009970A8"/>
    <w:rsid w:val="009972DD"/>
    <w:rsid w:val="009A0843"/>
    <w:rsid w:val="009A1BFC"/>
    <w:rsid w:val="009A1EEB"/>
    <w:rsid w:val="009A3087"/>
    <w:rsid w:val="009A4063"/>
    <w:rsid w:val="009A475F"/>
    <w:rsid w:val="009A49BD"/>
    <w:rsid w:val="009A4A1C"/>
    <w:rsid w:val="009A5F4F"/>
    <w:rsid w:val="009A665A"/>
    <w:rsid w:val="009A75F8"/>
    <w:rsid w:val="009A76BE"/>
    <w:rsid w:val="009A7E56"/>
    <w:rsid w:val="009B080B"/>
    <w:rsid w:val="009B0CB0"/>
    <w:rsid w:val="009B189C"/>
    <w:rsid w:val="009B249A"/>
    <w:rsid w:val="009B374B"/>
    <w:rsid w:val="009B3A45"/>
    <w:rsid w:val="009B46FE"/>
    <w:rsid w:val="009B4F38"/>
    <w:rsid w:val="009B5181"/>
    <w:rsid w:val="009B650E"/>
    <w:rsid w:val="009B664F"/>
    <w:rsid w:val="009C03CA"/>
    <w:rsid w:val="009C0ED1"/>
    <w:rsid w:val="009C1A20"/>
    <w:rsid w:val="009C1C11"/>
    <w:rsid w:val="009C24AD"/>
    <w:rsid w:val="009C3F11"/>
    <w:rsid w:val="009C5E03"/>
    <w:rsid w:val="009C63F5"/>
    <w:rsid w:val="009D0189"/>
    <w:rsid w:val="009D06F2"/>
    <w:rsid w:val="009D08C9"/>
    <w:rsid w:val="009D1DBA"/>
    <w:rsid w:val="009D24E7"/>
    <w:rsid w:val="009D3441"/>
    <w:rsid w:val="009D36DE"/>
    <w:rsid w:val="009D3EE3"/>
    <w:rsid w:val="009D414D"/>
    <w:rsid w:val="009D4485"/>
    <w:rsid w:val="009D45E7"/>
    <w:rsid w:val="009D50D6"/>
    <w:rsid w:val="009D595E"/>
    <w:rsid w:val="009D6633"/>
    <w:rsid w:val="009D6CF7"/>
    <w:rsid w:val="009D6D53"/>
    <w:rsid w:val="009D6EAB"/>
    <w:rsid w:val="009D73C4"/>
    <w:rsid w:val="009D7C2D"/>
    <w:rsid w:val="009E1903"/>
    <w:rsid w:val="009E1993"/>
    <w:rsid w:val="009E1EF7"/>
    <w:rsid w:val="009E2714"/>
    <w:rsid w:val="009E4113"/>
    <w:rsid w:val="009E434C"/>
    <w:rsid w:val="009E5DDD"/>
    <w:rsid w:val="009E652E"/>
    <w:rsid w:val="009E6F18"/>
    <w:rsid w:val="009E7BF8"/>
    <w:rsid w:val="009E7C77"/>
    <w:rsid w:val="009E7FDB"/>
    <w:rsid w:val="009F20CA"/>
    <w:rsid w:val="009F2798"/>
    <w:rsid w:val="009F36F0"/>
    <w:rsid w:val="009F47BD"/>
    <w:rsid w:val="009F4C5F"/>
    <w:rsid w:val="009F4CFB"/>
    <w:rsid w:val="009F5024"/>
    <w:rsid w:val="009F54AC"/>
    <w:rsid w:val="009F59F7"/>
    <w:rsid w:val="009F5A13"/>
    <w:rsid w:val="009F5DC2"/>
    <w:rsid w:val="009F6133"/>
    <w:rsid w:val="009F67BC"/>
    <w:rsid w:val="009F6E2A"/>
    <w:rsid w:val="009F7199"/>
    <w:rsid w:val="009F71BC"/>
    <w:rsid w:val="009F77F0"/>
    <w:rsid w:val="009F7A91"/>
    <w:rsid w:val="00A00AD1"/>
    <w:rsid w:val="00A00C1A"/>
    <w:rsid w:val="00A02374"/>
    <w:rsid w:val="00A02813"/>
    <w:rsid w:val="00A03987"/>
    <w:rsid w:val="00A040B2"/>
    <w:rsid w:val="00A055B5"/>
    <w:rsid w:val="00A0689D"/>
    <w:rsid w:val="00A06B54"/>
    <w:rsid w:val="00A07928"/>
    <w:rsid w:val="00A100B4"/>
    <w:rsid w:val="00A116F4"/>
    <w:rsid w:val="00A11B2E"/>
    <w:rsid w:val="00A12196"/>
    <w:rsid w:val="00A12634"/>
    <w:rsid w:val="00A12725"/>
    <w:rsid w:val="00A13236"/>
    <w:rsid w:val="00A14BC0"/>
    <w:rsid w:val="00A14CA1"/>
    <w:rsid w:val="00A154E7"/>
    <w:rsid w:val="00A1563E"/>
    <w:rsid w:val="00A15CE3"/>
    <w:rsid w:val="00A16607"/>
    <w:rsid w:val="00A16816"/>
    <w:rsid w:val="00A16E69"/>
    <w:rsid w:val="00A20131"/>
    <w:rsid w:val="00A2116E"/>
    <w:rsid w:val="00A21426"/>
    <w:rsid w:val="00A21918"/>
    <w:rsid w:val="00A21988"/>
    <w:rsid w:val="00A2218C"/>
    <w:rsid w:val="00A22C53"/>
    <w:rsid w:val="00A233AE"/>
    <w:rsid w:val="00A243BA"/>
    <w:rsid w:val="00A25BE2"/>
    <w:rsid w:val="00A263CF"/>
    <w:rsid w:val="00A26CD3"/>
    <w:rsid w:val="00A27142"/>
    <w:rsid w:val="00A272F4"/>
    <w:rsid w:val="00A279F5"/>
    <w:rsid w:val="00A27BD6"/>
    <w:rsid w:val="00A30525"/>
    <w:rsid w:val="00A307C6"/>
    <w:rsid w:val="00A307EF"/>
    <w:rsid w:val="00A35501"/>
    <w:rsid w:val="00A35944"/>
    <w:rsid w:val="00A35CF1"/>
    <w:rsid w:val="00A4152A"/>
    <w:rsid w:val="00A4160E"/>
    <w:rsid w:val="00A41E55"/>
    <w:rsid w:val="00A41FBA"/>
    <w:rsid w:val="00A42D30"/>
    <w:rsid w:val="00A43E33"/>
    <w:rsid w:val="00A445F2"/>
    <w:rsid w:val="00A44EDE"/>
    <w:rsid w:val="00A451C2"/>
    <w:rsid w:val="00A50299"/>
    <w:rsid w:val="00A50F52"/>
    <w:rsid w:val="00A51B2E"/>
    <w:rsid w:val="00A51C8C"/>
    <w:rsid w:val="00A53DBF"/>
    <w:rsid w:val="00A5496F"/>
    <w:rsid w:val="00A54B2F"/>
    <w:rsid w:val="00A54DC3"/>
    <w:rsid w:val="00A54FE9"/>
    <w:rsid w:val="00A55572"/>
    <w:rsid w:val="00A555EC"/>
    <w:rsid w:val="00A55759"/>
    <w:rsid w:val="00A561C9"/>
    <w:rsid w:val="00A56D22"/>
    <w:rsid w:val="00A56F42"/>
    <w:rsid w:val="00A57070"/>
    <w:rsid w:val="00A579B6"/>
    <w:rsid w:val="00A601BE"/>
    <w:rsid w:val="00A6112B"/>
    <w:rsid w:val="00A611FC"/>
    <w:rsid w:val="00A6150B"/>
    <w:rsid w:val="00A62C96"/>
    <w:rsid w:val="00A630DD"/>
    <w:rsid w:val="00A63CBC"/>
    <w:rsid w:val="00A64054"/>
    <w:rsid w:val="00A644E5"/>
    <w:rsid w:val="00A645BE"/>
    <w:rsid w:val="00A65141"/>
    <w:rsid w:val="00A65775"/>
    <w:rsid w:val="00A65F1A"/>
    <w:rsid w:val="00A65F6E"/>
    <w:rsid w:val="00A66AF8"/>
    <w:rsid w:val="00A67D59"/>
    <w:rsid w:val="00A703CD"/>
    <w:rsid w:val="00A71D02"/>
    <w:rsid w:val="00A7293A"/>
    <w:rsid w:val="00A7332B"/>
    <w:rsid w:val="00A7365E"/>
    <w:rsid w:val="00A74231"/>
    <w:rsid w:val="00A74C2C"/>
    <w:rsid w:val="00A75A47"/>
    <w:rsid w:val="00A770EF"/>
    <w:rsid w:val="00A80EBE"/>
    <w:rsid w:val="00A81B4B"/>
    <w:rsid w:val="00A824F8"/>
    <w:rsid w:val="00A83759"/>
    <w:rsid w:val="00A847F2"/>
    <w:rsid w:val="00A84BCF"/>
    <w:rsid w:val="00A84E54"/>
    <w:rsid w:val="00A84FB0"/>
    <w:rsid w:val="00A854DE"/>
    <w:rsid w:val="00A85A19"/>
    <w:rsid w:val="00A85CFF"/>
    <w:rsid w:val="00A85F5A"/>
    <w:rsid w:val="00A862A1"/>
    <w:rsid w:val="00A872B5"/>
    <w:rsid w:val="00A8749D"/>
    <w:rsid w:val="00A90E02"/>
    <w:rsid w:val="00A912E7"/>
    <w:rsid w:val="00A9330C"/>
    <w:rsid w:val="00A93CD3"/>
    <w:rsid w:val="00A96C3D"/>
    <w:rsid w:val="00A96C7D"/>
    <w:rsid w:val="00A97D42"/>
    <w:rsid w:val="00AA0068"/>
    <w:rsid w:val="00AA1601"/>
    <w:rsid w:val="00AA1DCB"/>
    <w:rsid w:val="00AA1F6F"/>
    <w:rsid w:val="00AA2EDD"/>
    <w:rsid w:val="00AA3652"/>
    <w:rsid w:val="00AA3817"/>
    <w:rsid w:val="00AA4D9D"/>
    <w:rsid w:val="00AA5688"/>
    <w:rsid w:val="00AA6273"/>
    <w:rsid w:val="00AA7314"/>
    <w:rsid w:val="00AA735F"/>
    <w:rsid w:val="00AA7F30"/>
    <w:rsid w:val="00AB0103"/>
    <w:rsid w:val="00AB02B2"/>
    <w:rsid w:val="00AB058A"/>
    <w:rsid w:val="00AB0B93"/>
    <w:rsid w:val="00AB0C56"/>
    <w:rsid w:val="00AB1543"/>
    <w:rsid w:val="00AB1C9D"/>
    <w:rsid w:val="00AB25CB"/>
    <w:rsid w:val="00AB3DD5"/>
    <w:rsid w:val="00AB3F1A"/>
    <w:rsid w:val="00AB67F6"/>
    <w:rsid w:val="00AB69D1"/>
    <w:rsid w:val="00AB6DDA"/>
    <w:rsid w:val="00AB7A09"/>
    <w:rsid w:val="00AC1191"/>
    <w:rsid w:val="00AC1CBD"/>
    <w:rsid w:val="00AC23DA"/>
    <w:rsid w:val="00AC2E47"/>
    <w:rsid w:val="00AC44CA"/>
    <w:rsid w:val="00AC53FA"/>
    <w:rsid w:val="00AC5C9E"/>
    <w:rsid w:val="00AC5D9C"/>
    <w:rsid w:val="00AC60F6"/>
    <w:rsid w:val="00AC61E7"/>
    <w:rsid w:val="00AC6AEE"/>
    <w:rsid w:val="00AC6D9D"/>
    <w:rsid w:val="00AD054B"/>
    <w:rsid w:val="00AD1451"/>
    <w:rsid w:val="00AD2A45"/>
    <w:rsid w:val="00AD2F98"/>
    <w:rsid w:val="00AD3468"/>
    <w:rsid w:val="00AD36A6"/>
    <w:rsid w:val="00AD4317"/>
    <w:rsid w:val="00AD43D0"/>
    <w:rsid w:val="00AD4B00"/>
    <w:rsid w:val="00AD6285"/>
    <w:rsid w:val="00AD66E9"/>
    <w:rsid w:val="00AE088A"/>
    <w:rsid w:val="00AE0E69"/>
    <w:rsid w:val="00AE26EC"/>
    <w:rsid w:val="00AE31E0"/>
    <w:rsid w:val="00AE48A2"/>
    <w:rsid w:val="00AE5013"/>
    <w:rsid w:val="00AE5330"/>
    <w:rsid w:val="00AE6DAC"/>
    <w:rsid w:val="00AE7119"/>
    <w:rsid w:val="00AE7703"/>
    <w:rsid w:val="00AE7760"/>
    <w:rsid w:val="00AE7D6E"/>
    <w:rsid w:val="00AF0F32"/>
    <w:rsid w:val="00AF3219"/>
    <w:rsid w:val="00AF51F2"/>
    <w:rsid w:val="00AF62F9"/>
    <w:rsid w:val="00AF672A"/>
    <w:rsid w:val="00AF71E1"/>
    <w:rsid w:val="00AF733A"/>
    <w:rsid w:val="00AF7D7D"/>
    <w:rsid w:val="00B0081C"/>
    <w:rsid w:val="00B00E99"/>
    <w:rsid w:val="00B0177D"/>
    <w:rsid w:val="00B01C88"/>
    <w:rsid w:val="00B02182"/>
    <w:rsid w:val="00B02C08"/>
    <w:rsid w:val="00B03B2C"/>
    <w:rsid w:val="00B04329"/>
    <w:rsid w:val="00B05128"/>
    <w:rsid w:val="00B057EB"/>
    <w:rsid w:val="00B05A16"/>
    <w:rsid w:val="00B05E4D"/>
    <w:rsid w:val="00B05E8D"/>
    <w:rsid w:val="00B0611A"/>
    <w:rsid w:val="00B06CF1"/>
    <w:rsid w:val="00B07A67"/>
    <w:rsid w:val="00B1020A"/>
    <w:rsid w:val="00B1058D"/>
    <w:rsid w:val="00B110B2"/>
    <w:rsid w:val="00B1121E"/>
    <w:rsid w:val="00B1228A"/>
    <w:rsid w:val="00B1233B"/>
    <w:rsid w:val="00B133AC"/>
    <w:rsid w:val="00B13D38"/>
    <w:rsid w:val="00B14030"/>
    <w:rsid w:val="00B15140"/>
    <w:rsid w:val="00B15D95"/>
    <w:rsid w:val="00B16B39"/>
    <w:rsid w:val="00B16D03"/>
    <w:rsid w:val="00B16EBB"/>
    <w:rsid w:val="00B17240"/>
    <w:rsid w:val="00B17275"/>
    <w:rsid w:val="00B17531"/>
    <w:rsid w:val="00B17745"/>
    <w:rsid w:val="00B17E04"/>
    <w:rsid w:val="00B20155"/>
    <w:rsid w:val="00B21204"/>
    <w:rsid w:val="00B21516"/>
    <w:rsid w:val="00B21DEA"/>
    <w:rsid w:val="00B21EF3"/>
    <w:rsid w:val="00B226BE"/>
    <w:rsid w:val="00B227F9"/>
    <w:rsid w:val="00B23336"/>
    <w:rsid w:val="00B23B95"/>
    <w:rsid w:val="00B24EBE"/>
    <w:rsid w:val="00B24FE3"/>
    <w:rsid w:val="00B25E6D"/>
    <w:rsid w:val="00B266FE"/>
    <w:rsid w:val="00B2786E"/>
    <w:rsid w:val="00B30120"/>
    <w:rsid w:val="00B30E41"/>
    <w:rsid w:val="00B31766"/>
    <w:rsid w:val="00B31F20"/>
    <w:rsid w:val="00B331AD"/>
    <w:rsid w:val="00B34045"/>
    <w:rsid w:val="00B349ED"/>
    <w:rsid w:val="00B355D8"/>
    <w:rsid w:val="00B3617D"/>
    <w:rsid w:val="00B365CE"/>
    <w:rsid w:val="00B36C42"/>
    <w:rsid w:val="00B36CF2"/>
    <w:rsid w:val="00B3723F"/>
    <w:rsid w:val="00B37C46"/>
    <w:rsid w:val="00B37D77"/>
    <w:rsid w:val="00B41D7A"/>
    <w:rsid w:val="00B42AB2"/>
    <w:rsid w:val="00B44974"/>
    <w:rsid w:val="00B44DCB"/>
    <w:rsid w:val="00B45513"/>
    <w:rsid w:val="00B45BD6"/>
    <w:rsid w:val="00B47619"/>
    <w:rsid w:val="00B47CD6"/>
    <w:rsid w:val="00B50282"/>
    <w:rsid w:val="00B50C8E"/>
    <w:rsid w:val="00B50EF0"/>
    <w:rsid w:val="00B514F1"/>
    <w:rsid w:val="00B51C16"/>
    <w:rsid w:val="00B52938"/>
    <w:rsid w:val="00B532D6"/>
    <w:rsid w:val="00B533F1"/>
    <w:rsid w:val="00B53A05"/>
    <w:rsid w:val="00B545EC"/>
    <w:rsid w:val="00B54BDE"/>
    <w:rsid w:val="00B55295"/>
    <w:rsid w:val="00B56454"/>
    <w:rsid w:val="00B57C44"/>
    <w:rsid w:val="00B60BC5"/>
    <w:rsid w:val="00B62391"/>
    <w:rsid w:val="00B62918"/>
    <w:rsid w:val="00B63197"/>
    <w:rsid w:val="00B632BC"/>
    <w:rsid w:val="00B645A7"/>
    <w:rsid w:val="00B645C8"/>
    <w:rsid w:val="00B64C64"/>
    <w:rsid w:val="00B65251"/>
    <w:rsid w:val="00B653B5"/>
    <w:rsid w:val="00B675AC"/>
    <w:rsid w:val="00B67FF3"/>
    <w:rsid w:val="00B70442"/>
    <w:rsid w:val="00B706C4"/>
    <w:rsid w:val="00B70BDC"/>
    <w:rsid w:val="00B7163D"/>
    <w:rsid w:val="00B71E81"/>
    <w:rsid w:val="00B71F86"/>
    <w:rsid w:val="00B7263F"/>
    <w:rsid w:val="00B727F5"/>
    <w:rsid w:val="00B72887"/>
    <w:rsid w:val="00B7303D"/>
    <w:rsid w:val="00B74714"/>
    <w:rsid w:val="00B74A70"/>
    <w:rsid w:val="00B752CA"/>
    <w:rsid w:val="00B75B77"/>
    <w:rsid w:val="00B75DC1"/>
    <w:rsid w:val="00B7612D"/>
    <w:rsid w:val="00B76889"/>
    <w:rsid w:val="00B81249"/>
    <w:rsid w:val="00B814C2"/>
    <w:rsid w:val="00B8180F"/>
    <w:rsid w:val="00B826BA"/>
    <w:rsid w:val="00B829DF"/>
    <w:rsid w:val="00B82C86"/>
    <w:rsid w:val="00B82D66"/>
    <w:rsid w:val="00B83256"/>
    <w:rsid w:val="00B84AC2"/>
    <w:rsid w:val="00B84BB1"/>
    <w:rsid w:val="00B852D1"/>
    <w:rsid w:val="00B859A0"/>
    <w:rsid w:val="00B85F97"/>
    <w:rsid w:val="00B863A9"/>
    <w:rsid w:val="00B86F16"/>
    <w:rsid w:val="00B9003E"/>
    <w:rsid w:val="00B91C69"/>
    <w:rsid w:val="00B9238F"/>
    <w:rsid w:val="00B9253F"/>
    <w:rsid w:val="00B92B17"/>
    <w:rsid w:val="00B95E2A"/>
    <w:rsid w:val="00B95E80"/>
    <w:rsid w:val="00B9653D"/>
    <w:rsid w:val="00B96569"/>
    <w:rsid w:val="00B96A43"/>
    <w:rsid w:val="00B96D2D"/>
    <w:rsid w:val="00B972E0"/>
    <w:rsid w:val="00B97B19"/>
    <w:rsid w:val="00B97FE6"/>
    <w:rsid w:val="00BA0656"/>
    <w:rsid w:val="00BA1409"/>
    <w:rsid w:val="00BA1C21"/>
    <w:rsid w:val="00BA2317"/>
    <w:rsid w:val="00BA2A4D"/>
    <w:rsid w:val="00BA2FCB"/>
    <w:rsid w:val="00BA353C"/>
    <w:rsid w:val="00BA357E"/>
    <w:rsid w:val="00BA4FF3"/>
    <w:rsid w:val="00BA55C5"/>
    <w:rsid w:val="00BA6FC7"/>
    <w:rsid w:val="00BA7226"/>
    <w:rsid w:val="00BB09F3"/>
    <w:rsid w:val="00BB1213"/>
    <w:rsid w:val="00BB214D"/>
    <w:rsid w:val="00BB4B6D"/>
    <w:rsid w:val="00BB4E53"/>
    <w:rsid w:val="00BB5A0A"/>
    <w:rsid w:val="00BB608B"/>
    <w:rsid w:val="00BB623B"/>
    <w:rsid w:val="00BB66D4"/>
    <w:rsid w:val="00BB6C65"/>
    <w:rsid w:val="00BB7749"/>
    <w:rsid w:val="00BC1360"/>
    <w:rsid w:val="00BC2140"/>
    <w:rsid w:val="00BC31F5"/>
    <w:rsid w:val="00BC4376"/>
    <w:rsid w:val="00BC59EB"/>
    <w:rsid w:val="00BC6C2B"/>
    <w:rsid w:val="00BC75DE"/>
    <w:rsid w:val="00BC777F"/>
    <w:rsid w:val="00BC7F48"/>
    <w:rsid w:val="00BD115E"/>
    <w:rsid w:val="00BD1941"/>
    <w:rsid w:val="00BD1D69"/>
    <w:rsid w:val="00BD2A82"/>
    <w:rsid w:val="00BD308A"/>
    <w:rsid w:val="00BD42F8"/>
    <w:rsid w:val="00BD5926"/>
    <w:rsid w:val="00BD5BA3"/>
    <w:rsid w:val="00BD5DFA"/>
    <w:rsid w:val="00BD6FB5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E60E6"/>
    <w:rsid w:val="00BF01DA"/>
    <w:rsid w:val="00BF0AC5"/>
    <w:rsid w:val="00BF0F8D"/>
    <w:rsid w:val="00BF0FE8"/>
    <w:rsid w:val="00BF10AC"/>
    <w:rsid w:val="00BF19ED"/>
    <w:rsid w:val="00BF1DA2"/>
    <w:rsid w:val="00BF1FC0"/>
    <w:rsid w:val="00BF250C"/>
    <w:rsid w:val="00BF361B"/>
    <w:rsid w:val="00BF3D13"/>
    <w:rsid w:val="00BF429A"/>
    <w:rsid w:val="00BF4A7C"/>
    <w:rsid w:val="00BF4FE3"/>
    <w:rsid w:val="00BF5833"/>
    <w:rsid w:val="00BF5EC3"/>
    <w:rsid w:val="00BF69F4"/>
    <w:rsid w:val="00BF7332"/>
    <w:rsid w:val="00C00113"/>
    <w:rsid w:val="00C00688"/>
    <w:rsid w:val="00C01000"/>
    <w:rsid w:val="00C021CE"/>
    <w:rsid w:val="00C029CF"/>
    <w:rsid w:val="00C02EDD"/>
    <w:rsid w:val="00C03789"/>
    <w:rsid w:val="00C03DFD"/>
    <w:rsid w:val="00C0441E"/>
    <w:rsid w:val="00C051D8"/>
    <w:rsid w:val="00C05371"/>
    <w:rsid w:val="00C0701B"/>
    <w:rsid w:val="00C10A01"/>
    <w:rsid w:val="00C10B11"/>
    <w:rsid w:val="00C11149"/>
    <w:rsid w:val="00C11321"/>
    <w:rsid w:val="00C11333"/>
    <w:rsid w:val="00C115F1"/>
    <w:rsid w:val="00C12508"/>
    <w:rsid w:val="00C1296F"/>
    <w:rsid w:val="00C12E86"/>
    <w:rsid w:val="00C12FE7"/>
    <w:rsid w:val="00C13389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2F4"/>
    <w:rsid w:val="00C237D0"/>
    <w:rsid w:val="00C23C74"/>
    <w:rsid w:val="00C23D73"/>
    <w:rsid w:val="00C24E90"/>
    <w:rsid w:val="00C25153"/>
    <w:rsid w:val="00C25CED"/>
    <w:rsid w:val="00C25D18"/>
    <w:rsid w:val="00C25E48"/>
    <w:rsid w:val="00C26C72"/>
    <w:rsid w:val="00C26D76"/>
    <w:rsid w:val="00C2728F"/>
    <w:rsid w:val="00C2789C"/>
    <w:rsid w:val="00C3028E"/>
    <w:rsid w:val="00C303E9"/>
    <w:rsid w:val="00C30D17"/>
    <w:rsid w:val="00C31B80"/>
    <w:rsid w:val="00C326C9"/>
    <w:rsid w:val="00C32A61"/>
    <w:rsid w:val="00C32F05"/>
    <w:rsid w:val="00C345B9"/>
    <w:rsid w:val="00C34623"/>
    <w:rsid w:val="00C348FF"/>
    <w:rsid w:val="00C34FBF"/>
    <w:rsid w:val="00C36F6E"/>
    <w:rsid w:val="00C377E0"/>
    <w:rsid w:val="00C37C7F"/>
    <w:rsid w:val="00C401A9"/>
    <w:rsid w:val="00C41417"/>
    <w:rsid w:val="00C41505"/>
    <w:rsid w:val="00C415E9"/>
    <w:rsid w:val="00C41DE9"/>
    <w:rsid w:val="00C422A1"/>
    <w:rsid w:val="00C434DF"/>
    <w:rsid w:val="00C4439E"/>
    <w:rsid w:val="00C443CF"/>
    <w:rsid w:val="00C45F7C"/>
    <w:rsid w:val="00C46444"/>
    <w:rsid w:val="00C466C3"/>
    <w:rsid w:val="00C468F9"/>
    <w:rsid w:val="00C46C94"/>
    <w:rsid w:val="00C46D9F"/>
    <w:rsid w:val="00C47606"/>
    <w:rsid w:val="00C47C7E"/>
    <w:rsid w:val="00C47CDC"/>
    <w:rsid w:val="00C50C2C"/>
    <w:rsid w:val="00C52B13"/>
    <w:rsid w:val="00C53B56"/>
    <w:rsid w:val="00C55616"/>
    <w:rsid w:val="00C55C6D"/>
    <w:rsid w:val="00C5613A"/>
    <w:rsid w:val="00C56A93"/>
    <w:rsid w:val="00C572CC"/>
    <w:rsid w:val="00C576DB"/>
    <w:rsid w:val="00C577E9"/>
    <w:rsid w:val="00C60B3F"/>
    <w:rsid w:val="00C61416"/>
    <w:rsid w:val="00C614B8"/>
    <w:rsid w:val="00C6187C"/>
    <w:rsid w:val="00C61C7E"/>
    <w:rsid w:val="00C62294"/>
    <w:rsid w:val="00C62DBA"/>
    <w:rsid w:val="00C63805"/>
    <w:rsid w:val="00C6420F"/>
    <w:rsid w:val="00C64813"/>
    <w:rsid w:val="00C659EF"/>
    <w:rsid w:val="00C65D3B"/>
    <w:rsid w:val="00C66A08"/>
    <w:rsid w:val="00C711E6"/>
    <w:rsid w:val="00C71488"/>
    <w:rsid w:val="00C717FF"/>
    <w:rsid w:val="00C7358F"/>
    <w:rsid w:val="00C73B43"/>
    <w:rsid w:val="00C7402F"/>
    <w:rsid w:val="00C74997"/>
    <w:rsid w:val="00C74FDF"/>
    <w:rsid w:val="00C76AF7"/>
    <w:rsid w:val="00C8072A"/>
    <w:rsid w:val="00C8088E"/>
    <w:rsid w:val="00C8212F"/>
    <w:rsid w:val="00C834BD"/>
    <w:rsid w:val="00C838E6"/>
    <w:rsid w:val="00C83F5E"/>
    <w:rsid w:val="00C841BB"/>
    <w:rsid w:val="00C8560A"/>
    <w:rsid w:val="00C85E22"/>
    <w:rsid w:val="00C85E55"/>
    <w:rsid w:val="00C85FF0"/>
    <w:rsid w:val="00C86F1F"/>
    <w:rsid w:val="00C90361"/>
    <w:rsid w:val="00C90E18"/>
    <w:rsid w:val="00C91A42"/>
    <w:rsid w:val="00C92297"/>
    <w:rsid w:val="00C92FD9"/>
    <w:rsid w:val="00C9486B"/>
    <w:rsid w:val="00C95049"/>
    <w:rsid w:val="00C9513B"/>
    <w:rsid w:val="00C95E2C"/>
    <w:rsid w:val="00C96986"/>
    <w:rsid w:val="00C96D5A"/>
    <w:rsid w:val="00CA0720"/>
    <w:rsid w:val="00CA091C"/>
    <w:rsid w:val="00CA0E8B"/>
    <w:rsid w:val="00CA16A3"/>
    <w:rsid w:val="00CA18C2"/>
    <w:rsid w:val="00CA3446"/>
    <w:rsid w:val="00CA4BCD"/>
    <w:rsid w:val="00CA5045"/>
    <w:rsid w:val="00CA6222"/>
    <w:rsid w:val="00CA6D48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46EF"/>
    <w:rsid w:val="00CB5810"/>
    <w:rsid w:val="00CB6799"/>
    <w:rsid w:val="00CB68E2"/>
    <w:rsid w:val="00CB6AAC"/>
    <w:rsid w:val="00CB705E"/>
    <w:rsid w:val="00CB757F"/>
    <w:rsid w:val="00CB758C"/>
    <w:rsid w:val="00CB79F9"/>
    <w:rsid w:val="00CC199A"/>
    <w:rsid w:val="00CC33A7"/>
    <w:rsid w:val="00CC3CD0"/>
    <w:rsid w:val="00CC41EA"/>
    <w:rsid w:val="00CC4BEA"/>
    <w:rsid w:val="00CC52E9"/>
    <w:rsid w:val="00CC6160"/>
    <w:rsid w:val="00CC6398"/>
    <w:rsid w:val="00CC6938"/>
    <w:rsid w:val="00CC7EAE"/>
    <w:rsid w:val="00CD0484"/>
    <w:rsid w:val="00CD091B"/>
    <w:rsid w:val="00CD0997"/>
    <w:rsid w:val="00CD0ADA"/>
    <w:rsid w:val="00CD22CB"/>
    <w:rsid w:val="00CD24C3"/>
    <w:rsid w:val="00CD2853"/>
    <w:rsid w:val="00CD2CFA"/>
    <w:rsid w:val="00CD380D"/>
    <w:rsid w:val="00CD3ACF"/>
    <w:rsid w:val="00CD3B11"/>
    <w:rsid w:val="00CD779C"/>
    <w:rsid w:val="00CD7F59"/>
    <w:rsid w:val="00CE03BD"/>
    <w:rsid w:val="00CE0893"/>
    <w:rsid w:val="00CE0AEA"/>
    <w:rsid w:val="00CE13CD"/>
    <w:rsid w:val="00CE15E9"/>
    <w:rsid w:val="00CE1649"/>
    <w:rsid w:val="00CE240E"/>
    <w:rsid w:val="00CE27DC"/>
    <w:rsid w:val="00CE3085"/>
    <w:rsid w:val="00CE408A"/>
    <w:rsid w:val="00CE43EC"/>
    <w:rsid w:val="00CE4562"/>
    <w:rsid w:val="00CE4A42"/>
    <w:rsid w:val="00CE5436"/>
    <w:rsid w:val="00CE5EFC"/>
    <w:rsid w:val="00CE65F8"/>
    <w:rsid w:val="00CE66A1"/>
    <w:rsid w:val="00CE6E97"/>
    <w:rsid w:val="00CE70DC"/>
    <w:rsid w:val="00CE78C3"/>
    <w:rsid w:val="00CE7D2E"/>
    <w:rsid w:val="00CE7E92"/>
    <w:rsid w:val="00CF02A9"/>
    <w:rsid w:val="00CF178E"/>
    <w:rsid w:val="00CF192B"/>
    <w:rsid w:val="00CF2680"/>
    <w:rsid w:val="00CF2720"/>
    <w:rsid w:val="00CF309D"/>
    <w:rsid w:val="00CF4B36"/>
    <w:rsid w:val="00CF54E6"/>
    <w:rsid w:val="00CF5D12"/>
    <w:rsid w:val="00CF6965"/>
    <w:rsid w:val="00CF6FCE"/>
    <w:rsid w:val="00CF7599"/>
    <w:rsid w:val="00D00B24"/>
    <w:rsid w:val="00D00CF3"/>
    <w:rsid w:val="00D0183F"/>
    <w:rsid w:val="00D020D8"/>
    <w:rsid w:val="00D03199"/>
    <w:rsid w:val="00D03BA9"/>
    <w:rsid w:val="00D03E98"/>
    <w:rsid w:val="00D046F4"/>
    <w:rsid w:val="00D05721"/>
    <w:rsid w:val="00D05844"/>
    <w:rsid w:val="00D05C50"/>
    <w:rsid w:val="00D05EF3"/>
    <w:rsid w:val="00D06671"/>
    <w:rsid w:val="00D06B5E"/>
    <w:rsid w:val="00D071B8"/>
    <w:rsid w:val="00D07625"/>
    <w:rsid w:val="00D07ACB"/>
    <w:rsid w:val="00D1069C"/>
    <w:rsid w:val="00D10FC0"/>
    <w:rsid w:val="00D12497"/>
    <w:rsid w:val="00D12FF4"/>
    <w:rsid w:val="00D13A28"/>
    <w:rsid w:val="00D13A2E"/>
    <w:rsid w:val="00D15B33"/>
    <w:rsid w:val="00D17956"/>
    <w:rsid w:val="00D2115D"/>
    <w:rsid w:val="00D214C0"/>
    <w:rsid w:val="00D21774"/>
    <w:rsid w:val="00D24E0E"/>
    <w:rsid w:val="00D254A2"/>
    <w:rsid w:val="00D25955"/>
    <w:rsid w:val="00D276BD"/>
    <w:rsid w:val="00D31BBA"/>
    <w:rsid w:val="00D32722"/>
    <w:rsid w:val="00D32D5F"/>
    <w:rsid w:val="00D33D61"/>
    <w:rsid w:val="00D34568"/>
    <w:rsid w:val="00D349FB"/>
    <w:rsid w:val="00D34A63"/>
    <w:rsid w:val="00D35953"/>
    <w:rsid w:val="00D36056"/>
    <w:rsid w:val="00D36FD0"/>
    <w:rsid w:val="00D37EAA"/>
    <w:rsid w:val="00D41247"/>
    <w:rsid w:val="00D41762"/>
    <w:rsid w:val="00D42050"/>
    <w:rsid w:val="00D42420"/>
    <w:rsid w:val="00D42F71"/>
    <w:rsid w:val="00D44970"/>
    <w:rsid w:val="00D45692"/>
    <w:rsid w:val="00D45AFE"/>
    <w:rsid w:val="00D4650A"/>
    <w:rsid w:val="00D46EB1"/>
    <w:rsid w:val="00D47320"/>
    <w:rsid w:val="00D5001A"/>
    <w:rsid w:val="00D5076B"/>
    <w:rsid w:val="00D50C9E"/>
    <w:rsid w:val="00D50D2E"/>
    <w:rsid w:val="00D50D8A"/>
    <w:rsid w:val="00D51654"/>
    <w:rsid w:val="00D51685"/>
    <w:rsid w:val="00D52AEA"/>
    <w:rsid w:val="00D52DBA"/>
    <w:rsid w:val="00D53DFB"/>
    <w:rsid w:val="00D54109"/>
    <w:rsid w:val="00D54774"/>
    <w:rsid w:val="00D5480B"/>
    <w:rsid w:val="00D55C4D"/>
    <w:rsid w:val="00D571BB"/>
    <w:rsid w:val="00D57C95"/>
    <w:rsid w:val="00D6045C"/>
    <w:rsid w:val="00D60C16"/>
    <w:rsid w:val="00D60D1F"/>
    <w:rsid w:val="00D61479"/>
    <w:rsid w:val="00D616F1"/>
    <w:rsid w:val="00D61820"/>
    <w:rsid w:val="00D61E4F"/>
    <w:rsid w:val="00D62466"/>
    <w:rsid w:val="00D62A6D"/>
    <w:rsid w:val="00D635D2"/>
    <w:rsid w:val="00D63D7C"/>
    <w:rsid w:val="00D67279"/>
    <w:rsid w:val="00D67547"/>
    <w:rsid w:val="00D679A8"/>
    <w:rsid w:val="00D67C89"/>
    <w:rsid w:val="00D71372"/>
    <w:rsid w:val="00D72A33"/>
    <w:rsid w:val="00D72AAB"/>
    <w:rsid w:val="00D72CEF"/>
    <w:rsid w:val="00D7340C"/>
    <w:rsid w:val="00D735D0"/>
    <w:rsid w:val="00D7399A"/>
    <w:rsid w:val="00D74075"/>
    <w:rsid w:val="00D747DB"/>
    <w:rsid w:val="00D74D49"/>
    <w:rsid w:val="00D7643A"/>
    <w:rsid w:val="00D775D0"/>
    <w:rsid w:val="00D77E55"/>
    <w:rsid w:val="00D80015"/>
    <w:rsid w:val="00D80722"/>
    <w:rsid w:val="00D82684"/>
    <w:rsid w:val="00D834F3"/>
    <w:rsid w:val="00D83CCE"/>
    <w:rsid w:val="00D83FEA"/>
    <w:rsid w:val="00D8412D"/>
    <w:rsid w:val="00D8450B"/>
    <w:rsid w:val="00D85A8B"/>
    <w:rsid w:val="00D85D66"/>
    <w:rsid w:val="00D86ACA"/>
    <w:rsid w:val="00D872A2"/>
    <w:rsid w:val="00D8746F"/>
    <w:rsid w:val="00D875BD"/>
    <w:rsid w:val="00D9049F"/>
    <w:rsid w:val="00D91456"/>
    <w:rsid w:val="00D91B46"/>
    <w:rsid w:val="00D922DA"/>
    <w:rsid w:val="00D93532"/>
    <w:rsid w:val="00D93F08"/>
    <w:rsid w:val="00D94F95"/>
    <w:rsid w:val="00D95C8A"/>
    <w:rsid w:val="00D96B12"/>
    <w:rsid w:val="00D96F82"/>
    <w:rsid w:val="00D97057"/>
    <w:rsid w:val="00D97206"/>
    <w:rsid w:val="00D97516"/>
    <w:rsid w:val="00D97B3D"/>
    <w:rsid w:val="00D97D55"/>
    <w:rsid w:val="00DA01FF"/>
    <w:rsid w:val="00DA136C"/>
    <w:rsid w:val="00DA1B0F"/>
    <w:rsid w:val="00DA2539"/>
    <w:rsid w:val="00DA2BE3"/>
    <w:rsid w:val="00DA2E7C"/>
    <w:rsid w:val="00DA382F"/>
    <w:rsid w:val="00DA3D8B"/>
    <w:rsid w:val="00DA62F9"/>
    <w:rsid w:val="00DB00FF"/>
    <w:rsid w:val="00DB254D"/>
    <w:rsid w:val="00DB27FF"/>
    <w:rsid w:val="00DB3D28"/>
    <w:rsid w:val="00DB433C"/>
    <w:rsid w:val="00DB445E"/>
    <w:rsid w:val="00DB45DA"/>
    <w:rsid w:val="00DB63BD"/>
    <w:rsid w:val="00DB63DA"/>
    <w:rsid w:val="00DB64B1"/>
    <w:rsid w:val="00DB694A"/>
    <w:rsid w:val="00DB752C"/>
    <w:rsid w:val="00DB761C"/>
    <w:rsid w:val="00DC014F"/>
    <w:rsid w:val="00DC06E7"/>
    <w:rsid w:val="00DC12C4"/>
    <w:rsid w:val="00DC15E7"/>
    <w:rsid w:val="00DC1A4C"/>
    <w:rsid w:val="00DC1E5E"/>
    <w:rsid w:val="00DC2444"/>
    <w:rsid w:val="00DC32D8"/>
    <w:rsid w:val="00DC4326"/>
    <w:rsid w:val="00DC43F1"/>
    <w:rsid w:val="00DC4720"/>
    <w:rsid w:val="00DC4C83"/>
    <w:rsid w:val="00DC5DA5"/>
    <w:rsid w:val="00DC75CB"/>
    <w:rsid w:val="00DC7642"/>
    <w:rsid w:val="00DD1C60"/>
    <w:rsid w:val="00DD1CB2"/>
    <w:rsid w:val="00DD3477"/>
    <w:rsid w:val="00DD366B"/>
    <w:rsid w:val="00DD581C"/>
    <w:rsid w:val="00DD5E0E"/>
    <w:rsid w:val="00DD6C2A"/>
    <w:rsid w:val="00DD6D77"/>
    <w:rsid w:val="00DE06CE"/>
    <w:rsid w:val="00DE0725"/>
    <w:rsid w:val="00DE126F"/>
    <w:rsid w:val="00DE145B"/>
    <w:rsid w:val="00DE169E"/>
    <w:rsid w:val="00DE1755"/>
    <w:rsid w:val="00DE25AB"/>
    <w:rsid w:val="00DE33A5"/>
    <w:rsid w:val="00DE3A3C"/>
    <w:rsid w:val="00DE3C35"/>
    <w:rsid w:val="00DE400E"/>
    <w:rsid w:val="00DE456F"/>
    <w:rsid w:val="00DE45E7"/>
    <w:rsid w:val="00DE5A87"/>
    <w:rsid w:val="00DE62E3"/>
    <w:rsid w:val="00DE64B3"/>
    <w:rsid w:val="00DE69C7"/>
    <w:rsid w:val="00DF0934"/>
    <w:rsid w:val="00DF0D67"/>
    <w:rsid w:val="00DF10C1"/>
    <w:rsid w:val="00DF1293"/>
    <w:rsid w:val="00DF17AF"/>
    <w:rsid w:val="00DF24C1"/>
    <w:rsid w:val="00DF2739"/>
    <w:rsid w:val="00DF2BE8"/>
    <w:rsid w:val="00DF2EC2"/>
    <w:rsid w:val="00DF33F7"/>
    <w:rsid w:val="00DF7681"/>
    <w:rsid w:val="00E0009D"/>
    <w:rsid w:val="00E00B36"/>
    <w:rsid w:val="00E023BD"/>
    <w:rsid w:val="00E031C5"/>
    <w:rsid w:val="00E03971"/>
    <w:rsid w:val="00E05CDC"/>
    <w:rsid w:val="00E06191"/>
    <w:rsid w:val="00E06ACA"/>
    <w:rsid w:val="00E0756A"/>
    <w:rsid w:val="00E10774"/>
    <w:rsid w:val="00E11A5E"/>
    <w:rsid w:val="00E12056"/>
    <w:rsid w:val="00E12665"/>
    <w:rsid w:val="00E1339F"/>
    <w:rsid w:val="00E13D95"/>
    <w:rsid w:val="00E13F52"/>
    <w:rsid w:val="00E13FA9"/>
    <w:rsid w:val="00E14288"/>
    <w:rsid w:val="00E15C76"/>
    <w:rsid w:val="00E1755C"/>
    <w:rsid w:val="00E202B0"/>
    <w:rsid w:val="00E22328"/>
    <w:rsid w:val="00E223DE"/>
    <w:rsid w:val="00E2406A"/>
    <w:rsid w:val="00E2435E"/>
    <w:rsid w:val="00E25252"/>
    <w:rsid w:val="00E254C0"/>
    <w:rsid w:val="00E255C2"/>
    <w:rsid w:val="00E258EE"/>
    <w:rsid w:val="00E25C0D"/>
    <w:rsid w:val="00E2679E"/>
    <w:rsid w:val="00E278E0"/>
    <w:rsid w:val="00E27E58"/>
    <w:rsid w:val="00E30A75"/>
    <w:rsid w:val="00E315EF"/>
    <w:rsid w:val="00E3264C"/>
    <w:rsid w:val="00E337B1"/>
    <w:rsid w:val="00E338CB"/>
    <w:rsid w:val="00E3414C"/>
    <w:rsid w:val="00E3458A"/>
    <w:rsid w:val="00E349A8"/>
    <w:rsid w:val="00E3525C"/>
    <w:rsid w:val="00E357D2"/>
    <w:rsid w:val="00E36B1B"/>
    <w:rsid w:val="00E36E48"/>
    <w:rsid w:val="00E3767B"/>
    <w:rsid w:val="00E400C2"/>
    <w:rsid w:val="00E40223"/>
    <w:rsid w:val="00E4196F"/>
    <w:rsid w:val="00E42132"/>
    <w:rsid w:val="00E42A6F"/>
    <w:rsid w:val="00E43F1E"/>
    <w:rsid w:val="00E44229"/>
    <w:rsid w:val="00E44337"/>
    <w:rsid w:val="00E455D4"/>
    <w:rsid w:val="00E458FB"/>
    <w:rsid w:val="00E46624"/>
    <w:rsid w:val="00E46A52"/>
    <w:rsid w:val="00E475CD"/>
    <w:rsid w:val="00E47B88"/>
    <w:rsid w:val="00E500AD"/>
    <w:rsid w:val="00E50481"/>
    <w:rsid w:val="00E50BCA"/>
    <w:rsid w:val="00E51518"/>
    <w:rsid w:val="00E52231"/>
    <w:rsid w:val="00E53133"/>
    <w:rsid w:val="00E55EF5"/>
    <w:rsid w:val="00E56037"/>
    <w:rsid w:val="00E607F9"/>
    <w:rsid w:val="00E60FAC"/>
    <w:rsid w:val="00E6117E"/>
    <w:rsid w:val="00E6129B"/>
    <w:rsid w:val="00E61ACE"/>
    <w:rsid w:val="00E6254F"/>
    <w:rsid w:val="00E62FDF"/>
    <w:rsid w:val="00E6305B"/>
    <w:rsid w:val="00E6371C"/>
    <w:rsid w:val="00E63C30"/>
    <w:rsid w:val="00E63C34"/>
    <w:rsid w:val="00E65303"/>
    <w:rsid w:val="00E656A6"/>
    <w:rsid w:val="00E65F8B"/>
    <w:rsid w:val="00E670C6"/>
    <w:rsid w:val="00E7030C"/>
    <w:rsid w:val="00E70969"/>
    <w:rsid w:val="00E7098D"/>
    <w:rsid w:val="00E71E8F"/>
    <w:rsid w:val="00E72551"/>
    <w:rsid w:val="00E73A64"/>
    <w:rsid w:val="00E73C40"/>
    <w:rsid w:val="00E74290"/>
    <w:rsid w:val="00E74F9A"/>
    <w:rsid w:val="00E756DF"/>
    <w:rsid w:val="00E75A77"/>
    <w:rsid w:val="00E775B9"/>
    <w:rsid w:val="00E80D4F"/>
    <w:rsid w:val="00E81017"/>
    <w:rsid w:val="00E81E55"/>
    <w:rsid w:val="00E81E6B"/>
    <w:rsid w:val="00E82B70"/>
    <w:rsid w:val="00E838EE"/>
    <w:rsid w:val="00E847CB"/>
    <w:rsid w:val="00E85468"/>
    <w:rsid w:val="00E8570F"/>
    <w:rsid w:val="00E864F0"/>
    <w:rsid w:val="00E8673D"/>
    <w:rsid w:val="00E8674E"/>
    <w:rsid w:val="00E87341"/>
    <w:rsid w:val="00E87E2F"/>
    <w:rsid w:val="00E909C5"/>
    <w:rsid w:val="00E919DC"/>
    <w:rsid w:val="00E91A78"/>
    <w:rsid w:val="00E91A9C"/>
    <w:rsid w:val="00E92246"/>
    <w:rsid w:val="00E92BA0"/>
    <w:rsid w:val="00E92C51"/>
    <w:rsid w:val="00E930FB"/>
    <w:rsid w:val="00E935ED"/>
    <w:rsid w:val="00E93D6A"/>
    <w:rsid w:val="00E9622B"/>
    <w:rsid w:val="00E96372"/>
    <w:rsid w:val="00E96993"/>
    <w:rsid w:val="00E96A98"/>
    <w:rsid w:val="00E96EA9"/>
    <w:rsid w:val="00EA04BD"/>
    <w:rsid w:val="00EA147B"/>
    <w:rsid w:val="00EA189D"/>
    <w:rsid w:val="00EA297F"/>
    <w:rsid w:val="00EA2DEF"/>
    <w:rsid w:val="00EA5D6C"/>
    <w:rsid w:val="00EA5E20"/>
    <w:rsid w:val="00EA69A2"/>
    <w:rsid w:val="00EA6E00"/>
    <w:rsid w:val="00EA78A5"/>
    <w:rsid w:val="00EA7E99"/>
    <w:rsid w:val="00EB09D2"/>
    <w:rsid w:val="00EB0D1D"/>
    <w:rsid w:val="00EB10BC"/>
    <w:rsid w:val="00EB159F"/>
    <w:rsid w:val="00EB16BF"/>
    <w:rsid w:val="00EB2CE8"/>
    <w:rsid w:val="00EB3131"/>
    <w:rsid w:val="00EB3E10"/>
    <w:rsid w:val="00EB3ED8"/>
    <w:rsid w:val="00EB49AC"/>
    <w:rsid w:val="00EB7255"/>
    <w:rsid w:val="00EC0B87"/>
    <w:rsid w:val="00EC0BBC"/>
    <w:rsid w:val="00EC1783"/>
    <w:rsid w:val="00EC1D75"/>
    <w:rsid w:val="00EC48CB"/>
    <w:rsid w:val="00EC4B99"/>
    <w:rsid w:val="00EC4DD5"/>
    <w:rsid w:val="00EC5248"/>
    <w:rsid w:val="00EC5637"/>
    <w:rsid w:val="00EC6195"/>
    <w:rsid w:val="00EC6613"/>
    <w:rsid w:val="00EC6AAB"/>
    <w:rsid w:val="00EC7D7B"/>
    <w:rsid w:val="00ED0333"/>
    <w:rsid w:val="00ED1AC4"/>
    <w:rsid w:val="00ED29D8"/>
    <w:rsid w:val="00ED47C8"/>
    <w:rsid w:val="00ED5D14"/>
    <w:rsid w:val="00ED6709"/>
    <w:rsid w:val="00ED68C1"/>
    <w:rsid w:val="00ED76B5"/>
    <w:rsid w:val="00ED7E52"/>
    <w:rsid w:val="00ED7FAE"/>
    <w:rsid w:val="00EE0959"/>
    <w:rsid w:val="00EE0D23"/>
    <w:rsid w:val="00EE15DD"/>
    <w:rsid w:val="00EE1614"/>
    <w:rsid w:val="00EE2BBF"/>
    <w:rsid w:val="00EE2DEE"/>
    <w:rsid w:val="00EE3227"/>
    <w:rsid w:val="00EE387B"/>
    <w:rsid w:val="00EE4F1C"/>
    <w:rsid w:val="00EE5009"/>
    <w:rsid w:val="00EE54DC"/>
    <w:rsid w:val="00EE74DA"/>
    <w:rsid w:val="00EE7541"/>
    <w:rsid w:val="00EF03D1"/>
    <w:rsid w:val="00EF0643"/>
    <w:rsid w:val="00EF0654"/>
    <w:rsid w:val="00EF109C"/>
    <w:rsid w:val="00EF1A51"/>
    <w:rsid w:val="00EF1BFD"/>
    <w:rsid w:val="00EF1FC5"/>
    <w:rsid w:val="00EF2368"/>
    <w:rsid w:val="00EF32BB"/>
    <w:rsid w:val="00EF6C5D"/>
    <w:rsid w:val="00EF7CBC"/>
    <w:rsid w:val="00F0042B"/>
    <w:rsid w:val="00F018FA"/>
    <w:rsid w:val="00F02C87"/>
    <w:rsid w:val="00F033F7"/>
    <w:rsid w:val="00F03CFF"/>
    <w:rsid w:val="00F04327"/>
    <w:rsid w:val="00F043AC"/>
    <w:rsid w:val="00F0553F"/>
    <w:rsid w:val="00F05ADA"/>
    <w:rsid w:val="00F05F6F"/>
    <w:rsid w:val="00F06701"/>
    <w:rsid w:val="00F06AC9"/>
    <w:rsid w:val="00F123D8"/>
    <w:rsid w:val="00F131CD"/>
    <w:rsid w:val="00F13D45"/>
    <w:rsid w:val="00F13FB6"/>
    <w:rsid w:val="00F146D2"/>
    <w:rsid w:val="00F15037"/>
    <w:rsid w:val="00F16305"/>
    <w:rsid w:val="00F169C0"/>
    <w:rsid w:val="00F16C82"/>
    <w:rsid w:val="00F16C8A"/>
    <w:rsid w:val="00F16F4E"/>
    <w:rsid w:val="00F17943"/>
    <w:rsid w:val="00F20D92"/>
    <w:rsid w:val="00F213DF"/>
    <w:rsid w:val="00F217E6"/>
    <w:rsid w:val="00F21D49"/>
    <w:rsid w:val="00F223B2"/>
    <w:rsid w:val="00F2293D"/>
    <w:rsid w:val="00F22D8F"/>
    <w:rsid w:val="00F23D6F"/>
    <w:rsid w:val="00F241D7"/>
    <w:rsid w:val="00F2489D"/>
    <w:rsid w:val="00F25061"/>
    <w:rsid w:val="00F25343"/>
    <w:rsid w:val="00F25CA0"/>
    <w:rsid w:val="00F26421"/>
    <w:rsid w:val="00F26B43"/>
    <w:rsid w:val="00F27ADF"/>
    <w:rsid w:val="00F27CA8"/>
    <w:rsid w:val="00F301B9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4768"/>
    <w:rsid w:val="00F3522A"/>
    <w:rsid w:val="00F354F7"/>
    <w:rsid w:val="00F35C4E"/>
    <w:rsid w:val="00F41A79"/>
    <w:rsid w:val="00F41D2A"/>
    <w:rsid w:val="00F41E0E"/>
    <w:rsid w:val="00F42D16"/>
    <w:rsid w:val="00F436EE"/>
    <w:rsid w:val="00F43741"/>
    <w:rsid w:val="00F439FF"/>
    <w:rsid w:val="00F44D0B"/>
    <w:rsid w:val="00F450A0"/>
    <w:rsid w:val="00F45A90"/>
    <w:rsid w:val="00F465CF"/>
    <w:rsid w:val="00F46CF1"/>
    <w:rsid w:val="00F474A0"/>
    <w:rsid w:val="00F50A86"/>
    <w:rsid w:val="00F5117C"/>
    <w:rsid w:val="00F51C91"/>
    <w:rsid w:val="00F51F0E"/>
    <w:rsid w:val="00F52B5A"/>
    <w:rsid w:val="00F53A61"/>
    <w:rsid w:val="00F54AF4"/>
    <w:rsid w:val="00F54C65"/>
    <w:rsid w:val="00F551DA"/>
    <w:rsid w:val="00F56130"/>
    <w:rsid w:val="00F569C7"/>
    <w:rsid w:val="00F56E45"/>
    <w:rsid w:val="00F56E4F"/>
    <w:rsid w:val="00F578FA"/>
    <w:rsid w:val="00F6077B"/>
    <w:rsid w:val="00F60C2A"/>
    <w:rsid w:val="00F623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4949"/>
    <w:rsid w:val="00F74D81"/>
    <w:rsid w:val="00F76622"/>
    <w:rsid w:val="00F76D96"/>
    <w:rsid w:val="00F7764C"/>
    <w:rsid w:val="00F803C8"/>
    <w:rsid w:val="00F807EC"/>
    <w:rsid w:val="00F80E63"/>
    <w:rsid w:val="00F81240"/>
    <w:rsid w:val="00F8262E"/>
    <w:rsid w:val="00F82AF7"/>
    <w:rsid w:val="00F82E58"/>
    <w:rsid w:val="00F83A14"/>
    <w:rsid w:val="00F83D3A"/>
    <w:rsid w:val="00F845CD"/>
    <w:rsid w:val="00F85089"/>
    <w:rsid w:val="00F85170"/>
    <w:rsid w:val="00F85F84"/>
    <w:rsid w:val="00F8656D"/>
    <w:rsid w:val="00F86B2E"/>
    <w:rsid w:val="00F87367"/>
    <w:rsid w:val="00F873F9"/>
    <w:rsid w:val="00F917E3"/>
    <w:rsid w:val="00F92508"/>
    <w:rsid w:val="00F934AC"/>
    <w:rsid w:val="00F934B9"/>
    <w:rsid w:val="00F9375A"/>
    <w:rsid w:val="00F93E15"/>
    <w:rsid w:val="00F94338"/>
    <w:rsid w:val="00F944B7"/>
    <w:rsid w:val="00F94E08"/>
    <w:rsid w:val="00F95113"/>
    <w:rsid w:val="00F962CB"/>
    <w:rsid w:val="00F96544"/>
    <w:rsid w:val="00F9666E"/>
    <w:rsid w:val="00F96CBB"/>
    <w:rsid w:val="00F97CF1"/>
    <w:rsid w:val="00F97D77"/>
    <w:rsid w:val="00F97F6A"/>
    <w:rsid w:val="00FA0AF8"/>
    <w:rsid w:val="00FA16CE"/>
    <w:rsid w:val="00FA17F3"/>
    <w:rsid w:val="00FA1870"/>
    <w:rsid w:val="00FA1D62"/>
    <w:rsid w:val="00FA2C90"/>
    <w:rsid w:val="00FA4E28"/>
    <w:rsid w:val="00FA5044"/>
    <w:rsid w:val="00FA52BF"/>
    <w:rsid w:val="00FA54D8"/>
    <w:rsid w:val="00FA5A8A"/>
    <w:rsid w:val="00FA65D7"/>
    <w:rsid w:val="00FA69FF"/>
    <w:rsid w:val="00FA7E5F"/>
    <w:rsid w:val="00FB02BE"/>
    <w:rsid w:val="00FB0307"/>
    <w:rsid w:val="00FB0E1B"/>
    <w:rsid w:val="00FB1369"/>
    <w:rsid w:val="00FB17BF"/>
    <w:rsid w:val="00FB194C"/>
    <w:rsid w:val="00FB1B49"/>
    <w:rsid w:val="00FB2465"/>
    <w:rsid w:val="00FB3203"/>
    <w:rsid w:val="00FB5F0B"/>
    <w:rsid w:val="00FB7701"/>
    <w:rsid w:val="00FC0A64"/>
    <w:rsid w:val="00FC0D0A"/>
    <w:rsid w:val="00FC0F72"/>
    <w:rsid w:val="00FC0FD8"/>
    <w:rsid w:val="00FC1495"/>
    <w:rsid w:val="00FC1A02"/>
    <w:rsid w:val="00FC1A69"/>
    <w:rsid w:val="00FC1CF8"/>
    <w:rsid w:val="00FC39ED"/>
    <w:rsid w:val="00FC4DB7"/>
    <w:rsid w:val="00FD08ED"/>
    <w:rsid w:val="00FD13E8"/>
    <w:rsid w:val="00FD1577"/>
    <w:rsid w:val="00FD2B5D"/>
    <w:rsid w:val="00FD3813"/>
    <w:rsid w:val="00FD3F70"/>
    <w:rsid w:val="00FD40F5"/>
    <w:rsid w:val="00FD44AD"/>
    <w:rsid w:val="00FD4BCC"/>
    <w:rsid w:val="00FD5D05"/>
    <w:rsid w:val="00FD60EA"/>
    <w:rsid w:val="00FD670C"/>
    <w:rsid w:val="00FD672D"/>
    <w:rsid w:val="00FD67B9"/>
    <w:rsid w:val="00FD6C63"/>
    <w:rsid w:val="00FD7475"/>
    <w:rsid w:val="00FE013C"/>
    <w:rsid w:val="00FE0F17"/>
    <w:rsid w:val="00FE2127"/>
    <w:rsid w:val="00FE2625"/>
    <w:rsid w:val="00FE31CD"/>
    <w:rsid w:val="00FE3C98"/>
    <w:rsid w:val="00FE3ED9"/>
    <w:rsid w:val="00FE4B8C"/>
    <w:rsid w:val="00FE507A"/>
    <w:rsid w:val="00FE56CA"/>
    <w:rsid w:val="00FE57A3"/>
    <w:rsid w:val="00FE6481"/>
    <w:rsid w:val="00FE661B"/>
    <w:rsid w:val="00FE669D"/>
    <w:rsid w:val="00FE731E"/>
    <w:rsid w:val="00FE7709"/>
    <w:rsid w:val="00FE7752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53525"/>
    <w:pPr>
      <w:widowControl w:val="0"/>
      <w:spacing w:line="360" w:lineRule="auto"/>
      <w:ind w:firstLineChars="200" w:firstLine="420"/>
    </w:pPr>
    <w:rPr>
      <w:rFonts w:ascii="Times New Roman" w:hAnsi="宋体"/>
      <w:kern w:val="2"/>
      <w:sz w:val="21"/>
      <w:szCs w:val="21"/>
    </w:rPr>
  </w:style>
  <w:style w:type="paragraph" w:styleId="1">
    <w:name w:val="heading 1"/>
    <w:basedOn w:val="a1"/>
    <w:next w:val="a1"/>
    <w:link w:val="1Char"/>
    <w:autoRedefine/>
    <w:uiPriority w:val="9"/>
    <w:qFormat/>
    <w:rsid w:val="006C130C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6C130C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4F6158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6B1A90"/>
    <w:pPr>
      <w:keepNext/>
      <w:keepLines/>
      <w:spacing w:before="280" w:after="290" w:line="376" w:lineRule="auto"/>
      <w:ind w:firstLineChars="0" w:firstLine="0"/>
      <w:outlineLvl w:val="3"/>
    </w:pPr>
    <w:rPr>
      <w:rFonts w:eastAsia="黑体" w:hAnsi="Times New Roman"/>
      <w:bCs/>
      <w:sz w:val="28"/>
      <w:szCs w:val="28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1A24F1"/>
    <w:pPr>
      <w:keepNext/>
      <w:keepLines/>
      <w:spacing w:before="280" w:after="290" w:line="376" w:lineRule="auto"/>
      <w:ind w:firstLineChars="0" w:firstLine="0"/>
      <w:outlineLvl w:val="4"/>
    </w:pPr>
    <w:rPr>
      <w:rFonts w:eastAsia="黑体" w:hAnsi="Times New Roman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7807B5"/>
  </w:style>
  <w:style w:type="paragraph" w:styleId="a5">
    <w:name w:val="header"/>
    <w:basedOn w:val="a1"/>
    <w:link w:val="Char"/>
    <w:uiPriority w:val="99"/>
    <w:unhideWhenUsed/>
    <w:rsid w:val="00B45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B45513"/>
    <w:rPr>
      <w:kern w:val="2"/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B455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B45513"/>
    <w:rPr>
      <w:kern w:val="2"/>
      <w:sz w:val="18"/>
      <w:szCs w:val="18"/>
    </w:rPr>
  </w:style>
  <w:style w:type="paragraph" w:styleId="a7">
    <w:name w:val="List Paragraph"/>
    <w:basedOn w:val="a1"/>
    <w:link w:val="Char1"/>
    <w:uiPriority w:val="34"/>
    <w:qFormat/>
    <w:rsid w:val="00B45513"/>
    <w:pPr>
      <w:widowControl/>
      <w:spacing w:before="100" w:beforeAutospacing="1" w:after="100" w:afterAutospacing="1"/>
    </w:pPr>
    <w:rPr>
      <w:rFonts w:ascii="宋体" w:cs="宋体"/>
      <w:kern w:val="0"/>
      <w:sz w:val="24"/>
      <w:szCs w:val="24"/>
    </w:rPr>
  </w:style>
  <w:style w:type="character" w:customStyle="1" w:styleId="1Char">
    <w:name w:val="标题 1 Char"/>
    <w:link w:val="1"/>
    <w:uiPriority w:val="9"/>
    <w:rsid w:val="006C130C"/>
    <w:rPr>
      <w:rFonts w:ascii="Times New Roman" w:eastAsia="黑体" w:hAnsi="Times New Roman"/>
      <w:bCs/>
      <w:kern w:val="44"/>
      <w:sz w:val="36"/>
      <w:szCs w:val="44"/>
    </w:rPr>
  </w:style>
  <w:style w:type="paragraph" w:styleId="a8">
    <w:name w:val="Balloon Text"/>
    <w:basedOn w:val="a1"/>
    <w:link w:val="Char2"/>
    <w:uiPriority w:val="99"/>
    <w:semiHidden/>
    <w:unhideWhenUsed/>
    <w:rsid w:val="00B45513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B45513"/>
    <w:rPr>
      <w:kern w:val="2"/>
      <w:sz w:val="18"/>
      <w:szCs w:val="18"/>
    </w:rPr>
  </w:style>
  <w:style w:type="character" w:styleId="a9">
    <w:name w:val="annotation reference"/>
    <w:uiPriority w:val="99"/>
    <w:semiHidden/>
    <w:unhideWhenUsed/>
    <w:rsid w:val="007E641C"/>
    <w:rPr>
      <w:sz w:val="21"/>
      <w:szCs w:val="21"/>
    </w:rPr>
  </w:style>
  <w:style w:type="paragraph" w:styleId="aa">
    <w:name w:val="annotation text"/>
    <w:basedOn w:val="a1"/>
    <w:link w:val="Char3"/>
    <w:uiPriority w:val="99"/>
    <w:unhideWhenUsed/>
    <w:rsid w:val="007E641C"/>
  </w:style>
  <w:style w:type="character" w:customStyle="1" w:styleId="Char3">
    <w:name w:val="批注文字 Char"/>
    <w:link w:val="aa"/>
    <w:uiPriority w:val="99"/>
    <w:rsid w:val="007E641C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7E641C"/>
    <w:rPr>
      <w:b/>
      <w:bCs/>
    </w:rPr>
  </w:style>
  <w:style w:type="character" w:customStyle="1" w:styleId="Char4">
    <w:name w:val="批注主题 Char"/>
    <w:link w:val="ab"/>
    <w:uiPriority w:val="99"/>
    <w:semiHidden/>
    <w:rsid w:val="007E641C"/>
    <w:rPr>
      <w:b/>
      <w:bCs/>
      <w:kern w:val="2"/>
      <w:sz w:val="21"/>
      <w:szCs w:val="22"/>
    </w:rPr>
  </w:style>
  <w:style w:type="paragraph" w:styleId="ac">
    <w:name w:val="Revision"/>
    <w:hidden/>
    <w:uiPriority w:val="99"/>
    <w:semiHidden/>
    <w:rsid w:val="007E641C"/>
    <w:rPr>
      <w:kern w:val="2"/>
      <w:sz w:val="21"/>
      <w:szCs w:val="22"/>
    </w:rPr>
  </w:style>
  <w:style w:type="character" w:customStyle="1" w:styleId="2Char">
    <w:name w:val="标题 2 Char"/>
    <w:link w:val="2"/>
    <w:uiPriority w:val="9"/>
    <w:rsid w:val="006C130C"/>
    <w:rPr>
      <w:rFonts w:ascii="Times New Roman" w:eastAsia="黑体" w:hAnsi="Times New Roman" w:cs="Times New Roman"/>
      <w:bCs/>
      <w:kern w:val="2"/>
      <w:sz w:val="32"/>
      <w:szCs w:val="32"/>
    </w:rPr>
  </w:style>
  <w:style w:type="character" w:styleId="ad">
    <w:name w:val="Hyperlink"/>
    <w:uiPriority w:val="99"/>
    <w:unhideWhenUsed/>
    <w:rsid w:val="007E02A8"/>
    <w:rPr>
      <w:color w:val="0000FF"/>
      <w:u w:val="single"/>
    </w:rPr>
  </w:style>
  <w:style w:type="table" w:styleId="ae">
    <w:name w:val="Table Grid"/>
    <w:basedOn w:val="a3"/>
    <w:uiPriority w:val="59"/>
    <w:rsid w:val="00422B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ate"/>
    <w:basedOn w:val="a1"/>
    <w:next w:val="a1"/>
    <w:link w:val="Char5"/>
    <w:uiPriority w:val="99"/>
    <w:semiHidden/>
    <w:unhideWhenUsed/>
    <w:rsid w:val="006B7ACD"/>
    <w:pPr>
      <w:ind w:leftChars="2500" w:left="100"/>
    </w:pPr>
  </w:style>
  <w:style w:type="character" w:customStyle="1" w:styleId="Char5">
    <w:name w:val="日期 Char"/>
    <w:link w:val="af"/>
    <w:uiPriority w:val="99"/>
    <w:semiHidden/>
    <w:rsid w:val="006B7ACD"/>
    <w:rPr>
      <w:kern w:val="2"/>
      <w:sz w:val="21"/>
      <w:szCs w:val="22"/>
    </w:rPr>
  </w:style>
  <w:style w:type="paragraph" w:styleId="af0">
    <w:name w:val="Document Map"/>
    <w:basedOn w:val="a1"/>
    <w:link w:val="Char6"/>
    <w:uiPriority w:val="99"/>
    <w:semiHidden/>
    <w:unhideWhenUsed/>
    <w:rsid w:val="00685332"/>
    <w:rPr>
      <w:rFonts w:ascii="宋体"/>
      <w:sz w:val="18"/>
      <w:szCs w:val="18"/>
    </w:rPr>
  </w:style>
  <w:style w:type="character" w:customStyle="1" w:styleId="Char6">
    <w:name w:val="文档结构图 Char"/>
    <w:link w:val="af0"/>
    <w:uiPriority w:val="99"/>
    <w:semiHidden/>
    <w:rsid w:val="00685332"/>
    <w:rPr>
      <w:rFonts w:ascii="宋体"/>
      <w:kern w:val="2"/>
      <w:sz w:val="18"/>
      <w:szCs w:val="18"/>
    </w:rPr>
  </w:style>
  <w:style w:type="character" w:customStyle="1" w:styleId="3Char">
    <w:name w:val="标题 3 Char"/>
    <w:link w:val="3"/>
    <w:uiPriority w:val="9"/>
    <w:rsid w:val="004F6158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Char">
    <w:name w:val="标题 4 Char"/>
    <w:link w:val="4"/>
    <w:uiPriority w:val="9"/>
    <w:rsid w:val="006B1A90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1A24F1"/>
    <w:rPr>
      <w:rFonts w:ascii="Times New Roman" w:eastAsia="黑体" w:hAnsi="Times New Roman"/>
      <w:bCs/>
      <w:kern w:val="2"/>
      <w:sz w:val="28"/>
      <w:szCs w:val="28"/>
    </w:rPr>
  </w:style>
  <w:style w:type="paragraph" w:styleId="af1">
    <w:name w:val="Title"/>
    <w:basedOn w:val="a1"/>
    <w:next w:val="a1"/>
    <w:link w:val="Char7"/>
    <w:uiPriority w:val="10"/>
    <w:qFormat/>
    <w:rsid w:val="00E87E2F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7">
    <w:name w:val="标题 Char"/>
    <w:link w:val="af1"/>
    <w:uiPriority w:val="10"/>
    <w:rsid w:val="00E87E2F"/>
    <w:rPr>
      <w:rFonts w:ascii="Cambria" w:hAnsi="Cambria"/>
      <w:b/>
      <w:bCs/>
      <w:kern w:val="2"/>
      <w:sz w:val="32"/>
      <w:szCs w:val="32"/>
    </w:rPr>
  </w:style>
  <w:style w:type="paragraph" w:customStyle="1" w:styleId="slidetitle">
    <w:name w:val="slidetitle"/>
    <w:basedOn w:val="a1"/>
    <w:rsid w:val="00E87E2F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text">
    <w:name w:val="itemtext"/>
    <w:basedOn w:val="a1"/>
    <w:rsid w:val="00E87E2F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itemcode">
    <w:name w:val="itemcode"/>
    <w:basedOn w:val="a1"/>
    <w:rsid w:val="00E87E2F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a1"/>
    <w:rsid w:val="00E87E2F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styleId="af2">
    <w:name w:val="Normal (Web)"/>
    <w:basedOn w:val="a1"/>
    <w:uiPriority w:val="99"/>
    <w:unhideWhenUsed/>
    <w:rsid w:val="00E87E2F"/>
    <w:pPr>
      <w:widowControl/>
      <w:spacing w:before="100" w:beforeAutospacing="1" w:after="100" w:afterAutospacing="1" w:line="240" w:lineRule="auto"/>
      <w:ind w:firstLineChars="0" w:firstLine="0"/>
    </w:pPr>
    <w:rPr>
      <w:rFonts w:asci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E87E2F"/>
    <w:rPr>
      <w:rFonts w:ascii="宋体" w:eastAsia="宋体" w:hAnsi="宋体" w:cs="宋体"/>
      <w:sz w:val="24"/>
      <w:szCs w:val="24"/>
    </w:rPr>
  </w:style>
  <w:style w:type="character" w:customStyle="1" w:styleId="style1">
    <w:name w:val="style1"/>
    <w:basedOn w:val="a2"/>
    <w:rsid w:val="00E87E2F"/>
  </w:style>
  <w:style w:type="paragraph" w:styleId="HTML0">
    <w:name w:val="HTML Preformatted"/>
    <w:basedOn w:val="a1"/>
    <w:link w:val="HTMLChar"/>
    <w:uiPriority w:val="99"/>
    <w:unhideWhenUsed/>
    <w:rsid w:val="00E8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cs="宋体"/>
      <w:kern w:val="0"/>
      <w:sz w:val="24"/>
      <w:szCs w:val="24"/>
    </w:rPr>
  </w:style>
  <w:style w:type="character" w:customStyle="1" w:styleId="HTMLChar">
    <w:name w:val="HTML 预设格式 Char"/>
    <w:link w:val="HTML0"/>
    <w:uiPriority w:val="99"/>
    <w:rsid w:val="00E87E2F"/>
    <w:rPr>
      <w:rFonts w:ascii="宋体" w:hAnsi="宋体" w:cs="宋体"/>
      <w:sz w:val="24"/>
      <w:szCs w:val="24"/>
    </w:rPr>
  </w:style>
  <w:style w:type="character" w:styleId="af3">
    <w:name w:val="FollowedHyperlink"/>
    <w:uiPriority w:val="99"/>
    <w:semiHidden/>
    <w:unhideWhenUsed/>
    <w:rsid w:val="00E87E2F"/>
    <w:rPr>
      <w:color w:val="800080"/>
      <w:u w:val="single"/>
    </w:rPr>
  </w:style>
  <w:style w:type="character" w:customStyle="1" w:styleId="hilite2">
    <w:name w:val="hilite2"/>
    <w:basedOn w:val="a2"/>
    <w:rsid w:val="00E87E2F"/>
  </w:style>
  <w:style w:type="character" w:customStyle="1" w:styleId="hilite3">
    <w:name w:val="hilite3"/>
    <w:basedOn w:val="a2"/>
    <w:rsid w:val="00E87E2F"/>
  </w:style>
  <w:style w:type="character" w:styleId="HTML1">
    <w:name w:val="HTML Sample"/>
    <w:uiPriority w:val="99"/>
    <w:semiHidden/>
    <w:unhideWhenUsed/>
    <w:rsid w:val="00E87E2F"/>
    <w:rPr>
      <w:rFonts w:ascii="宋体" w:eastAsia="宋体" w:hAnsi="宋体" w:cs="宋体"/>
    </w:rPr>
  </w:style>
  <w:style w:type="character" w:customStyle="1" w:styleId="notetitle1">
    <w:name w:val="notetitle1"/>
    <w:rsid w:val="00E87E2F"/>
    <w:rPr>
      <w:b/>
      <w:bCs/>
      <w:i w:val="0"/>
      <w:iCs w:val="0"/>
      <w:sz w:val="24"/>
      <w:szCs w:val="24"/>
    </w:rPr>
  </w:style>
  <w:style w:type="character" w:styleId="HTML2">
    <w:name w:val="HTML Definition"/>
    <w:uiPriority w:val="99"/>
    <w:semiHidden/>
    <w:unhideWhenUsed/>
    <w:rsid w:val="00E87E2F"/>
    <w:rPr>
      <w:i/>
      <w:iCs/>
    </w:rPr>
  </w:style>
  <w:style w:type="character" w:styleId="af4">
    <w:name w:val="Strong"/>
    <w:uiPriority w:val="22"/>
    <w:qFormat/>
    <w:rsid w:val="00E87E2F"/>
    <w:rPr>
      <w:b/>
      <w:bCs/>
    </w:rPr>
  </w:style>
  <w:style w:type="paragraph" w:customStyle="1" w:styleId="runinhead1">
    <w:name w:val="runinhead1"/>
    <w:basedOn w:val="a1"/>
    <w:rsid w:val="00E87E2F"/>
    <w:pPr>
      <w:widowControl/>
      <w:spacing w:before="100" w:beforeAutospacing="1" w:after="100" w:afterAutospacing="1"/>
      <w:ind w:firstLineChars="0" w:firstLine="0"/>
    </w:pPr>
    <w:rPr>
      <w:rFonts w:ascii="宋体" w:cs="宋体"/>
      <w:kern w:val="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E87E2F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E87E2F"/>
    <w:pPr>
      <w:spacing w:line="240" w:lineRule="auto"/>
      <w:ind w:firstLineChars="0" w:firstLine="0"/>
    </w:pPr>
  </w:style>
  <w:style w:type="paragraph" w:styleId="20">
    <w:name w:val="toc 2"/>
    <w:basedOn w:val="a1"/>
    <w:next w:val="a1"/>
    <w:autoRedefine/>
    <w:uiPriority w:val="39"/>
    <w:unhideWhenUsed/>
    <w:rsid w:val="00E87E2F"/>
    <w:pPr>
      <w:spacing w:line="240" w:lineRule="auto"/>
      <w:ind w:leftChars="200" w:left="420" w:firstLineChars="0" w:firstLine="0"/>
    </w:pPr>
  </w:style>
  <w:style w:type="paragraph" w:styleId="30">
    <w:name w:val="toc 3"/>
    <w:basedOn w:val="a1"/>
    <w:next w:val="a1"/>
    <w:autoRedefine/>
    <w:uiPriority w:val="39"/>
    <w:unhideWhenUsed/>
    <w:rsid w:val="00E87E2F"/>
    <w:pPr>
      <w:spacing w:line="240" w:lineRule="auto"/>
      <w:ind w:leftChars="400" w:left="840" w:firstLineChars="0" w:firstLine="0"/>
    </w:pPr>
  </w:style>
  <w:style w:type="paragraph" w:styleId="40">
    <w:name w:val="toc 4"/>
    <w:basedOn w:val="a1"/>
    <w:next w:val="a1"/>
    <w:autoRedefine/>
    <w:uiPriority w:val="39"/>
    <w:unhideWhenUsed/>
    <w:rsid w:val="00E87E2F"/>
    <w:pPr>
      <w:spacing w:line="240" w:lineRule="auto"/>
      <w:ind w:leftChars="600" w:left="1260" w:firstLineChars="0" w:firstLine="0"/>
    </w:pPr>
  </w:style>
  <w:style w:type="paragraph" w:styleId="50">
    <w:name w:val="toc 5"/>
    <w:basedOn w:val="a1"/>
    <w:next w:val="a1"/>
    <w:autoRedefine/>
    <w:uiPriority w:val="39"/>
    <w:unhideWhenUsed/>
    <w:rsid w:val="00E87E2F"/>
    <w:pPr>
      <w:spacing w:line="240" w:lineRule="auto"/>
      <w:ind w:leftChars="800" w:left="1680" w:firstLineChars="0" w:firstLine="0"/>
    </w:pPr>
  </w:style>
  <w:style w:type="paragraph" w:customStyle="1" w:styleId="a0">
    <w:name w:val="项目符号"/>
    <w:basedOn w:val="a7"/>
    <w:link w:val="Char8"/>
    <w:autoRedefine/>
    <w:qFormat/>
    <w:rsid w:val="00B81249"/>
    <w:pPr>
      <w:widowControl w:val="0"/>
      <w:numPr>
        <w:numId w:val="1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">
    <w:name w:val="编号"/>
    <w:basedOn w:val="a1"/>
    <w:link w:val="Char9"/>
    <w:qFormat/>
    <w:rsid w:val="00353525"/>
    <w:pPr>
      <w:numPr>
        <w:numId w:val="2"/>
      </w:numPr>
      <w:ind w:left="851" w:firstLineChars="0" w:hanging="281"/>
    </w:pPr>
    <w:rPr>
      <w:szCs w:val="24"/>
    </w:rPr>
  </w:style>
  <w:style w:type="character" w:customStyle="1" w:styleId="Char1">
    <w:name w:val="列出段落 Char"/>
    <w:link w:val="a7"/>
    <w:uiPriority w:val="34"/>
    <w:rsid w:val="00E87E2F"/>
    <w:rPr>
      <w:rFonts w:ascii="宋体" w:hAnsi="宋体" w:cs="宋体"/>
      <w:sz w:val="24"/>
      <w:szCs w:val="24"/>
    </w:rPr>
  </w:style>
  <w:style w:type="character" w:customStyle="1" w:styleId="Char8">
    <w:name w:val="项目符号 Char"/>
    <w:basedOn w:val="Char1"/>
    <w:link w:val="a0"/>
    <w:rsid w:val="00E87E2F"/>
  </w:style>
  <w:style w:type="paragraph" w:customStyle="1" w:styleId="af5">
    <w:name w:val="图题"/>
    <w:basedOn w:val="a1"/>
    <w:link w:val="Chara"/>
    <w:qFormat/>
    <w:rsid w:val="00353525"/>
    <w:rPr>
      <w:rFonts w:hAnsi="Times New Roman"/>
    </w:rPr>
  </w:style>
  <w:style w:type="character" w:customStyle="1" w:styleId="Char9">
    <w:name w:val="编号 Char"/>
    <w:link w:val="a"/>
    <w:rsid w:val="00353525"/>
    <w:rPr>
      <w:rFonts w:ascii="Times New Roman" w:hAnsi="宋体"/>
      <w:kern w:val="2"/>
      <w:sz w:val="21"/>
      <w:szCs w:val="24"/>
    </w:rPr>
  </w:style>
  <w:style w:type="paragraph" w:customStyle="1" w:styleId="af6">
    <w:name w:val="注意"/>
    <w:basedOn w:val="a1"/>
    <w:link w:val="Charb"/>
    <w:autoRedefine/>
    <w:qFormat/>
    <w:rsid w:val="0029421B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 w:hAnsi="Times New Roman"/>
      <w:szCs w:val="24"/>
    </w:rPr>
  </w:style>
  <w:style w:type="character" w:customStyle="1" w:styleId="Chara">
    <w:name w:val="图题 Char"/>
    <w:link w:val="af5"/>
    <w:rsid w:val="00353525"/>
    <w:rPr>
      <w:rFonts w:ascii="Times New Roman" w:hAnsi="Times New Roman"/>
      <w:kern w:val="2"/>
      <w:sz w:val="21"/>
      <w:szCs w:val="21"/>
    </w:rPr>
  </w:style>
  <w:style w:type="paragraph" w:customStyle="1" w:styleId="af7">
    <w:name w:val="代码清单"/>
    <w:basedOn w:val="a1"/>
    <w:link w:val="Charc"/>
    <w:autoRedefine/>
    <w:qFormat/>
    <w:rsid w:val="008C5A08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810"/>
        <w:tab w:val="left" w:pos="1620"/>
        <w:tab w:val="left" w:pos="2745"/>
        <w:tab w:val="left" w:pos="3660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Chars="0" w:firstLine="0"/>
    </w:pPr>
    <w:rPr>
      <w:rFonts w:ascii="Courier New" w:eastAsia="楷体" w:hAnsi="Courier New" w:cs="Courier New"/>
      <w:color w:val="333333"/>
      <w:kern w:val="0"/>
    </w:rPr>
  </w:style>
  <w:style w:type="character" w:customStyle="1" w:styleId="Charb">
    <w:name w:val="注意 Char"/>
    <w:link w:val="af6"/>
    <w:rsid w:val="0029421B"/>
    <w:rPr>
      <w:rFonts w:ascii="Times New Roman" w:eastAsia="楷体" w:hAnsi="Times New Roman"/>
      <w:kern w:val="2"/>
      <w:sz w:val="21"/>
      <w:szCs w:val="24"/>
    </w:rPr>
  </w:style>
  <w:style w:type="character" w:customStyle="1" w:styleId="Charc">
    <w:name w:val="代码清单 Char"/>
    <w:link w:val="af7"/>
    <w:rsid w:val="008C5A08"/>
    <w:rPr>
      <w:rFonts w:ascii="Courier New" w:eastAsia="楷体" w:hAnsi="Courier New" w:cs="Courier New"/>
      <w:color w:val="333333"/>
      <w:sz w:val="21"/>
      <w:szCs w:val="21"/>
      <w:shd w:val="clear" w:color="auto" w:fill="F0F7FE"/>
    </w:rPr>
  </w:style>
  <w:style w:type="paragraph" w:customStyle="1" w:styleId="af8">
    <w:name w:val="代码编号"/>
    <w:basedOn w:val="a1"/>
    <w:link w:val="Chard"/>
    <w:qFormat/>
    <w:rsid w:val="00517CFB"/>
    <w:pPr>
      <w:ind w:firstLine="360"/>
      <w:jc w:val="center"/>
    </w:pPr>
    <w:rPr>
      <w:rFonts w:ascii="楷体" w:eastAsia="楷体" w:hAnsi="楷体"/>
      <w:sz w:val="18"/>
      <w:szCs w:val="18"/>
    </w:rPr>
  </w:style>
  <w:style w:type="character" w:customStyle="1" w:styleId="Chard">
    <w:name w:val="代码编号 Char"/>
    <w:basedOn w:val="a2"/>
    <w:link w:val="af8"/>
    <w:rsid w:val="00517CFB"/>
    <w:rPr>
      <w:rFonts w:ascii="楷体" w:eastAsia="楷体" w:hAnsi="楷体"/>
      <w:kern w:val="2"/>
      <w:sz w:val="18"/>
      <w:szCs w:val="18"/>
    </w:rPr>
  </w:style>
  <w:style w:type="paragraph" w:styleId="af9">
    <w:name w:val="Quote"/>
    <w:basedOn w:val="a1"/>
    <w:next w:val="a1"/>
    <w:link w:val="Chare"/>
    <w:uiPriority w:val="29"/>
    <w:qFormat/>
    <w:rsid w:val="004A5598"/>
    <w:rPr>
      <w:i/>
      <w:iCs/>
      <w:color w:val="000000" w:themeColor="text1"/>
    </w:rPr>
  </w:style>
  <w:style w:type="character" w:customStyle="1" w:styleId="Chare">
    <w:name w:val="引用 Char"/>
    <w:basedOn w:val="a2"/>
    <w:link w:val="af9"/>
    <w:uiPriority w:val="29"/>
    <w:rsid w:val="004A5598"/>
    <w:rPr>
      <w:rFonts w:ascii="Times New Roman" w:hAnsi="宋体"/>
      <w:i/>
      <w:iCs/>
      <w:color w:val="000000" w:themeColor="text1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78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my_git_codes\my_books\understanding_apue\ms_doc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FEB37-4801-4B88-A6B3-47D1C47D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写作模板</Template>
  <TotalTime>4756</TotalTime>
  <Pages>54</Pages>
  <Words>7773</Words>
  <Characters>44308</Characters>
  <Application>Microsoft Office Word</Application>
  <DocSecurity>0</DocSecurity>
  <Lines>369</Lines>
  <Paragraphs>103</Paragraphs>
  <ScaleCrop>false</ScaleCrop>
  <Company>dist</Company>
  <LinksUpToDate>false</LinksUpToDate>
  <CharactersWithSpaces>51978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fgao</dc:creator>
  <cp:lastModifiedBy>fgao</cp:lastModifiedBy>
  <cp:revision>980</cp:revision>
  <dcterms:created xsi:type="dcterms:W3CDTF">2014-10-27T13:27:00Z</dcterms:created>
  <dcterms:modified xsi:type="dcterms:W3CDTF">2015-01-25T14:54:00Z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